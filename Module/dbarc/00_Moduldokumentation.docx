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83452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315C5" w:rsidRPr="003315C5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3315C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Datenbank</w:t>
                                </w:r>
                                <w:r w:rsidR="00F25301">
                                  <w:rPr>
                                    <w:sz w:val="40"/>
                                    <w:szCs w:val="40"/>
                                  </w:rPr>
                                  <w:t>a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>rchitektur für Fortgeschrittene (</w:t>
                                </w:r>
                                <w:proofErr w:type="spellStart"/>
                                <w:r>
                                  <w:rPr>
                                    <w:sz w:val="40"/>
                                    <w:szCs w:val="40"/>
                                  </w:rPr>
                                  <w:t>dbarc</w:t>
                                </w:r>
                                <w:proofErr w:type="spellEnd"/>
                                <w:r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83452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315C5" w:rsidRPr="003315C5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3315C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Datenbank</w:t>
                          </w:r>
                          <w:r w:rsidR="00F25301">
                            <w:rPr>
                              <w:sz w:val="40"/>
                              <w:szCs w:val="40"/>
                            </w:rPr>
                            <w:t>a</w:t>
                          </w:r>
                          <w:r>
                            <w:rPr>
                              <w:sz w:val="40"/>
                              <w:szCs w:val="40"/>
                            </w:rPr>
                            <w:t>rchitektur für Fortgeschrittene (</w:t>
                          </w:r>
                          <w:proofErr w:type="spellStart"/>
                          <w:r>
                            <w:rPr>
                              <w:sz w:val="40"/>
                              <w:szCs w:val="40"/>
                            </w:rPr>
                            <w:t>dbarc</w:t>
                          </w:r>
                          <w:proofErr w:type="spellEnd"/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3315C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3315C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82DC1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421049" w:history="1">
            <w:r w:rsidR="00682DC1" w:rsidRPr="005A7277">
              <w:rPr>
                <w:rStyle w:val="Hyperlink"/>
                <w:noProof/>
              </w:rPr>
              <w:t>1</w:t>
            </w:r>
            <w:r w:rsidR="00682DC1">
              <w:rPr>
                <w:rFonts w:eastAsiaTheme="minorEastAsia"/>
                <w:noProof/>
                <w:lang w:val="en-CH" w:eastAsia="en-CH"/>
              </w:rPr>
              <w:tab/>
            </w:r>
            <w:r w:rsidR="00682DC1" w:rsidRPr="005A7277">
              <w:rPr>
                <w:rStyle w:val="Hyperlink"/>
                <w:noProof/>
              </w:rPr>
              <w:t>Einleitung</w:t>
            </w:r>
            <w:r w:rsidR="00682DC1">
              <w:rPr>
                <w:noProof/>
                <w:webHidden/>
              </w:rPr>
              <w:tab/>
            </w:r>
            <w:r w:rsidR="00682DC1">
              <w:rPr>
                <w:noProof/>
                <w:webHidden/>
              </w:rPr>
              <w:fldChar w:fldCharType="begin"/>
            </w:r>
            <w:r w:rsidR="00682DC1">
              <w:rPr>
                <w:noProof/>
                <w:webHidden/>
              </w:rPr>
              <w:instrText xml:space="preserve"> PAGEREF _Toc507421049 \h </w:instrText>
            </w:r>
            <w:r w:rsidR="00682DC1">
              <w:rPr>
                <w:noProof/>
                <w:webHidden/>
              </w:rPr>
            </w:r>
            <w:r w:rsidR="00682DC1">
              <w:rPr>
                <w:noProof/>
                <w:webHidden/>
              </w:rPr>
              <w:fldChar w:fldCharType="separate"/>
            </w:r>
            <w:r w:rsidR="00682DC1">
              <w:rPr>
                <w:noProof/>
                <w:webHidden/>
              </w:rPr>
              <w:t>3</w:t>
            </w:r>
            <w:r w:rsidR="00682DC1"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50" w:history="1">
            <w:r w:rsidRPr="005A727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51" w:history="1">
            <w:r w:rsidRPr="005A727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52" w:history="1">
            <w:r w:rsidRPr="005A727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507421053" w:history="1">
            <w:r w:rsidRPr="005A727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54" w:history="1">
            <w:r w:rsidRPr="005A727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55" w:history="1">
            <w:r w:rsidRPr="005A7277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Lernziele des Moduls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56" w:history="1">
            <w:r w:rsidRPr="005A7277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Lerninhalt des Moduls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57" w:history="1">
            <w:r w:rsidRPr="005A7277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Methodik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58" w:history="1">
            <w:r w:rsidRPr="005A7277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Assessment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59" w:history="1">
            <w:r w:rsidRPr="005A7277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Themen für Ausarbeitung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0" w:history="1">
            <w:r w:rsidRPr="005A727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1" w:history="1">
            <w:r w:rsidRPr="005A727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2" w:history="1">
            <w:r w:rsidRPr="005A7277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Warum sollten wir uns Gedanken über Datenbankarchitekturen machen?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3" w:history="1">
            <w:r w:rsidRPr="005A7277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Testumgebung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4" w:history="1">
            <w:r w:rsidRPr="005A7277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Experiment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5" w:history="1">
            <w:r w:rsidRPr="005A7277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Experiment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6" w:history="1">
            <w:r w:rsidRPr="005A7277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Resultate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7" w:history="1">
            <w:r w:rsidRPr="005A7277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8" w:history="1">
            <w:r w:rsidRPr="005A7277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DB Architekturen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69" w:history="1">
            <w:r w:rsidRPr="005A7277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3 Schema Architektur ANSI-SPARC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0" w:history="1">
            <w:r w:rsidRPr="005A7277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1" w:history="1">
            <w:r w:rsidRPr="005A7277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Schichtarchitektur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2" w:history="1">
            <w:r w:rsidRPr="005A7277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Konzeptionelle DB-Architektur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3" w:history="1">
            <w:r w:rsidRPr="005A7277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Client-Request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4" w:history="1">
            <w:r w:rsidRPr="005A7277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Query-Baum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5" w:history="1">
            <w:r w:rsidRPr="005A7277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System Architekturen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6" w:history="1">
            <w:r w:rsidRPr="005A7277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Allgemeine Systemarchitektur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7" w:history="1">
            <w:r w:rsidRPr="005A7277">
              <w:rPr>
                <w:rStyle w:val="Hyperlink"/>
                <w:noProof/>
                <w:lang w:val="en-GB"/>
              </w:rPr>
              <w:t>2.7.2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  <w:lang w:val="en-GB"/>
              </w:rPr>
              <w:t>Ein Server Prozess/Thread pro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8" w:history="1">
            <w:r w:rsidRPr="005A7277">
              <w:rPr>
                <w:rStyle w:val="Hyperlink"/>
                <w:noProof/>
                <w:lang w:val="en-GB"/>
              </w:rPr>
              <w:t>2.7.3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  <w:lang w:val="en-GB"/>
              </w:rPr>
              <w:t>Worker Pool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79" w:history="1">
            <w:r w:rsidRPr="005A7277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Konkrete Architekturen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80" w:history="1">
            <w:r w:rsidRPr="005A7277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81" w:history="1">
            <w:r w:rsidRPr="005A7277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82" w:history="1">
            <w:r w:rsidRPr="005A7277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507421083" w:history="1">
            <w:r w:rsidRPr="005A727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84" w:history="1">
            <w:r w:rsidRPr="005A7277">
              <w:rPr>
                <w:rStyle w:val="Hyperlink"/>
                <w:noProof/>
                <w:lang w:val="en-GB"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  <w:lang w:val="en-GB"/>
              </w:rPr>
              <w:t>Exploring the Oracle Database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507421085" w:history="1">
            <w:r w:rsidRPr="005A7277">
              <w:rPr>
                <w:rStyle w:val="Hyperlink"/>
                <w:noProof/>
                <w:lang w:val="en-GB"/>
              </w:rPr>
              <w:t>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  <w:lang w:val="en-GB"/>
              </w:rPr>
              <w:t>Skizzen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2DC1" w:rsidRDefault="00682DC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507421086" w:history="1">
            <w:r w:rsidRPr="005A727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5A727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_Toc507421086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0742104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0742105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7363F8">
        <w:t>dbarc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0742105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Die Studierenden können eine Datenbank aufsetzen, in Betrieb nehmen, die verschiedenen Strukturen verwaltet sowie Sicherungs- und Wiederherstellungsverfahren durchführen.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verstehen typische Dateiorganisationen und Zugriffsstrukturen.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können verschiedene Tuningmassnahmen einsetzen.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kennen die Konzepte der Transaktionsverarbeitung.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können verschiedene Techniken für die Nebenläufigkeitskontrolle und die Wiederherstellung beschreiben und beurteilen.</w:t>
      </w:r>
    </w:p>
    <w:p w:rsidR="003A70B0" w:rsidRDefault="00223D07" w:rsidP="00223D07">
      <w:pPr>
        <w:pStyle w:val="ListParagraph"/>
        <w:numPr>
          <w:ilvl w:val="0"/>
          <w:numId w:val="2"/>
        </w:numPr>
      </w:pPr>
      <w:r>
        <w:t>Sie kennen Methoden der Zugriffssteuerung und können diese mit SQL anwenden</w:t>
      </w:r>
      <w:r w:rsidR="008D7AA5">
        <w:t>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07421052"/>
      <w:r>
        <w:t>Prüfungen</w:t>
      </w:r>
      <w:bookmarkEnd w:id="12"/>
      <w:bookmarkEnd w:id="13"/>
      <w:bookmarkEnd w:id="14"/>
      <w:bookmarkEnd w:id="15"/>
    </w:p>
    <w:p w:rsidR="00AF65CF" w:rsidRDefault="000E5880" w:rsidP="00AF65CF">
      <w:r>
        <w:t>Die Modulnote setzt sich aus einer Erfahrungsnote zu 50% und zwei Assessments zu je 25% zusammen.</w:t>
      </w:r>
    </w:p>
    <w:p w:rsidR="000E5880" w:rsidRDefault="000E5880" w:rsidP="00AF65CF"/>
    <w:p w:rsidR="00973D65" w:rsidRDefault="00973D65" w:rsidP="00973D65">
      <w:pPr>
        <w:pStyle w:val="Heading1"/>
      </w:pPr>
      <w:bookmarkStart w:id="16" w:name="_Toc507421053"/>
      <w:r>
        <w:lastRenderedPageBreak/>
        <w:t>Woche 1</w:t>
      </w:r>
      <w:bookmarkEnd w:id="16"/>
    </w:p>
    <w:p w:rsidR="00973D65" w:rsidRDefault="00E111BA" w:rsidP="00E111BA">
      <w:pPr>
        <w:pStyle w:val="Heading2"/>
      </w:pPr>
      <w:bookmarkStart w:id="17" w:name="_Toc507421054"/>
      <w:r>
        <w:t>Organisation</w:t>
      </w:r>
      <w:bookmarkEnd w:id="17"/>
    </w:p>
    <w:p w:rsidR="00E111BA" w:rsidRDefault="00E111BA" w:rsidP="00E111BA">
      <w:pPr>
        <w:pStyle w:val="Heading3"/>
      </w:pPr>
      <w:bookmarkStart w:id="18" w:name="_Toc507421055"/>
      <w:r>
        <w:t>Lernziele des Moduls</w:t>
      </w:r>
      <w:bookmarkEnd w:id="18"/>
    </w:p>
    <w:p w:rsidR="00E111BA" w:rsidRDefault="00547B37" w:rsidP="00AF65CF">
      <w:r>
        <w:rPr>
          <w:noProof/>
        </w:rPr>
        <w:drawing>
          <wp:inline distT="0" distB="0" distL="0" distR="0" wp14:anchorId="4582CB17" wp14:editId="4E7A5F69">
            <wp:extent cx="5760720" cy="304990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19" w:name="_Toc507421056"/>
      <w:r>
        <w:t>Lerninhalt des Moduls</w:t>
      </w:r>
      <w:bookmarkEnd w:id="19"/>
    </w:p>
    <w:p w:rsidR="00E111BA" w:rsidRDefault="00D25E59" w:rsidP="00AF65CF">
      <w:r>
        <w:rPr>
          <w:noProof/>
        </w:rPr>
        <w:drawing>
          <wp:inline distT="0" distB="0" distL="0" distR="0" wp14:anchorId="0AD356B2" wp14:editId="7DB0CD81">
            <wp:extent cx="5760720" cy="301879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0" w:name="_Toc507421057"/>
      <w:r>
        <w:lastRenderedPageBreak/>
        <w:t>Methodik</w:t>
      </w:r>
      <w:bookmarkEnd w:id="20"/>
    </w:p>
    <w:p w:rsidR="00E111BA" w:rsidRDefault="00D25E59" w:rsidP="00AF65CF">
      <w:r>
        <w:rPr>
          <w:noProof/>
        </w:rPr>
        <w:drawing>
          <wp:inline distT="0" distB="0" distL="0" distR="0" wp14:anchorId="3A5170FC" wp14:editId="60573DE5">
            <wp:extent cx="5760720" cy="1947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1" w:name="_Toc507421058"/>
      <w:r>
        <w:t>Assessment</w:t>
      </w:r>
      <w:bookmarkEnd w:id="21"/>
    </w:p>
    <w:p w:rsidR="00E111BA" w:rsidRDefault="00D25E59" w:rsidP="00AF65CF">
      <w:r>
        <w:rPr>
          <w:noProof/>
        </w:rPr>
        <w:drawing>
          <wp:inline distT="0" distB="0" distL="0" distR="0" wp14:anchorId="286E39C9" wp14:editId="2C85019B">
            <wp:extent cx="5760720" cy="1471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2" w:name="_Toc507421059"/>
      <w:r>
        <w:t>Themen für Ausarbeitung</w:t>
      </w:r>
      <w:bookmarkEnd w:id="22"/>
    </w:p>
    <w:p w:rsidR="00E111BA" w:rsidRDefault="00376A41" w:rsidP="00AF65CF">
      <w:r>
        <w:rPr>
          <w:noProof/>
        </w:rPr>
        <w:drawing>
          <wp:inline distT="0" distB="0" distL="0" distR="0" wp14:anchorId="14EEF19A" wp14:editId="446F1BAF">
            <wp:extent cx="5760720" cy="2167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3C5BA3">
      <w:pPr>
        <w:pStyle w:val="Heading2"/>
      </w:pPr>
      <w:bookmarkStart w:id="23" w:name="_Toc507421060"/>
      <w:r>
        <w:lastRenderedPageBreak/>
        <w:t>Gliederung</w:t>
      </w:r>
      <w:bookmarkEnd w:id="23"/>
    </w:p>
    <w:p w:rsidR="00C63082" w:rsidRPr="00C63082" w:rsidRDefault="00C63082" w:rsidP="00C63082">
      <w:r>
        <w:rPr>
          <w:noProof/>
        </w:rPr>
        <w:drawing>
          <wp:inline distT="0" distB="0" distL="0" distR="0" wp14:anchorId="3FE1D143" wp14:editId="0BAB2FBD">
            <wp:extent cx="5760720" cy="3832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3C5BA3" w:rsidP="003C5BA3">
      <w:pPr>
        <w:pStyle w:val="Heading2"/>
      </w:pPr>
      <w:bookmarkStart w:id="24" w:name="_Toc507421061"/>
      <w:r>
        <w:t>Experiment</w:t>
      </w:r>
      <w:bookmarkEnd w:id="24"/>
    </w:p>
    <w:p w:rsidR="003C5BA3" w:rsidRDefault="00C63082" w:rsidP="00C63082">
      <w:pPr>
        <w:pStyle w:val="Heading3"/>
      </w:pPr>
      <w:bookmarkStart w:id="25" w:name="_Toc507421062"/>
      <w:r>
        <w:t>Warum sollten wir uns Gedanken über Datenbankarchitekturen machen?</w:t>
      </w:r>
      <w:bookmarkEnd w:id="25"/>
    </w:p>
    <w:p w:rsidR="00C63082" w:rsidRDefault="00BA4FB3" w:rsidP="00AF65CF">
      <w:r>
        <w:rPr>
          <w:noProof/>
        </w:rPr>
        <w:drawing>
          <wp:inline distT="0" distB="0" distL="0" distR="0" wp14:anchorId="3722AFF8" wp14:editId="7056216B">
            <wp:extent cx="5760720" cy="37896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6" w:name="_Toc507421063"/>
      <w:r>
        <w:lastRenderedPageBreak/>
        <w:t>Testumgebung</w:t>
      </w:r>
      <w:bookmarkEnd w:id="26"/>
    </w:p>
    <w:p w:rsidR="00C63082" w:rsidRDefault="00660724" w:rsidP="00AF65CF">
      <w:r>
        <w:rPr>
          <w:noProof/>
        </w:rPr>
        <w:drawing>
          <wp:inline distT="0" distB="0" distL="0" distR="0" wp14:anchorId="6AC029A6" wp14:editId="25F1B688">
            <wp:extent cx="5632704" cy="2830012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277" cy="28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95" w:rsidRDefault="00A47C95" w:rsidP="00AF65CF">
      <w:r>
        <w:rPr>
          <w:noProof/>
        </w:rPr>
        <w:drawing>
          <wp:inline distT="0" distB="0" distL="0" distR="0" wp14:anchorId="56F99A05" wp14:editId="4327B84C">
            <wp:extent cx="5632450" cy="2893833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9023" cy="28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69" w:rsidRDefault="004A2B69" w:rsidP="00AF65CF">
      <w:r>
        <w:rPr>
          <w:noProof/>
        </w:rPr>
        <w:drawing>
          <wp:inline distT="0" distB="0" distL="0" distR="0" wp14:anchorId="3F160B9A" wp14:editId="03F30250">
            <wp:extent cx="5640019" cy="283368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3962" cy="28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7" w:name="_Toc507421064"/>
      <w:r>
        <w:lastRenderedPageBreak/>
        <w:t>Experiment 1</w:t>
      </w:r>
      <w:bookmarkEnd w:id="27"/>
    </w:p>
    <w:p w:rsidR="00C63082" w:rsidRDefault="00391D22" w:rsidP="00AF65CF">
      <w:r>
        <w:rPr>
          <w:noProof/>
        </w:rPr>
        <w:drawing>
          <wp:inline distT="0" distB="0" distL="0" distR="0" wp14:anchorId="6DD65957" wp14:editId="63B03BE6">
            <wp:extent cx="5760720" cy="3037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2" w:rsidRDefault="00391D22" w:rsidP="00AF65CF">
      <w:r>
        <w:rPr>
          <w:noProof/>
        </w:rPr>
        <w:drawing>
          <wp:inline distT="0" distB="0" distL="0" distR="0" wp14:anchorId="3191C38C" wp14:editId="4BE76090">
            <wp:extent cx="5760720" cy="3048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8" w:name="_Toc507421065"/>
      <w:r>
        <w:lastRenderedPageBreak/>
        <w:t>Experiment 2</w:t>
      </w:r>
      <w:bookmarkEnd w:id="28"/>
    </w:p>
    <w:p w:rsidR="00C63082" w:rsidRDefault="009D6EBA" w:rsidP="00AF65CF">
      <w:r>
        <w:rPr>
          <w:noProof/>
        </w:rPr>
        <w:drawing>
          <wp:inline distT="0" distB="0" distL="0" distR="0" wp14:anchorId="503FBFCE" wp14:editId="3891EA92">
            <wp:extent cx="5760720" cy="3374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BA" w:rsidRDefault="009D6EBA" w:rsidP="00AF65CF">
      <w:r>
        <w:rPr>
          <w:noProof/>
        </w:rPr>
        <w:drawing>
          <wp:inline distT="0" distB="0" distL="0" distR="0" wp14:anchorId="46309D49" wp14:editId="794D7379">
            <wp:extent cx="5760720" cy="3387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9" w:name="_Toc507421066"/>
      <w:r>
        <w:lastRenderedPageBreak/>
        <w:t>Resultate</w:t>
      </w:r>
      <w:bookmarkEnd w:id="29"/>
    </w:p>
    <w:p w:rsidR="00C63082" w:rsidRDefault="003D19F5" w:rsidP="00AF65CF">
      <w:r>
        <w:rPr>
          <w:noProof/>
        </w:rPr>
        <w:drawing>
          <wp:inline distT="0" distB="0" distL="0" distR="0" wp14:anchorId="2B1419CA" wp14:editId="37AC1742">
            <wp:extent cx="5760720" cy="3939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0" w:name="_Toc507421067"/>
      <w:r>
        <w:t>Komponenten eines Informationssystems</w:t>
      </w:r>
      <w:bookmarkEnd w:id="30"/>
    </w:p>
    <w:p w:rsidR="003C5BA3" w:rsidRDefault="003D19F5" w:rsidP="00AF65CF">
      <w:r>
        <w:rPr>
          <w:noProof/>
        </w:rPr>
        <w:drawing>
          <wp:inline distT="0" distB="0" distL="0" distR="0" wp14:anchorId="0089E8FA" wp14:editId="595FDA60">
            <wp:extent cx="5760720" cy="3784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1" w:name="_Toc507421068"/>
      <w:r>
        <w:lastRenderedPageBreak/>
        <w:t>DB Architekturen</w:t>
      </w:r>
      <w:bookmarkEnd w:id="31"/>
    </w:p>
    <w:p w:rsidR="003C5BA3" w:rsidRDefault="000A1B02" w:rsidP="003C5BA3">
      <w:pPr>
        <w:pStyle w:val="Heading3"/>
      </w:pPr>
      <w:bookmarkStart w:id="32" w:name="_Toc507421069"/>
      <w:r>
        <w:t xml:space="preserve">3 </w:t>
      </w:r>
      <w:r w:rsidR="003C5BA3">
        <w:t>Schema Architektur</w:t>
      </w:r>
      <w:r>
        <w:t xml:space="preserve"> ANSI-SPARC</w:t>
      </w:r>
      <w:bookmarkEnd w:id="32"/>
    </w:p>
    <w:p w:rsidR="000A1B02" w:rsidRPr="000A1B02" w:rsidRDefault="000A1B02" w:rsidP="000A1B02">
      <w:r>
        <w:rPr>
          <w:noProof/>
        </w:rPr>
        <w:drawing>
          <wp:inline distT="0" distB="0" distL="0" distR="0" wp14:anchorId="7F09771C" wp14:editId="515BA831">
            <wp:extent cx="5760720" cy="3327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33" w:name="_Toc507421070"/>
      <w:r>
        <w:t>Datenunabhängigkeit</w:t>
      </w:r>
      <w:bookmarkEnd w:id="33"/>
    </w:p>
    <w:p w:rsidR="003C5BA3" w:rsidRDefault="009B19B1" w:rsidP="00AF65CF">
      <w:r>
        <w:rPr>
          <w:noProof/>
        </w:rPr>
        <w:drawing>
          <wp:inline distT="0" distB="0" distL="0" distR="0" wp14:anchorId="0F02E6A7" wp14:editId="14AA3AC7">
            <wp:extent cx="5760720" cy="31915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34" w:name="_Toc507421071"/>
      <w:r>
        <w:lastRenderedPageBreak/>
        <w:t>Schichtarchitektur</w:t>
      </w:r>
      <w:bookmarkEnd w:id="34"/>
    </w:p>
    <w:p w:rsidR="003C5BA3" w:rsidRDefault="003E4BD4" w:rsidP="00AF65CF">
      <w:r>
        <w:rPr>
          <w:noProof/>
        </w:rPr>
        <w:drawing>
          <wp:inline distT="0" distB="0" distL="0" distR="0" wp14:anchorId="2E64AA87" wp14:editId="0EDE75E8">
            <wp:extent cx="5760720" cy="34232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D4" w:rsidRDefault="003E4BD4" w:rsidP="00AF65CF">
      <w:r>
        <w:rPr>
          <w:noProof/>
        </w:rPr>
        <w:drawing>
          <wp:inline distT="0" distB="0" distL="0" distR="0" wp14:anchorId="47ABEAB0" wp14:editId="3669DA45">
            <wp:extent cx="5760720" cy="4117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5" w:name="_Toc507421072"/>
      <w:r>
        <w:lastRenderedPageBreak/>
        <w:t>Konzeptionelle DB-Architektur</w:t>
      </w:r>
      <w:bookmarkEnd w:id="35"/>
    </w:p>
    <w:p w:rsidR="003C5BA3" w:rsidRDefault="00C2343D" w:rsidP="00C2343D">
      <w:pPr>
        <w:pStyle w:val="Heading3"/>
      </w:pPr>
      <w:bookmarkStart w:id="36" w:name="_Toc507421073"/>
      <w:r>
        <w:t>Client-Request</w:t>
      </w:r>
      <w:bookmarkEnd w:id="36"/>
    </w:p>
    <w:p w:rsidR="00C2343D" w:rsidRDefault="00C2343D" w:rsidP="00AF65CF">
      <w:r>
        <w:rPr>
          <w:noProof/>
        </w:rPr>
        <w:drawing>
          <wp:inline distT="0" distB="0" distL="0" distR="0" wp14:anchorId="4DFB1CA6" wp14:editId="4B04BCB6">
            <wp:extent cx="5760720" cy="3656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3D" w:rsidRDefault="00C2343D" w:rsidP="00C2343D">
      <w:pPr>
        <w:pStyle w:val="Heading3"/>
      </w:pPr>
      <w:bookmarkStart w:id="37" w:name="_Toc507421074"/>
      <w:r>
        <w:t>Query-Baum</w:t>
      </w:r>
      <w:bookmarkEnd w:id="37"/>
    </w:p>
    <w:p w:rsidR="00C2343D" w:rsidRDefault="00C2343D" w:rsidP="00AF65CF">
      <w:r>
        <w:rPr>
          <w:noProof/>
        </w:rPr>
        <w:drawing>
          <wp:inline distT="0" distB="0" distL="0" distR="0" wp14:anchorId="5FF5CAB4" wp14:editId="4DF2BD59">
            <wp:extent cx="5760720" cy="40322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3D" w:rsidRDefault="00C2343D" w:rsidP="00AF65CF">
      <w:r>
        <w:rPr>
          <w:noProof/>
        </w:rPr>
        <w:lastRenderedPageBreak/>
        <w:drawing>
          <wp:inline distT="0" distB="0" distL="0" distR="0" wp14:anchorId="4EC86666" wp14:editId="4453133E">
            <wp:extent cx="5760720" cy="40557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CF" w:rsidRDefault="00AC43CF" w:rsidP="00AF65CF">
      <w:r>
        <w:rPr>
          <w:noProof/>
        </w:rPr>
        <w:drawing>
          <wp:inline distT="0" distB="0" distL="0" distR="0" wp14:anchorId="7F29A3F5" wp14:editId="26CB35F9">
            <wp:extent cx="5760720" cy="40443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8" w:name="_Toc507421075"/>
      <w:r>
        <w:lastRenderedPageBreak/>
        <w:t>System Architekturen</w:t>
      </w:r>
      <w:bookmarkEnd w:id="38"/>
    </w:p>
    <w:p w:rsidR="003C5BA3" w:rsidRDefault="003C5BA3" w:rsidP="003C5BA3">
      <w:pPr>
        <w:pStyle w:val="Heading3"/>
      </w:pPr>
      <w:bookmarkStart w:id="39" w:name="_Toc507421076"/>
      <w:r>
        <w:t>Allgemeine Systemarchitektur</w:t>
      </w:r>
      <w:bookmarkEnd w:id="39"/>
    </w:p>
    <w:p w:rsidR="007B4E3D" w:rsidRPr="007B4E3D" w:rsidRDefault="007B4E3D" w:rsidP="007B4E3D">
      <w:r>
        <w:rPr>
          <w:noProof/>
        </w:rPr>
        <w:drawing>
          <wp:inline distT="0" distB="0" distL="0" distR="0" wp14:anchorId="1E8291AE" wp14:editId="11418651">
            <wp:extent cx="5760720" cy="898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7B4E3D" w:rsidP="007B4E3D">
      <w:pPr>
        <w:pStyle w:val="Heading3"/>
        <w:rPr>
          <w:lang w:val="en-GB"/>
        </w:rPr>
      </w:pPr>
      <w:bookmarkStart w:id="40" w:name="_Toc507421077"/>
      <w:r w:rsidRPr="007B4E3D">
        <w:rPr>
          <w:lang w:val="en-GB"/>
        </w:rPr>
        <w:t xml:space="preserve">Ein Server </w:t>
      </w:r>
      <w:proofErr w:type="spellStart"/>
      <w:r w:rsidRPr="007B4E3D">
        <w:rPr>
          <w:lang w:val="en-GB"/>
        </w:rPr>
        <w:t>Prozess</w:t>
      </w:r>
      <w:proofErr w:type="spellEnd"/>
      <w:r w:rsidRPr="007B4E3D">
        <w:rPr>
          <w:lang w:val="en-GB"/>
        </w:rPr>
        <w:t>/Thread p</w:t>
      </w:r>
      <w:r>
        <w:rPr>
          <w:lang w:val="en-GB"/>
        </w:rPr>
        <w:t>ro Client</w:t>
      </w:r>
      <w:bookmarkEnd w:id="40"/>
    </w:p>
    <w:p w:rsidR="007B4E3D" w:rsidRDefault="00E83D7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67CF39A" wp14:editId="1A63ABD9">
            <wp:extent cx="5760720" cy="28403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3D" w:rsidRDefault="007B4E3D" w:rsidP="007B4E3D">
      <w:pPr>
        <w:pStyle w:val="Heading3"/>
        <w:rPr>
          <w:lang w:val="en-GB"/>
        </w:rPr>
      </w:pPr>
      <w:bookmarkStart w:id="41" w:name="_Toc507421078"/>
      <w:r>
        <w:rPr>
          <w:lang w:val="en-GB"/>
        </w:rPr>
        <w:t>Worker Pool</w:t>
      </w:r>
      <w:bookmarkEnd w:id="41"/>
    </w:p>
    <w:p w:rsidR="007B4E3D" w:rsidRPr="007B4E3D" w:rsidRDefault="007B4E3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D1DAB6" wp14:editId="7A6EBDEC">
            <wp:extent cx="5760720" cy="3166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42" w:name="_Toc507421079"/>
      <w:r>
        <w:lastRenderedPageBreak/>
        <w:t>Konkrete Architekturen</w:t>
      </w:r>
      <w:bookmarkEnd w:id="42"/>
    </w:p>
    <w:p w:rsidR="003C5BA3" w:rsidRDefault="003C5BA3" w:rsidP="003C5BA3">
      <w:pPr>
        <w:pStyle w:val="Heading3"/>
      </w:pPr>
      <w:bookmarkStart w:id="43" w:name="_Toc507421080"/>
      <w:r>
        <w:t>MySQL</w:t>
      </w:r>
      <w:bookmarkEnd w:id="43"/>
    </w:p>
    <w:p w:rsidR="003C5BA3" w:rsidRPr="003C5BA3" w:rsidRDefault="00517B1F" w:rsidP="003C5BA3">
      <w:r>
        <w:rPr>
          <w:noProof/>
        </w:rPr>
        <w:drawing>
          <wp:inline distT="0" distB="0" distL="0" distR="0" wp14:anchorId="296332D8" wp14:editId="75BAB3D0">
            <wp:extent cx="5760720" cy="43408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44" w:name="_Toc507421081"/>
      <w:r>
        <w:t>PostgreSQL</w:t>
      </w:r>
      <w:bookmarkEnd w:id="44"/>
    </w:p>
    <w:p w:rsidR="003C5BA3" w:rsidRPr="003C5BA3" w:rsidRDefault="00F3596A" w:rsidP="003C5BA3">
      <w:r>
        <w:rPr>
          <w:noProof/>
        </w:rPr>
        <w:drawing>
          <wp:inline distT="0" distB="0" distL="0" distR="0" wp14:anchorId="7FB0386D" wp14:editId="6BF74054">
            <wp:extent cx="5760720" cy="3436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45" w:name="_Toc507421082"/>
      <w:r>
        <w:lastRenderedPageBreak/>
        <w:t>Oracle</w:t>
      </w:r>
      <w:bookmarkEnd w:id="45"/>
    </w:p>
    <w:p w:rsidR="00E111BA" w:rsidRDefault="004D2F57" w:rsidP="00AF65CF">
      <w:r>
        <w:rPr>
          <w:noProof/>
        </w:rPr>
        <w:drawing>
          <wp:inline distT="0" distB="0" distL="0" distR="0" wp14:anchorId="6B2D8A3C" wp14:editId="44F4EC50">
            <wp:extent cx="5760720" cy="5083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973D65" w:rsidP="00AF65CF"/>
    <w:p w:rsidR="00357603" w:rsidRDefault="00357603" w:rsidP="00357603">
      <w:pPr>
        <w:pStyle w:val="Heading1"/>
      </w:pPr>
      <w:bookmarkStart w:id="46" w:name="_Toc507421083"/>
      <w:r>
        <w:lastRenderedPageBreak/>
        <w:t>Woche 2</w:t>
      </w:r>
      <w:bookmarkEnd w:id="46"/>
    </w:p>
    <w:p w:rsidR="00357603" w:rsidRDefault="00021B66" w:rsidP="00021B66">
      <w:pPr>
        <w:pStyle w:val="Heading2"/>
        <w:rPr>
          <w:lang w:val="en-GB"/>
        </w:rPr>
      </w:pPr>
      <w:bookmarkStart w:id="47" w:name="_Toc507421084"/>
      <w:r w:rsidRPr="00021B66">
        <w:rPr>
          <w:lang w:val="en-GB"/>
        </w:rPr>
        <w:t>Exploring the Oracle Database A</w:t>
      </w:r>
      <w:r>
        <w:rPr>
          <w:lang w:val="en-GB"/>
        </w:rPr>
        <w:t>rchitecture</w:t>
      </w:r>
      <w:bookmarkEnd w:id="47"/>
    </w:p>
    <w:p w:rsidR="00021B66" w:rsidRP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F8F6AFE" wp14:editId="21616A35">
            <wp:extent cx="5760720" cy="43935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P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D45A657" wp14:editId="518EB216">
            <wp:extent cx="5760720" cy="4363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19016D" wp14:editId="0F801D84">
            <wp:extent cx="5760720" cy="6419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P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6FDDEE9" wp14:editId="11C154D4">
            <wp:extent cx="5760720" cy="43713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67DDA15" wp14:editId="2B7949DC">
            <wp:extent cx="5760720" cy="135001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07BA7DF" wp14:editId="53F44D96">
            <wp:extent cx="5760720" cy="4341495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19D8397" wp14:editId="209F0FFE">
            <wp:extent cx="5760720" cy="29737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04A4F1" wp14:editId="67F003B3">
            <wp:extent cx="5760720" cy="435610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B374758" wp14:editId="118A32FD">
            <wp:extent cx="5760720" cy="131953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A71A7A5" wp14:editId="565C1858">
            <wp:extent cx="5760720" cy="432054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8DD80BC" wp14:editId="1B44C0F5">
            <wp:extent cx="5760720" cy="31076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D428D4" wp14:editId="603882E5">
            <wp:extent cx="5760720" cy="432244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A3FE5A4" wp14:editId="12049296">
            <wp:extent cx="5760720" cy="33324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C22893" wp14:editId="671D46AD">
            <wp:extent cx="5760720" cy="4318635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95662B0" wp14:editId="5D4B8CC5">
            <wp:extent cx="5760720" cy="186309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3C65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77AD26" wp14:editId="42D5112A">
            <wp:extent cx="5760720" cy="436181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3C6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0B27856" wp14:editId="63A9B582">
            <wp:extent cx="5760720" cy="22955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036B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E5C22D" wp14:editId="0F0B51B1">
            <wp:extent cx="5760720" cy="4359910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036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95BF251" wp14:editId="1350E9AA">
            <wp:extent cx="5760720" cy="2035175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49C4B7D" wp14:editId="04BAEA67">
            <wp:extent cx="5760720" cy="437896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252C233" wp14:editId="555D060B">
            <wp:extent cx="5760720" cy="15125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4F1E0D" wp14:editId="4B6BAEB7">
            <wp:extent cx="5760720" cy="43186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6B3F0FB" wp14:editId="19F2F5D4">
            <wp:extent cx="5760720" cy="28613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578CAE" wp14:editId="69B926BB">
            <wp:extent cx="5760720" cy="435229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4A50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383FC2D" wp14:editId="580558AC">
            <wp:extent cx="5760720" cy="265620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E460A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A56E759" wp14:editId="54A2A298">
            <wp:extent cx="5760720" cy="434149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E460A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2C4116B" wp14:editId="67C6BA27">
            <wp:extent cx="5760720" cy="276034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C51A59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DDD73FB" wp14:editId="549811C8">
            <wp:extent cx="5760720" cy="436562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C51A5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C912771" wp14:editId="60DCA13E">
            <wp:extent cx="5760720" cy="263271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27623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B075A9" wp14:editId="24347300">
            <wp:extent cx="5760720" cy="43675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27623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A36A245" wp14:editId="7C916457">
            <wp:extent cx="5760720" cy="332486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544C19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1F98871" wp14:editId="2D6CC391">
            <wp:extent cx="5760720" cy="43694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544C1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5EFFECD" wp14:editId="5E73FA11">
            <wp:extent cx="5760720" cy="32696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DB8AFFA" wp14:editId="444DF5F5">
            <wp:extent cx="5760720" cy="433768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E126840" wp14:editId="1FA6EAF8">
            <wp:extent cx="5760720" cy="23025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6F21544" wp14:editId="3C62EB12">
            <wp:extent cx="5760720" cy="433006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A72E2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A883BD0" wp14:editId="79088AB6">
            <wp:extent cx="5760720" cy="23456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29567E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9EBEC27" wp14:editId="6FA62C48">
            <wp:extent cx="5760720" cy="43453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29567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EC792A2" wp14:editId="0E6A722F">
            <wp:extent cx="5760720" cy="190246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A1D0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BA9D35" wp14:editId="682A3944">
            <wp:extent cx="5760720" cy="4359910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A1D0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C40D49D" wp14:editId="59B8AE80">
            <wp:extent cx="5760720" cy="13290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301D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B849BDA" wp14:editId="11023B30">
            <wp:extent cx="5760720" cy="43357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234526B" wp14:editId="6E16EFD5">
            <wp:extent cx="5760720" cy="1860550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FE59FB" wp14:editId="0AEAECE8">
            <wp:extent cx="5760720" cy="43319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86D2C8" wp14:editId="07EA8050">
            <wp:extent cx="5760720" cy="188214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077B1" w:rsidP="000077B1">
      <w:pPr>
        <w:tabs>
          <w:tab w:val="left" w:pos="1071"/>
        </w:tabs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8CFB05" wp14:editId="05977D27">
            <wp:extent cx="5760720" cy="435991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077B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F3CDC42" wp14:editId="78CD6982">
            <wp:extent cx="5760720" cy="154495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47" w:rsidRDefault="00841547" w:rsidP="00841547">
      <w:proofErr w:type="spellStart"/>
      <w:r>
        <w:t>Archiver</w:t>
      </w:r>
      <w:proofErr w:type="spellEnd"/>
      <w:r>
        <w:t xml:space="preserve"> </w:t>
      </w:r>
      <w:proofErr w:type="spellStart"/>
      <w:r>
        <w:t>Processes</w:t>
      </w:r>
      <w:proofErr w:type="spellEnd"/>
      <w:r>
        <w:t xml:space="preserve"> (</w:t>
      </w:r>
      <w:proofErr w:type="spellStart"/>
      <w:r>
        <w:t>ARCn</w:t>
      </w:r>
      <w:proofErr w:type="spellEnd"/>
      <w:r>
        <w:t>)</w:t>
      </w:r>
      <w:r>
        <w:t>: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 xml:space="preserve">Der LGW Schreibt auf 3 </w:t>
      </w:r>
      <w:proofErr w:type="spellStart"/>
      <w:r>
        <w:t>Redo</w:t>
      </w:r>
      <w:proofErr w:type="spellEnd"/>
      <w:r>
        <w:t xml:space="preserve"> Log Files (Mindestens 3, mehr/gespiegelte möglich)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 xml:space="preserve">Ist eine </w:t>
      </w:r>
      <w:proofErr w:type="spellStart"/>
      <w:r>
        <w:t>Redo</w:t>
      </w:r>
      <w:proofErr w:type="spellEnd"/>
      <w:r>
        <w:t xml:space="preserve"> Log File voll, gibt es einen Log Switch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 xml:space="preserve">Sind 3 Log Switches passiert, wird wieder das erste </w:t>
      </w:r>
      <w:proofErr w:type="spellStart"/>
      <w:r>
        <w:t>Redo</w:t>
      </w:r>
      <w:proofErr w:type="spellEnd"/>
      <w:r>
        <w:t xml:space="preserve"> Log File überschrieben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 xml:space="preserve">Der </w:t>
      </w:r>
      <w:proofErr w:type="spellStart"/>
      <w:r>
        <w:t>Archiver</w:t>
      </w:r>
      <w:proofErr w:type="spellEnd"/>
      <w:r>
        <w:t xml:space="preserve"> sickert das alte </w:t>
      </w:r>
      <w:proofErr w:type="spellStart"/>
      <w:r>
        <w:t>Redo</w:t>
      </w:r>
      <w:proofErr w:type="spellEnd"/>
      <w:r>
        <w:t xml:space="preserve"> Log File nach einem Log Switch</w:t>
      </w:r>
    </w:p>
    <w:p w:rsidR="00841547" w:rsidRPr="00841547" w:rsidRDefault="00841547" w:rsidP="00AF65CF"/>
    <w:p w:rsidR="000301D0" w:rsidRDefault="0030500F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C4906B" wp14:editId="6675451C">
            <wp:extent cx="5760720" cy="43846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30500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28445AF" wp14:editId="3FA54206">
            <wp:extent cx="5760720" cy="2408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67092A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C4736D" wp14:editId="2D401FEE">
            <wp:extent cx="5760720" cy="435610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67092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703F8A9" wp14:editId="49FEDA1F">
            <wp:extent cx="5760720" cy="266128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B109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55BCCFC" wp14:editId="0CC6F437">
            <wp:extent cx="5760720" cy="4354195"/>
            <wp:effectExtent l="0" t="0" r="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B109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438FD1E" wp14:editId="14FAFC5A">
            <wp:extent cx="5760720" cy="33216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9470DB" wp14:editId="16D0FFEA">
            <wp:extent cx="5760720" cy="43465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6A3F5E" wp14:editId="052E9ABB">
            <wp:extent cx="5760720" cy="2304415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B54B688" wp14:editId="541AF876">
            <wp:extent cx="5760720" cy="4363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382E6E5" wp14:editId="599C3946">
            <wp:extent cx="5760720" cy="1935480"/>
            <wp:effectExtent l="0" t="0" r="0" b="762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D9E5A75" wp14:editId="47AE25E9">
            <wp:extent cx="5760720" cy="43846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13EF4DA" wp14:editId="4E93A443">
            <wp:extent cx="5760720" cy="23704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05644A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8F7D07" wp14:editId="5D62C441">
            <wp:extent cx="5760720" cy="4318635"/>
            <wp:effectExtent l="0" t="0" r="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5644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8E50F42" wp14:editId="664B32ED">
            <wp:extent cx="5760720" cy="28956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841547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2147DF" wp14:editId="09E6BE6B">
            <wp:extent cx="5760720" cy="4356100"/>
            <wp:effectExtent l="0" t="0" r="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841547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BBDF825" wp14:editId="1E8D580C">
            <wp:extent cx="5760720" cy="660400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841547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3453DF" wp14:editId="7F0E8DB9">
            <wp:extent cx="5760720" cy="428879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6E5683" w:rsidP="006E5683">
      <w:pPr>
        <w:pStyle w:val="Heading2"/>
        <w:rPr>
          <w:lang w:val="en-GB"/>
        </w:rPr>
      </w:pPr>
      <w:bookmarkStart w:id="48" w:name="_Toc507421085"/>
      <w:proofErr w:type="spellStart"/>
      <w:r>
        <w:rPr>
          <w:lang w:val="en-GB"/>
        </w:rPr>
        <w:lastRenderedPageBreak/>
        <w:t>Skizzen</w:t>
      </w:r>
      <w:bookmarkEnd w:id="48"/>
      <w:proofErr w:type="spellEnd"/>
    </w:p>
    <w:p w:rsidR="00021B66" w:rsidRDefault="001446F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18C9F12" wp14:editId="79F0EF2C">
            <wp:extent cx="5760720" cy="756348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98" w:rsidRDefault="00C13098" w:rsidP="00AF65CF"/>
    <w:p w:rsidR="00E15DED" w:rsidRDefault="00E15DED" w:rsidP="00E15DED">
      <w:pPr>
        <w:pStyle w:val="Heading1"/>
      </w:pPr>
      <w:bookmarkStart w:id="49" w:name="_Toc507421086"/>
      <w:r>
        <w:lastRenderedPageBreak/>
        <w:t>Woche 3</w:t>
      </w:r>
      <w:bookmarkEnd w:id="49"/>
    </w:p>
    <w:p w:rsidR="00E15DED" w:rsidRDefault="00E15DED" w:rsidP="00AF65CF"/>
    <w:p w:rsidR="00C13098" w:rsidRPr="00AF65CF" w:rsidRDefault="00C13098" w:rsidP="00AF65CF"/>
    <w:sectPr w:rsidR="00C13098" w:rsidRPr="00AF65CF" w:rsidSect="00164DB6">
      <w:headerReference w:type="default" r:id="rId104"/>
      <w:footerReference w:type="default" r:id="rId10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34522" w:rsidRDefault="00834522" w:rsidP="006B5E49">
      <w:pPr>
        <w:spacing w:after="0" w:line="240" w:lineRule="auto"/>
      </w:pPr>
      <w:r>
        <w:separator/>
      </w:r>
    </w:p>
  </w:endnote>
  <w:endnote w:type="continuationSeparator" w:id="0">
    <w:p w:rsidR="00834522" w:rsidRDefault="0083452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315C5">
      <w:rPr>
        <w:noProof/>
        <w:lang w:val="en-US"/>
      </w:rPr>
      <w:t>Document1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682DC1">
      <w:rPr>
        <w:noProof/>
      </w:rPr>
      <w:t>1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682DC1">
      <w:rPr>
        <w:noProof/>
      </w:rPr>
      <w:t>52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34522" w:rsidRDefault="00834522" w:rsidP="006B5E49">
      <w:pPr>
        <w:spacing w:after="0" w:line="240" w:lineRule="auto"/>
      </w:pPr>
      <w:r>
        <w:separator/>
      </w:r>
    </w:p>
  </w:footnote>
  <w:footnote w:type="continuationSeparator" w:id="0">
    <w:p w:rsidR="00834522" w:rsidRDefault="0083452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AF52B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54D5E"/>
    <w:multiLevelType w:val="hybridMultilevel"/>
    <w:tmpl w:val="8EB431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DD24242"/>
    <w:multiLevelType w:val="hybridMultilevel"/>
    <w:tmpl w:val="2D125E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5C5"/>
    <w:rsid w:val="000077B1"/>
    <w:rsid w:val="0001007A"/>
    <w:rsid w:val="00021B66"/>
    <w:rsid w:val="000301D0"/>
    <w:rsid w:val="0004131B"/>
    <w:rsid w:val="0005644A"/>
    <w:rsid w:val="00057AA2"/>
    <w:rsid w:val="00067354"/>
    <w:rsid w:val="000A1B02"/>
    <w:rsid w:val="000A1D06"/>
    <w:rsid w:val="000A251E"/>
    <w:rsid w:val="000E01D5"/>
    <w:rsid w:val="000E0DEE"/>
    <w:rsid w:val="000E5880"/>
    <w:rsid w:val="00105030"/>
    <w:rsid w:val="0012397E"/>
    <w:rsid w:val="001446F0"/>
    <w:rsid w:val="00160860"/>
    <w:rsid w:val="00164748"/>
    <w:rsid w:val="00164DB6"/>
    <w:rsid w:val="001A52D5"/>
    <w:rsid w:val="001A6B64"/>
    <w:rsid w:val="001E32AD"/>
    <w:rsid w:val="00223D07"/>
    <w:rsid w:val="0026725B"/>
    <w:rsid w:val="00276230"/>
    <w:rsid w:val="002865EA"/>
    <w:rsid w:val="0029567E"/>
    <w:rsid w:val="003037A4"/>
    <w:rsid w:val="0030500F"/>
    <w:rsid w:val="003315C5"/>
    <w:rsid w:val="0033460C"/>
    <w:rsid w:val="00342602"/>
    <w:rsid w:val="003560B6"/>
    <w:rsid w:val="00357603"/>
    <w:rsid w:val="00376A41"/>
    <w:rsid w:val="0038683A"/>
    <w:rsid w:val="003917D7"/>
    <w:rsid w:val="00391D22"/>
    <w:rsid w:val="003A70B0"/>
    <w:rsid w:val="003B27B1"/>
    <w:rsid w:val="003B571B"/>
    <w:rsid w:val="003C5BA3"/>
    <w:rsid w:val="003D19F5"/>
    <w:rsid w:val="003D5735"/>
    <w:rsid w:val="003E24C6"/>
    <w:rsid w:val="003E4BD4"/>
    <w:rsid w:val="003E53D8"/>
    <w:rsid w:val="004254A8"/>
    <w:rsid w:val="004A2B69"/>
    <w:rsid w:val="004A50B0"/>
    <w:rsid w:val="004B5461"/>
    <w:rsid w:val="004B776C"/>
    <w:rsid w:val="004D2F57"/>
    <w:rsid w:val="005002C5"/>
    <w:rsid w:val="00510030"/>
    <w:rsid w:val="00517B1F"/>
    <w:rsid w:val="00544C19"/>
    <w:rsid w:val="00547B37"/>
    <w:rsid w:val="005C62A4"/>
    <w:rsid w:val="0061772C"/>
    <w:rsid w:val="00660724"/>
    <w:rsid w:val="00666C7C"/>
    <w:rsid w:val="0067092A"/>
    <w:rsid w:val="0067227E"/>
    <w:rsid w:val="00682DC1"/>
    <w:rsid w:val="00695C4B"/>
    <w:rsid w:val="006A6BF8"/>
    <w:rsid w:val="006B5E49"/>
    <w:rsid w:val="006D62FC"/>
    <w:rsid w:val="006E2F0C"/>
    <w:rsid w:val="006E35E8"/>
    <w:rsid w:val="006E5683"/>
    <w:rsid w:val="007363F8"/>
    <w:rsid w:val="007B0CD9"/>
    <w:rsid w:val="007B3B18"/>
    <w:rsid w:val="007B4E3D"/>
    <w:rsid w:val="007B68D0"/>
    <w:rsid w:val="007C4415"/>
    <w:rsid w:val="00834522"/>
    <w:rsid w:val="00841547"/>
    <w:rsid w:val="008A28BF"/>
    <w:rsid w:val="008C1085"/>
    <w:rsid w:val="008D68BE"/>
    <w:rsid w:val="008D7AA5"/>
    <w:rsid w:val="00923291"/>
    <w:rsid w:val="0095096E"/>
    <w:rsid w:val="009637E6"/>
    <w:rsid w:val="00973D65"/>
    <w:rsid w:val="00990E7F"/>
    <w:rsid w:val="009B19B1"/>
    <w:rsid w:val="009B342F"/>
    <w:rsid w:val="009D6EBA"/>
    <w:rsid w:val="00A47C95"/>
    <w:rsid w:val="00A72E21"/>
    <w:rsid w:val="00AC43CF"/>
    <w:rsid w:val="00AE0D7D"/>
    <w:rsid w:val="00AF52BD"/>
    <w:rsid w:val="00AF65CF"/>
    <w:rsid w:val="00AF7A48"/>
    <w:rsid w:val="00B10918"/>
    <w:rsid w:val="00B25571"/>
    <w:rsid w:val="00B70D48"/>
    <w:rsid w:val="00B7241C"/>
    <w:rsid w:val="00BA4FB3"/>
    <w:rsid w:val="00BA62EA"/>
    <w:rsid w:val="00BB78F3"/>
    <w:rsid w:val="00BC0EDE"/>
    <w:rsid w:val="00BC693F"/>
    <w:rsid w:val="00BC7B70"/>
    <w:rsid w:val="00BF0C5F"/>
    <w:rsid w:val="00C027A3"/>
    <w:rsid w:val="00C13098"/>
    <w:rsid w:val="00C2343D"/>
    <w:rsid w:val="00C36948"/>
    <w:rsid w:val="00C51A59"/>
    <w:rsid w:val="00C569D5"/>
    <w:rsid w:val="00C63082"/>
    <w:rsid w:val="00C6413D"/>
    <w:rsid w:val="00CC1F1F"/>
    <w:rsid w:val="00CD11F3"/>
    <w:rsid w:val="00D2036B"/>
    <w:rsid w:val="00D23C65"/>
    <w:rsid w:val="00D25E59"/>
    <w:rsid w:val="00D30BAC"/>
    <w:rsid w:val="00DD04C4"/>
    <w:rsid w:val="00DD6959"/>
    <w:rsid w:val="00DE60A2"/>
    <w:rsid w:val="00DF1936"/>
    <w:rsid w:val="00E111BA"/>
    <w:rsid w:val="00E15DED"/>
    <w:rsid w:val="00E376F9"/>
    <w:rsid w:val="00E437C3"/>
    <w:rsid w:val="00E460A0"/>
    <w:rsid w:val="00E52C9A"/>
    <w:rsid w:val="00E571CE"/>
    <w:rsid w:val="00E83D73"/>
    <w:rsid w:val="00EB766F"/>
    <w:rsid w:val="00EE03BF"/>
    <w:rsid w:val="00EE335C"/>
    <w:rsid w:val="00F25301"/>
    <w:rsid w:val="00F34BB8"/>
    <w:rsid w:val="00F3596A"/>
    <w:rsid w:val="00F40999"/>
    <w:rsid w:val="00F44376"/>
    <w:rsid w:val="00F72375"/>
    <w:rsid w:val="00F969C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FB29A8E"/>
  <w15:chartTrackingRefBased/>
  <w15:docId w15:val="{94104079-C7CD-4486-99F3-B2989E6CF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3FD318-30C8-4A06-A1E3-1186EBBEB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415</TotalTime>
  <Pages>53</Pages>
  <Words>811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5424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66</cp:revision>
  <dcterms:created xsi:type="dcterms:W3CDTF">2018-02-18T18:44:00Z</dcterms:created>
  <dcterms:modified xsi:type="dcterms:W3CDTF">2018-02-26T14:08:00Z</dcterms:modified>
</cp:coreProperties>
</file>