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0" w:rsidRDefault="005020DE" w:rsidP="003A70B0">
      <w:pPr>
        <w:pStyle w:val="Heading1"/>
      </w:pPr>
      <w:r>
        <w:t>Übung</w:t>
      </w:r>
    </w:p>
    <w:p w:rsidR="005020DE" w:rsidRDefault="005020DE" w:rsidP="00EC66A3">
      <w:pPr>
        <w:pStyle w:val="Heading2"/>
      </w:pPr>
      <w:r>
        <w:t>Dokumentation</w:t>
      </w:r>
    </w:p>
    <w:p w:rsidR="00EC66A3" w:rsidRDefault="006F50F0" w:rsidP="005020DE">
      <w:r>
        <w:t>Gelesen</w:t>
      </w:r>
    </w:p>
    <w:p w:rsidR="005020DE" w:rsidRDefault="005020DE" w:rsidP="00EC66A3">
      <w:pPr>
        <w:pStyle w:val="Heading2"/>
      </w:pPr>
      <w:r>
        <w:t>Anmelden</w:t>
      </w:r>
    </w:p>
    <w:p w:rsidR="00EC66A3" w:rsidRDefault="006F50F0" w:rsidP="005020DE">
      <w:r>
        <w:t>Gelesen</w:t>
      </w:r>
    </w:p>
    <w:p w:rsidR="005020DE" w:rsidRDefault="005020DE" w:rsidP="00EC66A3">
      <w:pPr>
        <w:pStyle w:val="Heading2"/>
      </w:pPr>
      <w:r>
        <w:t>Datenbank Session</w:t>
      </w:r>
    </w:p>
    <w:p w:rsidR="006F50F0" w:rsidRDefault="006F50F0" w:rsidP="006F50F0">
      <w:r>
        <w:t xml:space="preserve">Output: </w:t>
      </w:r>
      <w:proofErr w:type="spellStart"/>
      <w:r>
        <w:t>desc</w:t>
      </w:r>
      <w:proofErr w:type="spellEnd"/>
      <w:r>
        <w:t xml:space="preserve"> $</w:t>
      </w:r>
      <w:proofErr w:type="spellStart"/>
      <w:r>
        <w:t>vdatabase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Tr="006F50F0">
        <w:tc>
          <w:tcPr>
            <w:tcW w:w="9062" w:type="dxa"/>
          </w:tcPr>
          <w:p w:rsidR="006F50F0" w:rsidRDefault="006F50F0" w:rsidP="006F50F0">
            <w:r>
              <w:t>Alle Attribute der Datenbank</w:t>
            </w:r>
          </w:p>
        </w:tc>
      </w:tr>
    </w:tbl>
    <w:p w:rsidR="006F50F0" w:rsidRDefault="006F50F0" w:rsidP="006F50F0"/>
    <w:p w:rsidR="006F50F0" w:rsidRPr="006F50F0" w:rsidRDefault="006F50F0" w:rsidP="006F50F0">
      <w:pPr>
        <w:rPr>
          <w:lang w:val="en-US"/>
        </w:rPr>
      </w:pPr>
      <w:r w:rsidRPr="006F50F0">
        <w:rPr>
          <w:lang w:val="en-US"/>
        </w:rPr>
        <w:t xml:space="preserve">Output: SELECT </w:t>
      </w:r>
      <w:proofErr w:type="spellStart"/>
      <w:r w:rsidRPr="006F50F0">
        <w:rPr>
          <w:lang w:val="en-US"/>
        </w:rPr>
        <w:t>instance_name</w:t>
      </w:r>
      <w:proofErr w:type="spellEnd"/>
      <w:r w:rsidRPr="006F50F0">
        <w:rPr>
          <w:lang w:val="en-US"/>
        </w:rPr>
        <w:t xml:space="preserve">, </w:t>
      </w:r>
      <w:proofErr w:type="spellStart"/>
      <w:r w:rsidRPr="006F50F0">
        <w:rPr>
          <w:lang w:val="en-US"/>
        </w:rPr>
        <w:t>host_name</w:t>
      </w:r>
      <w:proofErr w:type="spellEnd"/>
      <w:r w:rsidRPr="006F50F0">
        <w:rPr>
          <w:lang w:val="en-US"/>
        </w:rPr>
        <w:t xml:space="preserve">, version, status, </w:t>
      </w:r>
      <w:proofErr w:type="spellStart"/>
      <w:r w:rsidRPr="006F50F0">
        <w:rPr>
          <w:lang w:val="en-US"/>
        </w:rPr>
        <w:t>database_status</w:t>
      </w:r>
      <w:proofErr w:type="spellEnd"/>
      <w:r w:rsidRPr="006F50F0">
        <w:rPr>
          <w:lang w:val="en-US"/>
        </w:rPr>
        <w:t xml:space="preserve"> FROM </w:t>
      </w:r>
      <w:proofErr w:type="spellStart"/>
      <w:r w:rsidRPr="006F50F0">
        <w:rPr>
          <w:lang w:val="en-US"/>
        </w:rPr>
        <w:t>v$instance</w:t>
      </w:r>
      <w:proofErr w:type="spellEnd"/>
      <w:r w:rsidRPr="006F50F0">
        <w:rPr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RPr="00D902BB" w:rsidTr="00F22BD9">
        <w:tc>
          <w:tcPr>
            <w:tcW w:w="9062" w:type="dxa"/>
          </w:tcPr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INSTANCE_NAME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HOST_NAME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----------------------------------------------------------------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VERSION           STATUS       DATABASE_STATUS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----------------- ------------ -----------------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proofErr w:type="spellStart"/>
            <w:r w:rsidRPr="006F50F0">
              <w:rPr>
                <w:lang w:val="en-US"/>
              </w:rPr>
              <w:t>wyssdb</w:t>
            </w:r>
            <w:proofErr w:type="spellEnd"/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hades.cs.technik.fhnw.ch</w:t>
            </w:r>
          </w:p>
          <w:p w:rsidR="006F50F0" w:rsidRPr="006F50F0" w:rsidRDefault="006F50F0" w:rsidP="006F50F0">
            <w:pPr>
              <w:rPr>
                <w:lang w:val="en-US"/>
              </w:rPr>
            </w:pPr>
            <w:r w:rsidRPr="006F50F0">
              <w:rPr>
                <w:lang w:val="en-US"/>
              </w:rPr>
              <w:t>12.1.0.2.0        OPEN         ACTIVE</w:t>
            </w:r>
          </w:p>
        </w:tc>
      </w:tr>
    </w:tbl>
    <w:p w:rsidR="006F50F0" w:rsidRPr="006F50F0" w:rsidRDefault="006F50F0" w:rsidP="006F50F0">
      <w:pPr>
        <w:rPr>
          <w:lang w:val="en-US"/>
        </w:rPr>
      </w:pPr>
    </w:p>
    <w:p w:rsidR="006F50F0" w:rsidRPr="006F50F0" w:rsidRDefault="006F50F0" w:rsidP="006F50F0">
      <w:pPr>
        <w:rPr>
          <w:lang w:val="en-US"/>
        </w:rPr>
      </w:pPr>
      <w:r w:rsidRPr="006F50F0">
        <w:rPr>
          <w:lang w:val="en-US"/>
        </w:rPr>
        <w:t xml:space="preserve">Output: SELECT name, </w:t>
      </w:r>
      <w:proofErr w:type="spellStart"/>
      <w:r w:rsidRPr="006F50F0">
        <w:rPr>
          <w:lang w:val="en-US"/>
        </w:rPr>
        <w:t>db_unique_name</w:t>
      </w:r>
      <w:proofErr w:type="spellEnd"/>
      <w:r w:rsidRPr="006F50F0">
        <w:rPr>
          <w:lang w:val="en-US"/>
        </w:rPr>
        <w:t xml:space="preserve"> FROM </w:t>
      </w:r>
      <w:proofErr w:type="spellStart"/>
      <w:r w:rsidRPr="006F50F0">
        <w:rPr>
          <w:lang w:val="en-US"/>
        </w:rPr>
        <w:t>v$database</w:t>
      </w:r>
      <w:proofErr w:type="spellEnd"/>
      <w:r w:rsidRPr="006F50F0">
        <w:rPr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50F0" w:rsidRPr="00D902BB" w:rsidTr="00F22BD9">
        <w:tc>
          <w:tcPr>
            <w:tcW w:w="9062" w:type="dxa"/>
          </w:tcPr>
          <w:p w:rsidR="000E55C8" w:rsidRPr="000E55C8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>NAME      DB_UNIQUE_NAME</w:t>
            </w:r>
          </w:p>
          <w:p w:rsidR="000E55C8" w:rsidRPr="000E55C8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>--------- ------------------------------</w:t>
            </w:r>
          </w:p>
          <w:p w:rsidR="006F50F0" w:rsidRPr="006F50F0" w:rsidRDefault="000E55C8" w:rsidP="000E55C8">
            <w:pPr>
              <w:rPr>
                <w:lang w:val="en-US"/>
              </w:rPr>
            </w:pPr>
            <w:r w:rsidRPr="000E55C8">
              <w:rPr>
                <w:lang w:val="en-US"/>
              </w:rPr>
              <w:t xml:space="preserve">WYSSDB    </w:t>
            </w:r>
            <w:proofErr w:type="spellStart"/>
            <w:r w:rsidRPr="000E55C8">
              <w:rPr>
                <w:lang w:val="en-US"/>
              </w:rPr>
              <w:t>wyssdb</w:t>
            </w:r>
            <w:proofErr w:type="spellEnd"/>
          </w:p>
        </w:tc>
      </w:tr>
    </w:tbl>
    <w:p w:rsidR="006F50F0" w:rsidRPr="006F50F0" w:rsidRDefault="006F50F0" w:rsidP="006F50F0">
      <w:pPr>
        <w:rPr>
          <w:lang w:val="en-US"/>
        </w:rPr>
      </w:pPr>
    </w:p>
    <w:p w:rsidR="006F50F0" w:rsidRPr="00E9016A" w:rsidRDefault="00E9016A" w:rsidP="006F50F0">
      <w:pPr>
        <w:rPr>
          <w:lang w:val="fr-CH"/>
        </w:rPr>
      </w:pPr>
      <w:proofErr w:type="spellStart"/>
      <w:proofErr w:type="gramStart"/>
      <w:r w:rsidRPr="00E9016A">
        <w:rPr>
          <w:lang w:val="fr-CH"/>
        </w:rPr>
        <w:t>Fazit</w:t>
      </w:r>
      <w:proofErr w:type="spellEnd"/>
      <w:r>
        <w:t>:</w:t>
      </w:r>
      <w:proofErr w:type="gramEnd"/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ORACLE_SID: Gibt an, welche Instance verwendet werden soll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proofErr w:type="spellStart"/>
      <w:proofErr w:type="gramStart"/>
      <w:r>
        <w:t>instance.INSTANCE</w:t>
      </w:r>
      <w:proofErr w:type="gramEnd"/>
      <w:r>
        <w:t>_NAME</w:t>
      </w:r>
      <w:proofErr w:type="spellEnd"/>
      <w:r>
        <w:t>: Gibt den Namen der Instanz an (Dieser kann über ORACLE_SID verwendet werden)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r>
        <w:t>database.NAME: Gibt den Namen an, unter welchem die Datenbank im Dateisystem gespeichert ist</w:t>
      </w:r>
      <w:r w:rsidR="007A592D">
        <w:t>. Dieser kann frei geändert werden</w:t>
      </w:r>
    </w:p>
    <w:p w:rsidR="00E9016A" w:rsidRDefault="00E9016A" w:rsidP="00E9016A">
      <w:pPr>
        <w:pStyle w:val="ListParagraph"/>
        <w:numPr>
          <w:ilvl w:val="0"/>
          <w:numId w:val="4"/>
        </w:numPr>
      </w:pPr>
      <w:proofErr w:type="spellStart"/>
      <w:proofErr w:type="gramStart"/>
      <w:r>
        <w:t>database.UNIQUE</w:t>
      </w:r>
      <w:proofErr w:type="gramEnd"/>
      <w:r>
        <w:t>_NAME</w:t>
      </w:r>
      <w:proofErr w:type="spellEnd"/>
      <w:r>
        <w:t>: Gibt den einzigartigen Namen an, unter welchem die Datenbank im Netzwerk erreichbar ist.</w:t>
      </w:r>
    </w:p>
    <w:p w:rsidR="00E9016A" w:rsidRDefault="00E9016A" w:rsidP="00E9016A">
      <w:r>
        <w:t xml:space="preserve">Siehe: </w:t>
      </w:r>
      <w:hyperlink r:id="rId9" w:history="1">
        <w:r w:rsidRPr="00D1157D">
          <w:rPr>
            <w:rStyle w:val="Hyperlink"/>
          </w:rPr>
          <w:t>http://dharamdba.blogspot.ch/2012/03/instance-name-sid-and-instance-name-are.html</w:t>
        </w:r>
      </w:hyperlink>
    </w:p>
    <w:p w:rsidR="005020DE" w:rsidRDefault="005020DE" w:rsidP="00EC66A3">
      <w:pPr>
        <w:pStyle w:val="Heading2"/>
      </w:pPr>
      <w:r>
        <w:t>OFA</w:t>
      </w:r>
    </w:p>
    <w:p w:rsidR="005020DE" w:rsidRDefault="00BA73A0" w:rsidP="00BA73A0">
      <w:r>
        <w:t>Achtung: Hades hat keinen empfohlenen Diskmount. Darum liegt «</w:t>
      </w:r>
      <w:proofErr w:type="spellStart"/>
      <w:r>
        <w:t>app</w:t>
      </w:r>
      <w:proofErr w:type="spellEnd"/>
      <w:r>
        <w:t>» unter «/</w:t>
      </w:r>
      <w:proofErr w:type="spellStart"/>
      <w:r>
        <w:t>app</w:t>
      </w:r>
      <w:proofErr w:type="spellEnd"/>
      <w:r>
        <w:t>»:</w:t>
      </w:r>
    </w:p>
    <w:p w:rsidR="00BA73A0" w:rsidRDefault="00BA73A0" w:rsidP="00BA73A0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app</w:t>
      </w:r>
      <w:proofErr w:type="spellEnd"/>
    </w:p>
    <w:p w:rsidR="00BA73A0" w:rsidRDefault="00BA73A0" w:rsidP="00BA73A0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oracle</w:t>
      </w:r>
      <w:r w:rsidR="00B10019">
        <w:t>_stud</w:t>
      </w:r>
      <w:proofErr w:type="spellEnd"/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</w:t>
      </w:r>
      <w:proofErr w:type="spellStart"/>
      <w:r>
        <w:t>product</w:t>
      </w:r>
      <w:proofErr w:type="spellEnd"/>
      <w:r>
        <w:t>: Eigentliche Datenbankinstallation pro Version</w:t>
      </w:r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</w:t>
      </w:r>
      <w:proofErr w:type="spellStart"/>
      <w:r>
        <w:t>admin</w:t>
      </w:r>
      <w:proofErr w:type="spellEnd"/>
      <w:r>
        <w:t>: Administrationstools mit Einstellungen, wo sich was findet</w:t>
      </w:r>
    </w:p>
    <w:p w:rsidR="00BA73A0" w:rsidRDefault="00BA73A0" w:rsidP="00BA73A0">
      <w:pPr>
        <w:pStyle w:val="ListParagraph"/>
        <w:numPr>
          <w:ilvl w:val="2"/>
          <w:numId w:val="6"/>
        </w:numPr>
      </w:pPr>
      <w:r>
        <w:t>/</w:t>
      </w:r>
      <w:proofErr w:type="spellStart"/>
      <w:r>
        <w:t>oradata</w:t>
      </w:r>
      <w:proofErr w:type="spellEnd"/>
      <w:r>
        <w:t>: Datenbankdateien samt Logs etc.</w:t>
      </w:r>
    </w:p>
    <w:p w:rsidR="005020DE" w:rsidRDefault="005020DE" w:rsidP="00EC66A3">
      <w:pPr>
        <w:pStyle w:val="Heading2"/>
      </w:pPr>
      <w:r>
        <w:lastRenderedPageBreak/>
        <w:t>Skizze erstellen</w:t>
      </w:r>
    </w:p>
    <w:p w:rsidR="00EC66A3" w:rsidRDefault="0004415C" w:rsidP="005020DE">
      <w:r>
        <w:t>Partitionen anzeigen:</w:t>
      </w:r>
      <w:r w:rsidR="0041339C">
        <w:t xml:space="preserve"> </w:t>
      </w:r>
      <w:proofErr w:type="spellStart"/>
      <w:r w:rsidR="0041339C">
        <w:t>df</w:t>
      </w:r>
      <w:proofErr w:type="spellEnd"/>
      <w:r w:rsidR="0041339C">
        <w:t xml:space="preserve"> -h –total</w:t>
      </w:r>
    </w:p>
    <w:p w:rsidR="0041339C" w:rsidRDefault="0041339C" w:rsidP="005020DE">
      <w:r>
        <w:rPr>
          <w:noProof/>
        </w:rPr>
        <w:drawing>
          <wp:inline distT="0" distB="0" distL="0" distR="0" wp14:anchorId="7A787604" wp14:editId="58E03183">
            <wp:extent cx="4410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5C" w:rsidRDefault="00A07929" w:rsidP="005020DE">
      <w:r>
        <w:t>Alle *.</w:t>
      </w:r>
      <w:proofErr w:type="spellStart"/>
      <w:r>
        <w:t>dbf</w:t>
      </w:r>
      <w:proofErr w:type="spellEnd"/>
      <w:r>
        <w:t xml:space="preserve"> Dateien</w:t>
      </w:r>
      <w:r w:rsidR="003139D0">
        <w:t xml:space="preserve"> (</w:t>
      </w:r>
      <w:proofErr w:type="spellStart"/>
      <w:r w:rsidR="003139D0">
        <w:t>Datafile</w:t>
      </w:r>
      <w:proofErr w:type="spellEnd"/>
      <w:r w:rsidR="003139D0">
        <w:t xml:space="preserve"> einer Datenbank)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6D60" w:rsidRPr="00D902BB" w:rsidTr="00296D60">
        <w:tc>
          <w:tcPr>
            <w:tcW w:w="9062" w:type="dxa"/>
          </w:tcPr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[</w:t>
            </w:r>
            <w:proofErr w:type="spellStart"/>
            <w:r w:rsidRPr="00296D60">
              <w:rPr>
                <w:lang w:val="en-US"/>
              </w:rPr>
              <w:t>oracle_stud@hades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oracle_</w:t>
            </w:r>
            <w:proofErr w:type="gramStart"/>
            <w:r w:rsidRPr="00296D60">
              <w:rPr>
                <w:lang w:val="en-US"/>
              </w:rPr>
              <w:t>stud</w:t>
            </w:r>
            <w:proofErr w:type="spellEnd"/>
            <w:r w:rsidRPr="00296D60">
              <w:rPr>
                <w:lang w:val="en-US"/>
              </w:rPr>
              <w:t>]$</w:t>
            </w:r>
            <w:proofErr w:type="gramEnd"/>
            <w:r w:rsidRPr="00296D60">
              <w:rPr>
                <w:lang w:val="en-US"/>
              </w:rPr>
              <w:t xml:space="preserve"> find . -type f -name *.</w:t>
            </w:r>
            <w:proofErr w:type="spellStart"/>
            <w:r w:rsidRPr="00296D60">
              <w:rPr>
                <w:lang w:val="en-US"/>
              </w:rPr>
              <w:t>dbf</w:t>
            </w:r>
            <w:proofErr w:type="spellEnd"/>
            <w:r w:rsidRPr="00296D60">
              <w:rPr>
                <w:lang w:val="en-US"/>
              </w:rPr>
              <w:t xml:space="preserve"> | </w:t>
            </w:r>
            <w:proofErr w:type="spellStart"/>
            <w:r w:rsidRPr="00296D60">
              <w:rPr>
                <w:lang w:val="en-US"/>
              </w:rPr>
              <w:t>xargs</w:t>
            </w:r>
            <w:proofErr w:type="spellEnd"/>
            <w:r w:rsidRPr="00296D60">
              <w:rPr>
                <w:lang w:val="en-US"/>
              </w:rPr>
              <w:t xml:space="preserve"> ls -</w:t>
            </w:r>
            <w:proofErr w:type="spellStart"/>
            <w:r w:rsidRPr="00296D60">
              <w:rPr>
                <w:lang w:val="en-US"/>
              </w:rPr>
              <w:t>lh</w:t>
            </w:r>
            <w:proofErr w:type="spellEnd"/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551M Feb 22 10:05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/dbarc00/data/sysaux01.dbf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701M Feb 22 10:05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/dbarc00/data/system01.dbf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proofErr w:type="gram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 21</w:t>
            </w:r>
            <w:proofErr w:type="gramEnd"/>
            <w:r w:rsidRPr="00296D60">
              <w:rPr>
                <w:lang w:val="en-US"/>
              </w:rPr>
              <w:t>M Feb 22 09:52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/dbarc00/data/temp01.dbf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241M Feb 22 10:05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/dbarc00/data/undotbs01.dbf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5.1M Feb 22 10:05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/dbarc00/data/users01.dbf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651M Feb 24 16:21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</w:t>
            </w:r>
            <w:proofErr w:type="spellStart"/>
            <w:r w:rsidRPr="00296D60">
              <w:rPr>
                <w:lang w:val="en-US"/>
              </w:rPr>
              <w:t>wyssdb</w:t>
            </w:r>
            <w:proofErr w:type="spellEnd"/>
            <w:r w:rsidRPr="00296D60">
              <w:rPr>
                <w:lang w:val="en-US"/>
              </w:rPr>
              <w:t>/data/sysaux01.dbf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701M Feb 24 16:25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</w:t>
            </w:r>
            <w:proofErr w:type="spellStart"/>
            <w:r w:rsidRPr="00296D60">
              <w:rPr>
                <w:lang w:val="en-US"/>
              </w:rPr>
              <w:t>wyssdb</w:t>
            </w:r>
            <w:proofErr w:type="spellEnd"/>
            <w:r w:rsidRPr="00296D60">
              <w:rPr>
                <w:lang w:val="en-US"/>
              </w:rPr>
              <w:t>/data/system01.dbf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proofErr w:type="gram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 30</w:t>
            </w:r>
            <w:proofErr w:type="gramEnd"/>
            <w:r w:rsidRPr="00296D60">
              <w:rPr>
                <w:lang w:val="en-US"/>
              </w:rPr>
              <w:t>M Feb 24 14:07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</w:t>
            </w:r>
            <w:proofErr w:type="spellStart"/>
            <w:r w:rsidRPr="00296D60">
              <w:rPr>
                <w:lang w:val="en-US"/>
              </w:rPr>
              <w:t>wyssdb</w:t>
            </w:r>
            <w:proofErr w:type="spellEnd"/>
            <w:r w:rsidRPr="00296D60">
              <w:rPr>
                <w:lang w:val="en-US"/>
              </w:rPr>
              <w:t>/data/temp01.dbf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451M Feb 24 16:25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</w:t>
            </w:r>
            <w:proofErr w:type="spellStart"/>
            <w:r w:rsidRPr="00296D60">
              <w:rPr>
                <w:lang w:val="en-US"/>
              </w:rPr>
              <w:t>wyssdb</w:t>
            </w:r>
            <w:proofErr w:type="spellEnd"/>
            <w:r w:rsidRPr="00296D60">
              <w:rPr>
                <w:lang w:val="en-US"/>
              </w:rPr>
              <w:t>/data/undotbs01.dbf</w:t>
            </w:r>
          </w:p>
          <w:p w:rsidR="00296D60" w:rsidRPr="00296D60" w:rsidRDefault="00296D60" w:rsidP="00296D60">
            <w:pPr>
              <w:rPr>
                <w:lang w:val="en-US"/>
              </w:rPr>
            </w:pPr>
            <w:r w:rsidRPr="00296D60">
              <w:rPr>
                <w:lang w:val="en-US"/>
              </w:rPr>
              <w:t>-</w:t>
            </w:r>
            <w:proofErr w:type="spellStart"/>
            <w:r w:rsidRPr="00296D60">
              <w:rPr>
                <w:lang w:val="en-US"/>
              </w:rPr>
              <w:t>rw</w:t>
            </w:r>
            <w:proofErr w:type="spellEnd"/>
            <w:r w:rsidRPr="00296D60">
              <w:rPr>
                <w:lang w:val="en-US"/>
              </w:rPr>
              <w:t xml:space="preserve">-r-----. 1 </w:t>
            </w:r>
            <w:proofErr w:type="spellStart"/>
            <w:r w:rsidRPr="00296D60">
              <w:rPr>
                <w:lang w:val="en-US"/>
              </w:rPr>
              <w:t>oracle_stud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oinstall</w:t>
            </w:r>
            <w:proofErr w:type="spellEnd"/>
            <w:r w:rsidRPr="00296D60">
              <w:rPr>
                <w:lang w:val="en-US"/>
              </w:rPr>
              <w:t xml:space="preserve"> 5.1M Feb 24 14:12 ./</w:t>
            </w:r>
            <w:proofErr w:type="spellStart"/>
            <w:r w:rsidRPr="00296D60">
              <w:rPr>
                <w:lang w:val="en-US"/>
              </w:rPr>
              <w:t>oradata</w:t>
            </w:r>
            <w:proofErr w:type="spellEnd"/>
            <w:r w:rsidRPr="00296D60">
              <w:rPr>
                <w:lang w:val="en-US"/>
              </w:rPr>
              <w:t>/</w:t>
            </w:r>
            <w:proofErr w:type="spellStart"/>
            <w:r w:rsidRPr="00296D60">
              <w:rPr>
                <w:lang w:val="en-US"/>
              </w:rPr>
              <w:t>wyssdb</w:t>
            </w:r>
            <w:proofErr w:type="spellEnd"/>
            <w:r w:rsidRPr="00296D60">
              <w:rPr>
                <w:lang w:val="en-US"/>
              </w:rPr>
              <w:t>/data/users01.dbf</w:t>
            </w:r>
          </w:p>
        </w:tc>
      </w:tr>
    </w:tbl>
    <w:p w:rsidR="00296D60" w:rsidRPr="00296D60" w:rsidRDefault="00296D60" w:rsidP="005020DE">
      <w:pPr>
        <w:rPr>
          <w:lang w:val="en-US"/>
        </w:rPr>
      </w:pPr>
    </w:p>
    <w:p w:rsidR="00A07929" w:rsidRDefault="00A07929" w:rsidP="00A07929">
      <w:r>
        <w:t>Alle *.</w:t>
      </w:r>
      <w:r w:rsidR="00B10019">
        <w:t>log</w:t>
      </w:r>
      <w:r>
        <w:t xml:space="preserve"> Dateien</w:t>
      </w:r>
      <w:r w:rsidR="003139D0">
        <w:t xml:space="preserve"> (Logfiles für Administratoreninteraktionen und reguläre Logs)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5370" w:rsidRPr="00D902BB" w:rsidTr="007C5370">
        <w:tc>
          <w:tcPr>
            <w:tcW w:w="9062" w:type="dxa"/>
          </w:tcPr>
          <w:p w:rsidR="009B1F40" w:rsidRPr="00296D60" w:rsidRDefault="009B1F40" w:rsidP="009B1F40">
            <w:pPr>
              <w:rPr>
                <w:lang w:val="en-US"/>
              </w:rPr>
            </w:pPr>
            <w:r w:rsidRPr="00296D60">
              <w:rPr>
                <w:lang w:val="en-US"/>
              </w:rPr>
              <w:t>[</w:t>
            </w:r>
            <w:proofErr w:type="spellStart"/>
            <w:r w:rsidRPr="00296D60">
              <w:rPr>
                <w:lang w:val="en-US"/>
              </w:rPr>
              <w:t>oracle_stud@hades</w:t>
            </w:r>
            <w:proofErr w:type="spellEnd"/>
            <w:r w:rsidRPr="00296D60">
              <w:rPr>
                <w:lang w:val="en-US"/>
              </w:rPr>
              <w:t xml:space="preserve"> </w:t>
            </w:r>
            <w:proofErr w:type="spellStart"/>
            <w:r w:rsidRPr="00296D60">
              <w:rPr>
                <w:lang w:val="en-US"/>
              </w:rPr>
              <w:t>oracle_</w:t>
            </w:r>
            <w:proofErr w:type="gramStart"/>
            <w:r w:rsidRPr="00296D60">
              <w:rPr>
                <w:lang w:val="en-US"/>
              </w:rPr>
              <w:t>s</w:t>
            </w:r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>]$</w:t>
            </w:r>
            <w:proofErr w:type="gramEnd"/>
            <w:r>
              <w:rPr>
                <w:lang w:val="en-US"/>
              </w:rPr>
              <w:t xml:space="preserve"> find . -type f -name *.log</w:t>
            </w:r>
            <w:r w:rsidRPr="00296D60">
              <w:rPr>
                <w:lang w:val="en-US"/>
              </w:rPr>
              <w:t xml:space="preserve"> | </w:t>
            </w:r>
            <w:proofErr w:type="spellStart"/>
            <w:r w:rsidRPr="00296D60">
              <w:rPr>
                <w:lang w:val="en-US"/>
              </w:rPr>
              <w:t>xargs</w:t>
            </w:r>
            <w:proofErr w:type="spellEnd"/>
            <w:r w:rsidRPr="00296D60">
              <w:rPr>
                <w:lang w:val="en-US"/>
              </w:rPr>
              <w:t xml:space="preserve"> ls -</w:t>
            </w:r>
            <w:proofErr w:type="spellStart"/>
            <w:r w:rsidRPr="00296D60">
              <w:rPr>
                <w:lang w:val="en-US"/>
              </w:rPr>
              <w:t>lh</w:t>
            </w:r>
            <w:proofErr w:type="spellEnd"/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116</w:t>
            </w:r>
            <w:proofErr w:type="gramEnd"/>
            <w:r w:rsidRPr="007C5370">
              <w:rPr>
                <w:lang w:val="en-US"/>
              </w:rPr>
              <w:t xml:space="preserve"> Feb 22 09:48 ./admin/dbarc00/</w:t>
            </w:r>
            <w:proofErr w:type="spellStart"/>
            <w:r w:rsidRPr="007C5370">
              <w:rPr>
                <w:lang w:val="en-US"/>
              </w:rPr>
              <w:t>dpdump</w:t>
            </w:r>
            <w:proofErr w:type="spellEnd"/>
            <w:r w:rsidRPr="007C5370">
              <w:rPr>
                <w:lang w:val="en-US"/>
              </w:rPr>
              <w:t>/dp.log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238K Feb 21 15:45 ./admin/dbarc00/scripts/CreateMyDBdbarc00.log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116</w:t>
            </w:r>
            <w:proofErr w:type="gramEnd"/>
            <w:r w:rsidRPr="007C5370">
              <w:rPr>
                <w:lang w:val="en-US"/>
              </w:rPr>
              <w:t xml:space="preserve"> Feb  6 13:14 ./admin/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dpdump</w:t>
            </w:r>
            <w:proofErr w:type="spellEnd"/>
            <w:r w:rsidRPr="007C5370">
              <w:rPr>
                <w:lang w:val="en-US"/>
              </w:rPr>
              <w:t>/dp.log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483</w:t>
            </w:r>
            <w:proofErr w:type="gramEnd"/>
            <w:r w:rsidRPr="007C5370">
              <w:rPr>
                <w:lang w:val="en-US"/>
              </w:rPr>
              <w:t xml:space="preserve"> Feb  6 12:47 ./admin/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/scripts/CreateMyDBwyssdb.log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92</w:t>
            </w:r>
            <w:proofErr w:type="gramEnd"/>
            <w:r w:rsidRPr="007C5370">
              <w:rPr>
                <w:lang w:val="en-US"/>
              </w:rPr>
              <w:t>K Jan 28  2016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/dbcaui.log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283K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/test/apex.log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303K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/test/CreateDBCatalog.log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/test/CreateDBFiles.log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197</w:t>
            </w:r>
            <w:proofErr w:type="gramEnd"/>
            <w:r w:rsidRPr="007C5370">
              <w:rPr>
                <w:lang w:val="en-US"/>
              </w:rPr>
              <w:t xml:space="preserve"> Jan 27  2014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/test/CreateDB.log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410K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/test/emConfig.log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231K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/test/emRepository.log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5.0K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/test/interMedia.log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2.6K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/test/JServer.log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74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/test/lockAccount.log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720</w:t>
            </w:r>
            <w:proofErr w:type="gramEnd"/>
            <w:r w:rsidRPr="007C5370">
              <w:rPr>
                <w:lang w:val="en-US"/>
              </w:rPr>
              <w:t xml:space="preserve"> Jan 27  2014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/test/ordinst.log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387</w:t>
            </w:r>
            <w:proofErr w:type="gramEnd"/>
            <w:r w:rsidRPr="007C5370">
              <w:rPr>
                <w:lang w:val="en-US"/>
              </w:rPr>
              <w:t xml:space="preserve"> Jan 27  2014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/test/postDBCreation.log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/test/sqlPlusHelp.log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209K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/test/trace.log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28</w:t>
            </w:r>
            <w:proofErr w:type="gramEnd"/>
            <w:r w:rsidRPr="007C5370">
              <w:rPr>
                <w:lang w:val="en-US"/>
              </w:rPr>
              <w:t>K Jan 27  2014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dbca</w:t>
            </w:r>
            <w:proofErr w:type="spellEnd"/>
            <w:r w:rsidRPr="007C5370">
              <w:rPr>
                <w:lang w:val="en-US"/>
              </w:rPr>
              <w:t>/test/xdb_protocol.log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433K Feb </w:t>
            </w:r>
            <w:proofErr w:type="gramStart"/>
            <w:r w:rsidRPr="007C5370">
              <w:rPr>
                <w:lang w:val="en-US"/>
              </w:rPr>
              <w:t>10  2014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emca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mydb</w:t>
            </w:r>
            <w:proofErr w:type="spellEnd"/>
            <w:r w:rsidRPr="007C5370">
              <w:rPr>
                <w:lang w:val="en-US"/>
              </w:rPr>
              <w:t>/emca_2014_02_10_14_34_34.log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60</w:t>
            </w:r>
            <w:proofErr w:type="gramEnd"/>
            <w:r w:rsidRPr="007C5370">
              <w:rPr>
                <w:lang w:val="en-US"/>
              </w:rPr>
              <w:t>K Feb 10  2014 ./cfgtoollogs/emca/mydb/emca_repos_config_2014_02_10_14_38_11.log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175K Feb </w:t>
            </w:r>
            <w:proofErr w:type="gramStart"/>
            <w:r w:rsidRPr="007C5370">
              <w:rPr>
                <w:lang w:val="en-US"/>
              </w:rPr>
              <w:t>10  2014</w:t>
            </w:r>
            <w:proofErr w:type="gramEnd"/>
            <w:r w:rsidRPr="007C5370">
              <w:rPr>
                <w:lang w:val="en-US"/>
              </w:rPr>
              <w:t xml:space="preserve"> ./cfgtoollogs/emca/mydb/emca_repos_create_2014_02_10_14_34_36.log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410K Jan </w:t>
            </w:r>
            <w:proofErr w:type="gramStart"/>
            <w:r w:rsidRPr="007C5370">
              <w:rPr>
                <w:lang w:val="en-US"/>
              </w:rPr>
              <w:t>27  2014</w:t>
            </w:r>
            <w:proofErr w:type="gramEnd"/>
            <w:r w:rsidRPr="007C5370">
              <w:rPr>
                <w:lang w:val="en-US"/>
              </w:rPr>
              <w:t xml:space="preserve"> ./</w:t>
            </w:r>
            <w:proofErr w:type="spellStart"/>
            <w:r w:rsidRPr="007C5370">
              <w:rPr>
                <w:lang w:val="en-US"/>
              </w:rPr>
              <w:t>cfgtoollogs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emca</w:t>
            </w:r>
            <w:proofErr w:type="spellEnd"/>
            <w:r w:rsidRPr="007C5370">
              <w:rPr>
                <w:lang w:val="en-US"/>
              </w:rPr>
              <w:t>/test/emca_2014_01_27_11_00_02.log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60</w:t>
            </w:r>
            <w:proofErr w:type="gramEnd"/>
            <w:r w:rsidRPr="007C5370">
              <w:rPr>
                <w:lang w:val="en-US"/>
              </w:rPr>
              <w:t>K Jan 27  2014 ./cfgtoollogs/emca/test/emca_repos_config_2014_01_27_11_00_08.log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29</w:t>
            </w:r>
            <w:proofErr w:type="gramEnd"/>
            <w:r w:rsidRPr="007C5370">
              <w:rPr>
                <w:lang w:val="en-US"/>
              </w:rPr>
              <w:t>K Feb 22 10:05 ./</w:t>
            </w:r>
            <w:proofErr w:type="spellStart"/>
            <w:r w:rsidRPr="007C5370">
              <w:rPr>
                <w:lang w:val="en-US"/>
              </w:rPr>
              <w:t>diag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rdbms</w:t>
            </w:r>
            <w:proofErr w:type="spellEnd"/>
            <w:r w:rsidRPr="007C5370">
              <w:rPr>
                <w:lang w:val="en-US"/>
              </w:rPr>
              <w:t>/dbarc00/dbarc00/trace/alert_dbarc00.log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82</w:t>
            </w:r>
            <w:proofErr w:type="gramEnd"/>
            <w:r w:rsidRPr="007C5370">
              <w:rPr>
                <w:lang w:val="en-US"/>
              </w:rPr>
              <w:t>K Feb 24 16:07 ./</w:t>
            </w:r>
            <w:proofErr w:type="spellStart"/>
            <w:r w:rsidRPr="007C5370">
              <w:rPr>
                <w:lang w:val="en-US"/>
              </w:rPr>
              <w:t>diag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rdbms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/trace/alert_wyssdb.log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22 10:05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/dbarc00/data/redo01.log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22 09:56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/dbarc00/data/redo02.log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22 09:56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/dbarc00/data/redo03.log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24 09:06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/data/redo01.log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24 14:07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/data/redo02.log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51</w:t>
            </w:r>
            <w:proofErr w:type="gramEnd"/>
            <w:r w:rsidRPr="007C5370">
              <w:rPr>
                <w:lang w:val="en-US"/>
              </w:rPr>
              <w:t>M Feb 24 16:26 ./</w:t>
            </w:r>
            <w:proofErr w:type="spellStart"/>
            <w:r w:rsidRPr="007C5370">
              <w:rPr>
                <w:lang w:val="en-US"/>
              </w:rPr>
              <w:t>oradata</w:t>
            </w:r>
            <w:proofErr w:type="spellEnd"/>
            <w:r w:rsidRPr="007C5370">
              <w:rPr>
                <w:lang w:val="en-US"/>
              </w:rPr>
              <w:t>/</w:t>
            </w:r>
            <w:proofErr w:type="spellStart"/>
            <w:r w:rsidRPr="007C5370">
              <w:rPr>
                <w:lang w:val="en-US"/>
              </w:rPr>
              <w:t>wyssdb</w:t>
            </w:r>
            <w:proofErr w:type="spellEnd"/>
            <w:r w:rsidRPr="007C5370">
              <w:rPr>
                <w:lang w:val="en-US"/>
              </w:rPr>
              <w:t>/data/redo03.log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1.8K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./product/11.2.0/dbhome_1/cfgtoollogs/cfgfw/CfmLogger_2014-01-24_09-34-53-PM.log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./product/11.2.0/dbhome_1/cfgtoollogs/cfgfw/oracle.assistants.netca.client_2014-01-24_09-34-53-PM.log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./product/11.2.0/dbhome_1/cfgtoollogs/cfgfw/oracle.assistants.server_2014-01-24_09-34-53-PM.log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./product/11.2.0/dbhome_1/cfgtoollogs/cfgfw/oracle.server_2014-01-24_09-34-53-PM.log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./product/11.2.0/dbhome_1/cfgtoollogs/cfgfw/oracle.sysman.ccr_2014-01-24_09-34-53-PM.log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./product/11.2.0/dbhome_1/cfgtoollogs/cfgfw/oracle.sysman.console.db_2014-01-24_09-34-53-PM.log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./product/11.2.0/dbhome_1/cfgtoollogs/cfgfw/OuiConfigVariables_2014-01-24_09-34-53-PM.log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rw-rw</w:t>
            </w:r>
            <w:proofErr w:type="spellEnd"/>
            <w:r w:rsidRPr="007C5370">
              <w:rPr>
                <w:lang w:val="en-US"/>
              </w:rPr>
              <w:t xml:space="preserve">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2.7M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./product/11.2.0/dbhome_1/cfgtoollogs/oui/installActions2014-01-24_09-24-56PM.log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258K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./product/11.2.0/dbhome_1/install/make.log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root        </w:t>
            </w:r>
            <w:proofErr w:type="spellStart"/>
            <w:r w:rsidRPr="007C5370">
              <w:rPr>
                <w:lang w:val="en-US"/>
              </w:rPr>
              <w:t>root</w:t>
            </w:r>
            <w:proofErr w:type="spellEnd"/>
            <w:r w:rsidRPr="007C5370">
              <w:rPr>
                <w:lang w:val="en-US"/>
              </w:rPr>
              <w:t xml:space="preserve">      437 Jan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./product/11.2.0/dbhome_1/install/root_hades.cs.technik.fhnw.ch_2014-01-24_21-44-40.log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182</w:t>
            </w:r>
            <w:proofErr w:type="gramEnd"/>
            <w:r w:rsidRPr="007C5370">
              <w:rPr>
                <w:lang w:val="en-US"/>
              </w:rPr>
              <w:t xml:space="preserve"> Jan 27  2014 ./product/11.2.0/dbhome_1/log/diag/rdbms/dbua0/DBUA0/trace/alert_DBUA0.log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123K Jun </w:t>
            </w:r>
            <w:proofErr w:type="gramStart"/>
            <w:r w:rsidRPr="007C5370">
              <w:rPr>
                <w:lang w:val="en-US"/>
              </w:rPr>
              <w:t>24  2014</w:t>
            </w:r>
            <w:proofErr w:type="gramEnd"/>
            <w:r w:rsidRPr="007C5370">
              <w:rPr>
                <w:lang w:val="en-US"/>
              </w:rPr>
              <w:t xml:space="preserve"> ./product/11.2.0/dbhome_1/network/log/sqlnet.log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5.1K Aug </w:t>
            </w:r>
            <w:proofErr w:type="gramStart"/>
            <w:r w:rsidRPr="007C5370">
              <w:rPr>
                <w:lang w:val="en-US"/>
              </w:rPr>
              <w:t>15  2009</w:t>
            </w:r>
            <w:proofErr w:type="gramEnd"/>
            <w:r w:rsidRPr="007C5370">
              <w:rPr>
                <w:lang w:val="en-US"/>
              </w:rPr>
              <w:t xml:space="preserve"> ./product/11.2.0/dbhome_1/oc4j/cfgtoollogs/opatch/opatch2009-08-15_00-13-38AM.log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5.2K Aug </w:t>
            </w:r>
            <w:proofErr w:type="gramStart"/>
            <w:r w:rsidRPr="007C5370">
              <w:rPr>
                <w:lang w:val="en-US"/>
              </w:rPr>
              <w:t>15  2009</w:t>
            </w:r>
            <w:proofErr w:type="gramEnd"/>
            <w:r w:rsidRPr="007C5370">
              <w:rPr>
                <w:lang w:val="en-US"/>
              </w:rPr>
              <w:t xml:space="preserve"> ./product/11.2.0/dbhome_1/oc4j/cfgtoollogs/opatch/opatch2009-08-15_00-13-43AM.log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809K Mar </w:t>
            </w:r>
            <w:proofErr w:type="gramStart"/>
            <w:r w:rsidRPr="007C5370">
              <w:rPr>
                <w:lang w:val="en-US"/>
              </w:rPr>
              <w:t>20  2014</w:t>
            </w:r>
            <w:proofErr w:type="gramEnd"/>
            <w:r w:rsidRPr="007C5370">
              <w:rPr>
                <w:lang w:val="en-US"/>
              </w:rPr>
              <w:t xml:space="preserve"> ./product/11.2.0/dbhome_1/</w:t>
            </w:r>
            <w:proofErr w:type="spellStart"/>
            <w:r w:rsidRPr="007C5370">
              <w:rPr>
                <w:lang w:val="en-US"/>
              </w:rPr>
              <w:t>sysman</w:t>
            </w:r>
            <w:proofErr w:type="spellEnd"/>
            <w:r w:rsidRPr="007C5370">
              <w:rPr>
                <w:lang w:val="en-US"/>
              </w:rPr>
              <w:t>/log/emrep_config.log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630</w:t>
            </w:r>
            <w:proofErr w:type="gramEnd"/>
            <w:r w:rsidRPr="007C5370">
              <w:rPr>
                <w:lang w:val="en-US"/>
              </w:rPr>
              <w:t xml:space="preserve"> Mar 17  2014 ./product/11.2.0/dbhome_1/</w:t>
            </w:r>
            <w:proofErr w:type="spellStart"/>
            <w:r w:rsidRPr="007C5370">
              <w:rPr>
                <w:lang w:val="en-US"/>
              </w:rPr>
              <w:t>sysman</w:t>
            </w:r>
            <w:proofErr w:type="spellEnd"/>
            <w:r w:rsidRPr="007C5370">
              <w:rPr>
                <w:lang w:val="en-US"/>
              </w:rPr>
              <w:t>/log/secure.log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2.0K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./product/12.1.0/dbhome_1/cfgtoollogs/cfgfw/CfmLogger_2014-12-19_03-32-21-PM.log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./product/12.1.0/dbhome_1/cfgtoollogs/cfgfw/oracle.assistants.netca.client_2014-12-19_03-32-22-PM.log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./product/12.1.0/dbhome_1/cfgtoollogs/cfgfw/oracle.assistants.server_2014-12-19_03-32-22-PM.log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./product/12.1.0/dbhome_1/cfgtoollogs/cfgfw/oracle.server_2014-12-19_03-32-21-PM.log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./product/12.1.0/dbhome_1/cfgtoollogs/cfgfw/oracle.sysman.ccr_2014-12-19_03-32-22-PM.log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-------.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  0 Dec </w:t>
            </w:r>
            <w:proofErr w:type="gramStart"/>
            <w:r w:rsidRPr="007C5370">
              <w:rPr>
                <w:lang w:val="en-US"/>
              </w:rPr>
              <w:t>19  2014</w:t>
            </w:r>
            <w:proofErr w:type="gramEnd"/>
            <w:r w:rsidRPr="007C5370">
              <w:rPr>
                <w:lang w:val="en-US"/>
              </w:rPr>
              <w:t xml:space="preserve"> ./product/12.1.0/dbhome_1/cfgtoollogs/cfgfw/OuiConfigVariables_2014-12-19_03-32-22-PM.log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28  2016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./product/12.1.0/dbhome_1/cfgtoollogs/opatch/opatch2016-01-28_15-33-24PM_1.log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28  2016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./product/12.1.0/dbhome_1/cfgtoollogs/opatch/opatch2016-01-28_15-35-22PM_1.log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28  2016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./product/12.1.0/dbhome_1/cfgtoollogs/opatch/opatch2016-01-28_15-37-17PM_1.log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28  2016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./product/12.1.0/dbhome_1/cfgtoollogs/opatch/opatch2016-01-28_22-01-21PM_1.log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./product/12.1.0/dbhome_1/cfgtoollogs/opatch/opatch2016-01-29_11-18-10AM_1.log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./product/12.1.0/dbhome_1/cfgtoollogs/opatch/opatch2016-01-29_12-30-40PM_1.log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./product/12.1.0/dbhome_1/cfgtoollogs/opatch/opatch2016-01-29_13-18-02PM_1.log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./product/12.1.0/dbhome_1/cfgtoollogs/opatch/opatch2016-01-29_13-22-40PM_1.log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./product/12.1.0/dbhome_1/cfgtoollogs/opatch/opatch2016-01-29_13-41-12PM_1.log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30  2016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./product/12.1.0/dbhome_1/cfgtoollogs/opatch/opatch2016-01-30_11-37-58AM_1.log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31  2016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./product/12.1.0/dbhome_1/cfgtoollogs/opatch/opatch2016-01-31_14-35-45PM_1.log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Jan </w:t>
            </w:r>
            <w:proofErr w:type="gramStart"/>
            <w:r w:rsidRPr="007C5370">
              <w:rPr>
                <w:lang w:val="en-US"/>
              </w:rPr>
              <w:t>31  2016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./product/12.1.0/dbhome_1/cfgtoollogs/opatch/opatch2016-01-31_14-39-56PM_1.log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./product/12.1.0/dbhome_1/cfgtoollogs/opatch/opatch2016-02-01_09-48-41AM_1.log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./product/12.1.0/dbhome_1/cfgtoollogs/opatch/opatch2016-02-01_15-19-12PM_1.log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./product/12.1.0/dbhome_1/cfgtoollogs/opatch/opatch2016-02-01_15-20-29PM_1.log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./product/12.1.0/dbhome_1/cfgtoollogs/opatch/opatch2016-02-01_15-32-10PM_1.log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./product/12.1.0/dbhome_1/cfgtoollogs/opatch/opatch2016-02-01_22-01-23PM_1.log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1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./product/12.1.0/dbhome_1/cfgtoollogs/opatch/opatch2016-02-01_22-01-32PM_1.log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./product/12.1.0/dbhome_1/cfgtoollogs/opatch/opatch2016-03-04_10-12-18AM_1.log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./product/12.1.0/dbhome_1/cfgtoollogs/opatch/opatch2016-03-04_10-13-16AM_1.log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./product/12.1.0/dbhome_1/cfgtoollogs/opatch/opatch2016-03-04_10-14-21AM_1.log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./product/12.1.0/dbhome_1/cfgtoollogs/opatch/opatch2016-03-04_10-14-36AM_1.log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./product/12.1.0/dbhome_1/cfgtoollogs/opatch/opatch2016-03-04_10-16-01AM_1.log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./product/12.1.0/dbhome_1/cfgtoollogs/opatch/opatch2016-03-04_10-17-20AM_1.log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./product/12.1.0/dbhome_1/cfgtoollogs/opatch/opatch2016-03-04_10-18-46AM_1.log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./product/12.1.0/dbhome_1/cfgtoollogs/opatch/opatch2016-03-04_10-44-09AM_1.log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./product/12.1.0/dbhome_1/cfgtoollogs/opatch/opatch2016-03-04_10-45-57AM_1.log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./product/12.1.0/dbhome_1/cfgtoollogs/opatch/opatch2016-03-04_10-48-06AM_1.log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./product/12.1.0/dbhome_1/cfgtoollogs/opatch/opatch2016-03-04_10-48-35AM_1.log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./product/12.1.0/dbhome_1/cfgtoollogs/opatch/opatch2016-03-04_11-02-05AM_1.log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./product/12.1.0/dbhome_1/cfgtoollogs/opatch/opatch2016-03-04_11-07-11AM_1.log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./product/12.1.0/dbhome_1/cfgtoollogs/opatch/opatch2016-03-04_11-09-06AM_1.log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./product/12.1.0/dbhome_1/cfgtoollogs/opatch/opatch2016-03-04_11-49-53AM_1.log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./product/12.1.0/dbhome_1/cfgtoollogs/opatch/opatch2016-03-04_11-54-56AM_1.log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./product/12.1.0/dbhome_1/cfgtoollogs/opatch/opatch2016-03-04_22-01-20PM_1.log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./product/12.1.0/dbhome_1/cfgtoollogs/opatch/opatch2016-03-04_22-01-23PM_1.log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./product/12.1.0/dbhome_1/cfgtoollogs/opatch/opatch2016-03-04_22-01-27PM_1.log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./product/12.1.0/dbhome_1/cfgtoollogs/opatch/opatch2016-03-04_22-01-28PM_1.log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4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./product/12.1.0/dbhome_1/cfgtoollogs/opatch/opatch2016-03-04_22-01-29PM_1.log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Mar </w:t>
            </w:r>
            <w:proofErr w:type="gramStart"/>
            <w:r w:rsidRPr="007C5370">
              <w:rPr>
                <w:lang w:val="en-US"/>
              </w:rPr>
              <w:t>26  2016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./product/12.1.0/dbhome_1/cfgtoollogs/opatch/opatch2016-03-26_11-42-37AM_1.log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Apr </w:t>
            </w:r>
            <w:proofErr w:type="gramStart"/>
            <w:r w:rsidRPr="007C5370">
              <w:rPr>
                <w:lang w:val="en-US"/>
              </w:rPr>
              <w:t>29  2016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./product/12.1.0/dbhome_1/cfgtoollogs/opatch/opatch2016-04-29_08-04-23AM_1.log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May  5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./product/12.1.0/dbhome_1/cfgtoollogs/opatch/opatch2016-05-05_19-40-49PM_1.log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May </w:t>
            </w:r>
            <w:proofErr w:type="gramStart"/>
            <w:r w:rsidRPr="007C5370">
              <w:rPr>
                <w:lang w:val="en-US"/>
              </w:rPr>
              <w:t>18  2016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./product/12.1.0/dbhome_1/cfgtoollogs/opatch/opatch2016-05-18_13-11-27PM_1.log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1.1K May </w:t>
            </w:r>
            <w:proofErr w:type="gramStart"/>
            <w:r w:rsidRPr="007C5370">
              <w:rPr>
                <w:lang w:val="en-US"/>
              </w:rPr>
              <w:t>27  2016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./product/12.1.0/dbhome_1/cfgtoollogs/opatch/opatch2016-05-27_17-41-39PM_1.log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./product/12.1.0/dbhome_1/cfgtoollogs/opatch/opatch2016-06-02_10-14-12AM_1.log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./product/12.1.0/dbhome_1/cfgtoollogs/opatch/opatch2016-06-02_12-28-25PM_1.log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./product/12.1.0/dbhome_1/cfgtoollogs/opatch/opatch2016-06-02_12-50-19PM_1.log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./product/12.1.0/dbhome_1/cfgtoollogs/opatch/opatch2016-06-02_13-29-50PM_1.log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./product/12.1.0/dbhome_1/cfgtoollogs/opatch/opatch2016-06-02_14-16-26PM_1.log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./product/12.1.0/dbhome_1/cfgtoollogs/opatch/opatch2016-06-02_14-19-25PM_1.log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./product/12.1.0/dbhome_1/cfgtoollogs/opatch/opatch2016-06-02_14-26-20PM_1.log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./product/12.1.0/dbhome_1/cfgtoollogs/opatch/opatch2016-06-02_14-46-57PM_1.log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./product/12.1.0/dbhome_1/cfgtoollogs/opatch/opatch2016-06-02_14-49-30PM_1.log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./product/12.1.0/dbhome_1/cfgtoollogs/opatch/opatch2016-06-02_15-02-10PM_1.log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./product/12.1.0/dbhome_1/cfgtoollogs/opatch/opatch2016-06-02_15-09-49PM_1.log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./product/12.1.0/dbhome_1/cfgtoollogs/opatch/opatch2016-06-02_15-13-40PM_1.log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./product/12.1.0/dbhome_1/cfgtoollogs/opatch/opatch2016-06-02_15-21-27PM_1.log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./product/12.1.0/dbhome_1/cfgtoollogs/opatch/opatch2016-06-02_15-26-27PM_1.log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./product/12.1.0/dbhome_1/cfgtoollogs/opatch/opatch2016-06-02_15-36-01PM_1.log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./product/12.1.0/dbhome_1/cfgtoollogs/opatch/opatch2016-06-02_15-41-52PM_1.log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./product/12.1.0/dbhome_1/cfgtoollogs/opatch/opatch2016-06-02_16-03-08PM_1.log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./product/12.1.0/dbhome_1/cfgtoollogs/opatch/opatch2016-06-02_16-23-34PM_1.log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./product/12.1.0/dbhome_1/cfgtoollogs/opatch/opatch2016-06-02_16-34-27PM_1.log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2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./product/12.1.0/dbhome_1/cfgtoollogs/opatch/opatch2016-06-02_16-44-35PM_1.log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./product/12.1.0/dbhome_1/cfgtoollogs/opatch/opatch2016-06-03_09-46-05AM_1.log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./product/12.1.0/dbhome_1/cfgtoollogs/opatch/opatch2016-06-03_09-49-20AM_1.log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./product/12.1.0/dbhome_1/cfgtoollogs/opatch/opatch2016-06-03_09-57-01AM_1.log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./product/12.1.0/dbhome_1/cfgtoollogs/opatch/opatch2016-06-03_09-58-50AM_1.log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./product/12.1.0/dbhome_1/cfgtoollogs/opatch/opatch2016-06-03_10-02-25AM_1.log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./product/12.1.0/dbhome_1/cfgtoollogs/opatch/opatch2016-06-03_10-02-44AM_1.log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./product/12.1.0/dbhome_1/cfgtoollogs/opatch/opatch2016-06-03_10-11-34AM_1.log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./product/12.1.0/dbhome_1/cfgtoollogs/opatch/opatch2016-06-03_10-11-37AM_1.log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./product/12.1.0/dbhome_1/cfgtoollogs/opatch/opatch2016-06-03_10-16-43AM_1.log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./product/12.1.0/dbhome_1/cfgtoollogs/opatch/opatch2016-06-03_10-19-06AM_1.log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./product/12.1.0/dbhome_1/cfgtoollogs/opatch/opatch2016-06-03_14-21-01PM_1.log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</w:t>
            </w:r>
            <w:proofErr w:type="gramStart"/>
            <w:r w:rsidRPr="007C5370">
              <w:rPr>
                <w:lang w:val="en-US"/>
              </w:rPr>
              <w:t>Jun  3</w:t>
            </w:r>
            <w:proofErr w:type="gramEnd"/>
            <w:r w:rsidRPr="007C5370">
              <w:rPr>
                <w:lang w:val="en-US"/>
              </w:rPr>
              <w:t xml:space="preserve">  2016 ./product/12.1.0/dbhome_1/cfgtoollogs/opatch/opatch2016-06-03_22-02-05PM_1.log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</w:t>
            </w:r>
            <w:proofErr w:type="gramStart"/>
            <w:r w:rsidRPr="005F2E67">
              <w:rPr>
                <w:lang w:val="en-US"/>
              </w:rPr>
              <w:t>Jun  3</w:t>
            </w:r>
            <w:proofErr w:type="gramEnd"/>
            <w:r w:rsidRPr="005F2E67">
              <w:rPr>
                <w:lang w:val="en-US"/>
              </w:rPr>
              <w:t xml:space="preserve">  2016 ./product/12.1.0/dbhome_1/cfgtoollogs/opatch/opatch2016-06-03_22-02-08PM_1.log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10  2016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./product/12.1.0/dbhome_1/cfgtoollogs/opatch/opatch2016-06-10_09-56-10AM_1.log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10  2016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./product/12.1.0/dbhome_1/cfgtoollogs/opatch/opatch2016-06-10_10-02-49AM_1.log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10  2016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./product/12.1.0/dbhome_1/cfgtoollogs/opatch/opatch2016-06-10_10-03-04AM_1.log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11  2016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./product/12.1.0/dbhome_1/cfgtoollogs/opatch/opatch2016-06-11_07-54-53AM_1.log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13  2016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./product/12.1.0/dbhome_1/cfgtoollogs/opatch/opatch2016-06-13_20-18-02PM_1.log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Jun </w:t>
            </w:r>
            <w:proofErr w:type="gramStart"/>
            <w:r w:rsidRPr="005F2E67">
              <w:rPr>
                <w:lang w:val="en-US"/>
              </w:rPr>
              <w:t>15  2016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./product/12.1.0/dbhome_1/cfgtoollogs/opatch/opatch2016-06-15_09-42-13AM_1.log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14  2017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./product/12.1.0/dbhome_1/cfgtoollogs/opatch/opatch2017-02-14_14-32-25PM_1.log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14  2017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./product/12.1.0/dbhome_1/cfgtoollogs/opatch/opatch2017-02-14_14-37-34PM_1.log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14  2017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./product/12.1.0/dbhome_1/cfgtoollogs/opatch/opatch2017-02-14_14-40-10PM_1.log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14  2017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./product/12.1.0/dbhome_1/cfgtoollogs/opatch/opatch2017-02-14_22-01-30PM_1.log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./product/12.1.0/dbhome_1/cfgtoollogs/opatch/opatch2017-02-27_14-11-37PM_1.log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./product/12.1.0/dbhome_1/cfgtoollogs/opatch/opatch2017-02-27_14-13-57PM_1.log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./product/12.1.0/dbhome_1/cfgtoollogs/opatch/opatch2017-02-27_14-14-35PM_1.log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./product/12.1.0/dbhome_1/cfgtoollogs/opatch/opatch2017-02-27_14-15-59PM_1.log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./product/12.1.0/dbhome_1/cfgtoollogs/opatch/opatch2017-02-27_14-19-05PM_1.log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./product/12.1.0/dbhome_1/cfgtoollogs/opatch/opatch2017-02-27_14-32-57PM_1.log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./product/12.1.0/dbhome_1/cfgtoollogs/opatch/opatch2017-02-27_14-36-06PM_1.log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./product/12.1.0/dbhome_1/cfgtoollogs/opatch/opatch2017-02-27_14-36-46PM_1.log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./product/12.1.0/dbhome_1/cfgtoollogs/opatch/opatch2017-02-27_14-42-22PM_1.log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./product/12.1.0/dbhome_1/cfgtoollogs/opatch/opatch2017-02-27_22-01-36PM_1.log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1.7K Feb </w:t>
            </w:r>
            <w:proofErr w:type="gramStart"/>
            <w:r w:rsidRPr="005F2E67">
              <w:rPr>
                <w:lang w:val="en-US"/>
              </w:rPr>
              <w:t>27  2017</w:t>
            </w:r>
            <w:proofErr w:type="gramEnd"/>
            <w:r w:rsidRPr="005F2E67">
              <w:rPr>
                <w:lang w:val="en-US"/>
              </w:rPr>
              <w:t xml:space="preserve"> ./product/12.1.0/dbhome_1/cfgtoollogs/opatch/opatch2017-02-27_22-01-41PM_1.log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</w:t>
            </w:r>
            <w:proofErr w:type="gramStart"/>
            <w:r w:rsidRPr="005F2E67">
              <w:rPr>
                <w:lang w:val="en-US"/>
              </w:rPr>
              <w:t>Mar  6</w:t>
            </w:r>
            <w:proofErr w:type="gramEnd"/>
            <w:r w:rsidRPr="005F2E67">
              <w:rPr>
                <w:lang w:val="en-US"/>
              </w:rPr>
              <w:t xml:space="preserve">  2017 ./product/12.1.0/dbhome_1/cfgtoollogs/opatch/opatch2017-03-06_07-39-37AM_1.log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lastRenderedPageBreak/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6</w:t>
            </w:r>
            <w:proofErr w:type="gramEnd"/>
            <w:r w:rsidRPr="007C5370">
              <w:rPr>
                <w:lang w:val="en-US"/>
              </w:rPr>
              <w:t xml:space="preserve">  2017 ./product/12.1.0/dbhome_1/cfgtoollogs/opatch/opatch2017-03-06_07-41-05AM_1.log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6</w:t>
            </w:r>
            <w:proofErr w:type="gramEnd"/>
            <w:r w:rsidRPr="007C5370">
              <w:rPr>
                <w:lang w:val="en-US"/>
              </w:rPr>
              <w:t xml:space="preserve">  2017 ./product/12.1.0/dbhome_1/cfgtoollogs/opatch/opatch2017-03-06_07-46-55AM_1.log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Mar  6</w:t>
            </w:r>
            <w:proofErr w:type="gramEnd"/>
            <w:r w:rsidRPr="007C5370">
              <w:rPr>
                <w:lang w:val="en-US"/>
              </w:rPr>
              <w:t xml:space="preserve">  2017 ./product/12.1.0/dbhome_1/cfgtoollogs/opatch/opatch2017-03-06_22-01-32PM_1.log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Mar </w:t>
            </w:r>
            <w:proofErr w:type="gramStart"/>
            <w:r w:rsidRPr="007C5370">
              <w:rPr>
                <w:lang w:val="en-US"/>
              </w:rPr>
              <w:t>13  2017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./product/12.1.0/dbhome_1/cfgtoollogs/opatch/opatch2017-03-13_14-08-37PM_1.log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Mar </w:t>
            </w:r>
            <w:proofErr w:type="gramStart"/>
            <w:r w:rsidRPr="007C5370">
              <w:rPr>
                <w:lang w:val="en-US"/>
              </w:rPr>
              <w:t>13  2017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./product/12.1.0/dbhome_1/cfgtoollogs/opatch/opatch2017-03-13_14-09-17PM_1.log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Mar </w:t>
            </w:r>
            <w:proofErr w:type="gramStart"/>
            <w:r w:rsidRPr="007C5370">
              <w:rPr>
                <w:lang w:val="en-US"/>
              </w:rPr>
              <w:t>13  2017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./product/12.1.0/dbhome_1/cfgtoollogs/opatch/opatch2017-03-13_14-12-32PM_1.log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Mar </w:t>
            </w:r>
            <w:proofErr w:type="gramStart"/>
            <w:r w:rsidRPr="007C5370">
              <w:rPr>
                <w:lang w:val="en-US"/>
              </w:rPr>
              <w:t>13  2017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./product/12.1.0/dbhome_1/cfgtoollogs/opatch/opatch2017-03-13_14-13-18PM_1.log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Mar </w:t>
            </w:r>
            <w:proofErr w:type="gramStart"/>
            <w:r w:rsidRPr="007C5370">
              <w:rPr>
                <w:lang w:val="en-US"/>
              </w:rPr>
              <w:t>13  2017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./product/12.1.0/dbhome_1/cfgtoollogs/opatch/opatch2017-03-13_14-18-34PM_1.log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Mar </w:t>
            </w:r>
            <w:proofErr w:type="gramStart"/>
            <w:r w:rsidRPr="007C5370">
              <w:rPr>
                <w:lang w:val="en-US"/>
              </w:rPr>
              <w:t>20  2017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./product/12.1.0/dbhome_1/cfgtoollogs/opatch/opatch2017-03-20_14-39-42PM_1.log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May </w:t>
            </w:r>
            <w:proofErr w:type="gramStart"/>
            <w:r w:rsidRPr="007C5370">
              <w:rPr>
                <w:lang w:val="en-US"/>
              </w:rPr>
              <w:t>21  2017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./product/12.1.0/dbhome_1/cfgtoollogs/opatch/opatch2017-05-21_20-31-53PM_1.log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1.7K May </w:t>
            </w:r>
            <w:proofErr w:type="gramStart"/>
            <w:r w:rsidRPr="007C5370">
              <w:rPr>
                <w:lang w:val="en-US"/>
              </w:rPr>
              <w:t>22  2017</w:t>
            </w:r>
            <w:proofErr w:type="gramEnd"/>
            <w:r w:rsidRPr="007C5370">
              <w:rPr>
                <w:lang w:val="en-US"/>
              </w:rPr>
              <w:t xml:space="preserve"> ./product/12.1.0/dbhome_1/cfgtoollogs/opatch/opatch2017-05-22_14-25-13PM_1.log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1.6K </w:t>
            </w:r>
            <w:proofErr w:type="gramStart"/>
            <w:r w:rsidRPr="007C5370">
              <w:rPr>
                <w:lang w:val="en-US"/>
              </w:rPr>
              <w:t>Feb  6</w:t>
            </w:r>
            <w:proofErr w:type="gramEnd"/>
            <w:r w:rsidRPr="007C5370">
              <w:rPr>
                <w:lang w:val="en-US"/>
              </w:rPr>
              <w:t xml:space="preserve"> 13:06 ./product/12.1.0/dbhome_1/cfgtoollogs/opatch/opatch2018-02-06_13-06-28PM_1.log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</w:t>
            </w:r>
            <w:proofErr w:type="gramStart"/>
            <w:r w:rsidRPr="005F2E67">
              <w:rPr>
                <w:lang w:val="en-US"/>
              </w:rPr>
              <w:t>Feb  6</w:t>
            </w:r>
            <w:proofErr w:type="gramEnd"/>
            <w:r w:rsidRPr="005F2E67">
              <w:rPr>
                <w:lang w:val="en-US"/>
              </w:rPr>
              <w:t xml:space="preserve"> 13:22 ./product/12.1.0/dbhome_1/cfgtoollogs/opatch/opatch2018-02-06_13-22-42PM_1.log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</w:t>
            </w:r>
            <w:proofErr w:type="gramStart"/>
            <w:r w:rsidRPr="005F2E67">
              <w:rPr>
                <w:lang w:val="en-US"/>
              </w:rPr>
              <w:t>Feb  6</w:t>
            </w:r>
            <w:proofErr w:type="gramEnd"/>
            <w:r w:rsidRPr="005F2E67">
              <w:rPr>
                <w:lang w:val="en-US"/>
              </w:rPr>
              <w:t xml:space="preserve"> 22:01 ./product/12.1.0/dbhome_1/cfgtoollogs/opatch/opatch2018-02-06_22-01-22PM_1.log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22 09:51 ./product/12.1.0/dbhome_1/cfgtoollogs/opatch/opatch2018-02-22_09-51-55AM_1.log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1.6K Feb 22 09:57 ./product/12.1.0/dbhome_1/cfgtoollogs/opatch/opatch2018-02-22_09-57-04AM_1.log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-r-----.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1.3M Dec </w:t>
            </w:r>
            <w:proofErr w:type="gramStart"/>
            <w:r w:rsidRPr="005F2E67">
              <w:rPr>
                <w:lang w:val="en-US"/>
              </w:rPr>
              <w:t>19  2014</w:t>
            </w:r>
            <w:proofErr w:type="gramEnd"/>
            <w:r w:rsidRPr="005F2E67">
              <w:rPr>
                <w:lang w:val="en-US"/>
              </w:rPr>
              <w:t xml:space="preserve"> ./product/12.1.0/dbhome_1/cfgtoollogs/oui/installActions2014-12-19_03-19-10PM.log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-r-----.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  47 Dec </w:t>
            </w:r>
            <w:proofErr w:type="gramStart"/>
            <w:r w:rsidRPr="005F2E67">
              <w:rPr>
                <w:lang w:val="en-US"/>
              </w:rPr>
              <w:t>19  2014</w:t>
            </w:r>
            <w:proofErr w:type="gramEnd"/>
            <w:r w:rsidRPr="005F2E67">
              <w:rPr>
                <w:lang w:val="en-US"/>
              </w:rPr>
              <w:t xml:space="preserve"> ./product/12.1.0/dbhome_1/cfgtoollogs/oui/time2014-12-19_03-19-10PM.log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173K Dec </w:t>
            </w:r>
            <w:proofErr w:type="gramStart"/>
            <w:r w:rsidRPr="005F2E67">
              <w:rPr>
                <w:lang w:val="en-US"/>
              </w:rPr>
              <w:t>19  2014</w:t>
            </w:r>
            <w:proofErr w:type="gramEnd"/>
            <w:r w:rsidRPr="005F2E67">
              <w:rPr>
                <w:lang w:val="en-US"/>
              </w:rPr>
              <w:t xml:space="preserve"> ./product/12.1.0/dbhome_1/install/make.log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-------.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proofErr w:type="gram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 819</w:t>
            </w:r>
            <w:proofErr w:type="gramEnd"/>
            <w:r w:rsidRPr="005F2E67">
              <w:rPr>
                <w:lang w:val="en-US"/>
              </w:rPr>
              <w:t xml:space="preserve"> Dec 19  2014 ./product/12.1.0/dbhome_1/install/root_hades.cs.technik.fhnw.ch_2014-12-19_15-33-06.log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   1 Dec </w:t>
            </w:r>
            <w:proofErr w:type="gramStart"/>
            <w:r w:rsidRPr="005F2E67">
              <w:rPr>
                <w:lang w:val="en-US"/>
              </w:rPr>
              <w:t>19  2014</w:t>
            </w:r>
            <w:proofErr w:type="gramEnd"/>
            <w:r w:rsidRPr="005F2E67">
              <w:rPr>
                <w:lang w:val="en-US"/>
              </w:rPr>
              <w:t xml:space="preserve"> ./product/12.1.0/dbhome_1/</w:t>
            </w:r>
            <w:proofErr w:type="spellStart"/>
            <w:r w:rsidRPr="005F2E67">
              <w:rPr>
                <w:lang w:val="en-US"/>
              </w:rPr>
              <w:t>javavm</w:t>
            </w:r>
            <w:proofErr w:type="spellEnd"/>
            <w:r w:rsidRPr="005F2E67">
              <w:rPr>
                <w:lang w:val="en-US"/>
              </w:rPr>
              <w:t>/admin/version.log</w:t>
            </w:r>
          </w:p>
          <w:p w:rsidR="007C5370" w:rsidRPr="005F2E67" w:rsidRDefault="007C5370" w:rsidP="007C5370">
            <w:pPr>
              <w:rPr>
                <w:lang w:val="en-US"/>
              </w:rPr>
            </w:pPr>
            <w:r w:rsidRPr="005F2E67">
              <w:rPr>
                <w:lang w:val="en-US"/>
              </w:rPr>
              <w:t>-</w:t>
            </w:r>
            <w:proofErr w:type="spellStart"/>
            <w:r w:rsidRPr="005F2E67">
              <w:rPr>
                <w:lang w:val="en-US"/>
              </w:rPr>
              <w:t>rw</w:t>
            </w:r>
            <w:proofErr w:type="spellEnd"/>
            <w:r w:rsidRPr="005F2E67">
              <w:rPr>
                <w:lang w:val="en-US"/>
              </w:rPr>
              <w:t xml:space="preserve">-r--r--. 1 </w:t>
            </w:r>
            <w:proofErr w:type="spellStart"/>
            <w:r w:rsidRPr="005F2E67">
              <w:rPr>
                <w:lang w:val="en-US"/>
              </w:rPr>
              <w:t>oracle_stud</w:t>
            </w:r>
            <w:proofErr w:type="spellEnd"/>
            <w:r w:rsidRPr="005F2E67">
              <w:rPr>
                <w:lang w:val="en-US"/>
              </w:rPr>
              <w:t xml:space="preserve"> </w:t>
            </w:r>
            <w:proofErr w:type="spellStart"/>
            <w:proofErr w:type="gramStart"/>
            <w:r w:rsidRPr="005F2E67">
              <w:rPr>
                <w:lang w:val="en-US"/>
              </w:rPr>
              <w:t>oinstall</w:t>
            </w:r>
            <w:proofErr w:type="spellEnd"/>
            <w:r w:rsidRPr="005F2E67">
              <w:rPr>
                <w:lang w:val="en-US"/>
              </w:rPr>
              <w:t xml:space="preserve">  67</w:t>
            </w:r>
            <w:proofErr w:type="gramEnd"/>
            <w:r w:rsidRPr="005F2E67">
              <w:rPr>
                <w:lang w:val="en-US"/>
              </w:rPr>
              <w:t>K Feb 22 09:57 ./product/12.1.0/dbhome_1/</w:t>
            </w:r>
            <w:proofErr w:type="spellStart"/>
            <w:r w:rsidRPr="005F2E67">
              <w:rPr>
                <w:lang w:val="en-US"/>
              </w:rPr>
              <w:t>QOpatch</w:t>
            </w:r>
            <w:proofErr w:type="spellEnd"/>
            <w:r w:rsidRPr="005F2E67">
              <w:rPr>
                <w:lang w:val="en-US"/>
              </w:rPr>
              <w:t>/qopatch_log.log</w:t>
            </w:r>
          </w:p>
          <w:p w:rsidR="007C5370" w:rsidRPr="007C5370" w:rsidRDefault="007C5370" w:rsidP="007C5370">
            <w:pPr>
              <w:rPr>
                <w:lang w:val="en-US"/>
              </w:rPr>
            </w:pPr>
            <w:r w:rsidRPr="007C5370">
              <w:rPr>
                <w:lang w:val="en-US"/>
              </w:rPr>
              <w:t>-</w:t>
            </w:r>
            <w:proofErr w:type="spellStart"/>
            <w:r w:rsidRPr="007C5370">
              <w:rPr>
                <w:lang w:val="en-US"/>
              </w:rPr>
              <w:t>rw</w:t>
            </w:r>
            <w:proofErr w:type="spellEnd"/>
            <w:r w:rsidRPr="007C5370">
              <w:rPr>
                <w:lang w:val="en-US"/>
              </w:rPr>
              <w:t xml:space="preserve">-r--r--. 1 </w:t>
            </w:r>
            <w:proofErr w:type="spellStart"/>
            <w:r w:rsidRPr="007C5370">
              <w:rPr>
                <w:lang w:val="en-US"/>
              </w:rPr>
              <w:t>oracle_stud</w:t>
            </w:r>
            <w:proofErr w:type="spellEnd"/>
            <w:r w:rsidRPr="007C5370">
              <w:rPr>
                <w:lang w:val="en-US"/>
              </w:rPr>
              <w:t xml:space="preserve"> </w:t>
            </w:r>
            <w:proofErr w:type="spellStart"/>
            <w:proofErr w:type="gramStart"/>
            <w:r w:rsidRPr="007C5370">
              <w:rPr>
                <w:lang w:val="en-US"/>
              </w:rPr>
              <w:t>oinstall</w:t>
            </w:r>
            <w:proofErr w:type="spellEnd"/>
            <w:r w:rsidRPr="007C5370">
              <w:rPr>
                <w:lang w:val="en-US"/>
              </w:rPr>
              <w:t xml:space="preserve">  116</w:t>
            </w:r>
            <w:proofErr w:type="gramEnd"/>
            <w:r w:rsidRPr="007C5370">
              <w:rPr>
                <w:lang w:val="en-US"/>
              </w:rPr>
              <w:t xml:space="preserve"> Feb 27  2017 ./product/12.1.0/dbhome_1/</w:t>
            </w:r>
            <w:proofErr w:type="spellStart"/>
            <w:r w:rsidRPr="007C5370">
              <w:rPr>
                <w:lang w:val="en-US"/>
              </w:rPr>
              <w:t>rdbms</w:t>
            </w:r>
            <w:proofErr w:type="spellEnd"/>
            <w:r w:rsidRPr="007C5370">
              <w:rPr>
                <w:lang w:val="en-US"/>
              </w:rPr>
              <w:t>/log/dp.log</w:t>
            </w:r>
          </w:p>
        </w:tc>
      </w:tr>
    </w:tbl>
    <w:p w:rsidR="007C5370" w:rsidRPr="007C5370" w:rsidRDefault="007C5370" w:rsidP="00A07929">
      <w:pPr>
        <w:rPr>
          <w:lang w:val="en-US"/>
        </w:rPr>
      </w:pPr>
    </w:p>
    <w:p w:rsidR="00A07929" w:rsidRDefault="00A07929" w:rsidP="00A07929">
      <w:r>
        <w:t>Alle *.</w:t>
      </w:r>
      <w:proofErr w:type="spellStart"/>
      <w:r w:rsidR="00B10019">
        <w:t>ctl</w:t>
      </w:r>
      <w:proofErr w:type="spellEnd"/>
      <w:r>
        <w:t xml:space="preserve"> Dateien</w:t>
      </w:r>
      <w:r w:rsidR="003139D0">
        <w:t xml:space="preserve"> (Binäre Control </w:t>
      </w:r>
      <w:r w:rsidR="00CE46CE">
        <w:t>F</w:t>
      </w:r>
      <w:r w:rsidR="003139D0">
        <w:t xml:space="preserve">ile, welche die physikalische Struktur der Datenbank darstellt: </w:t>
      </w:r>
      <w:hyperlink r:id="rId11" w:anchor="ADMIN11281" w:history="1">
        <w:r w:rsidR="003139D0" w:rsidRPr="00D1157D">
          <w:rPr>
            <w:rStyle w:val="Hyperlink"/>
          </w:rPr>
          <w:t>https://docs.oracle.com/cd/B28359_01/server.111/b28310/control001.htm#ADMIN11281</w:t>
        </w:r>
      </w:hyperlink>
      <w:r w:rsidR="003139D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D902BB" w:rsidTr="006674A4">
        <w:tc>
          <w:tcPr>
            <w:tcW w:w="9062" w:type="dxa"/>
          </w:tcPr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</w:t>
            </w:r>
            <w:proofErr w:type="spellStart"/>
            <w:r w:rsidRPr="006674A4">
              <w:rPr>
                <w:lang w:val="en-US"/>
              </w:rPr>
              <w:t>oracle_stud@hades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oracle_</w:t>
            </w:r>
            <w:proofErr w:type="gramStart"/>
            <w:r w:rsidRPr="006674A4">
              <w:rPr>
                <w:lang w:val="en-US"/>
              </w:rPr>
              <w:t>stud</w:t>
            </w:r>
            <w:proofErr w:type="spellEnd"/>
            <w:r w:rsidRPr="006674A4">
              <w:rPr>
                <w:lang w:val="en-US"/>
              </w:rPr>
              <w:t>]$</w:t>
            </w:r>
            <w:proofErr w:type="gramEnd"/>
            <w:r w:rsidRPr="006674A4">
              <w:rPr>
                <w:lang w:val="en-US"/>
              </w:rPr>
              <w:t xml:space="preserve"> find . -type f -name *.</w:t>
            </w:r>
            <w:proofErr w:type="spellStart"/>
            <w:r w:rsidRPr="006674A4">
              <w:rPr>
                <w:lang w:val="en-US"/>
              </w:rPr>
              <w:t>ctl</w:t>
            </w:r>
            <w:proofErr w:type="spellEnd"/>
            <w:r w:rsidRPr="006674A4">
              <w:rPr>
                <w:lang w:val="en-US"/>
              </w:rPr>
              <w:t xml:space="preserve"> | </w:t>
            </w:r>
            <w:proofErr w:type="spellStart"/>
            <w:r w:rsidRPr="006674A4">
              <w:rPr>
                <w:lang w:val="en-US"/>
              </w:rPr>
              <w:t>xargs</w:t>
            </w:r>
            <w:proofErr w:type="spellEnd"/>
            <w:r w:rsidRPr="006674A4">
              <w:rPr>
                <w:lang w:val="en-US"/>
              </w:rPr>
              <w:t xml:space="preserve"> ls -</w:t>
            </w:r>
            <w:proofErr w:type="spellStart"/>
            <w:r w:rsidRPr="006674A4">
              <w:rPr>
                <w:lang w:val="en-US"/>
              </w:rPr>
              <w:t>lh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22 10:05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/dbarc00/data/control01.ctl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22 10:05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/dbarc00/data/control02.ctl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22 10:05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/dbarc00/data/control03.ctl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lastRenderedPageBreak/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24 16:33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wyssdb</w:t>
            </w:r>
            <w:proofErr w:type="spellEnd"/>
            <w:r w:rsidRPr="006674A4">
              <w:rPr>
                <w:lang w:val="en-US"/>
              </w:rPr>
              <w:t>/data/control01.ctl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24 16:33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wyssdb</w:t>
            </w:r>
            <w:proofErr w:type="spellEnd"/>
            <w:r w:rsidRPr="006674A4">
              <w:rPr>
                <w:lang w:val="en-US"/>
              </w:rPr>
              <w:t>/data/control02.ctl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7.8M Feb 24 16:33 ./</w:t>
            </w:r>
            <w:proofErr w:type="spellStart"/>
            <w:r w:rsidRPr="006674A4">
              <w:rPr>
                <w:lang w:val="en-US"/>
              </w:rPr>
              <w:t>oradata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wyssdb</w:t>
            </w:r>
            <w:proofErr w:type="spellEnd"/>
            <w:r w:rsidRPr="006674A4">
              <w:rPr>
                <w:lang w:val="en-US"/>
              </w:rPr>
              <w:t>/data/control03.ctl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rwxr</w:t>
            </w:r>
            <w:proofErr w:type="spellEnd"/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xr</w:t>
            </w:r>
            <w:proofErr w:type="spellEnd"/>
            <w:r w:rsidRPr="006674A4">
              <w:rPr>
                <w:lang w:val="en-US"/>
              </w:rPr>
              <w:t xml:space="preserve">-x.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9.3M Jan </w:t>
            </w:r>
            <w:proofErr w:type="gramStart"/>
            <w:r w:rsidRPr="006674A4">
              <w:rPr>
                <w:lang w:val="en-US"/>
              </w:rPr>
              <w:t>13  2014</w:t>
            </w:r>
            <w:proofErr w:type="gramEnd"/>
            <w:r w:rsidRPr="006674A4">
              <w:rPr>
                <w:lang w:val="en-US"/>
              </w:rPr>
              <w:t xml:space="preserve"> ./product/11.2.0/dbhome_1/assistants/dbca/templates/Seed_Database.ctl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2.5K </w:t>
            </w:r>
            <w:proofErr w:type="gramStart"/>
            <w:r w:rsidRPr="006674A4">
              <w:rPr>
                <w:lang w:val="en-US"/>
              </w:rPr>
              <w:t>Oct  9</w:t>
            </w:r>
            <w:proofErr w:type="gramEnd"/>
            <w:r w:rsidRPr="006674A4">
              <w:rPr>
                <w:lang w:val="en-US"/>
              </w:rPr>
              <w:t xml:space="preserve">  2008 ./product/11.2.0/dbhome_1/md/admin/</w:t>
            </w:r>
            <w:proofErr w:type="spellStart"/>
            <w:r w:rsidRPr="006674A4">
              <w:rPr>
                <w:lang w:val="en-US"/>
              </w:rPr>
              <w:t>LoadClobs.ctl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18</w:t>
            </w:r>
            <w:proofErr w:type="gramEnd"/>
            <w:r w:rsidRPr="006674A4">
              <w:rPr>
                <w:lang w:val="en-US"/>
              </w:rPr>
              <w:t>M Jul  7  2014 ./product/12.1.0/dbhome_1/assistants/dbca/templates/Seed_Database.ctl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2.5K Feb </w:t>
            </w:r>
            <w:proofErr w:type="gramStart"/>
            <w:r w:rsidRPr="006674A4">
              <w:rPr>
                <w:lang w:val="en-US"/>
              </w:rPr>
              <w:t>26  2010</w:t>
            </w:r>
            <w:proofErr w:type="gramEnd"/>
            <w:r w:rsidRPr="006674A4">
              <w:rPr>
                <w:lang w:val="en-US"/>
              </w:rPr>
              <w:t xml:space="preserve"> ./product/12.1.0/dbhome_1/md/admin/</w:t>
            </w:r>
            <w:proofErr w:type="spellStart"/>
            <w:r w:rsidRPr="006674A4">
              <w:rPr>
                <w:lang w:val="en-US"/>
              </w:rPr>
              <w:t>LoadClobs.ctl</w:t>
            </w:r>
            <w:proofErr w:type="spellEnd"/>
          </w:p>
        </w:tc>
      </w:tr>
    </w:tbl>
    <w:p w:rsidR="006674A4" w:rsidRPr="006674A4" w:rsidRDefault="006674A4" w:rsidP="00A07929">
      <w:pPr>
        <w:rPr>
          <w:lang w:val="en-US"/>
        </w:rPr>
      </w:pPr>
    </w:p>
    <w:p w:rsidR="00A07929" w:rsidRDefault="00A07929" w:rsidP="00A07929">
      <w:r>
        <w:t xml:space="preserve">Alle </w:t>
      </w:r>
      <w:proofErr w:type="spellStart"/>
      <w:r>
        <w:t>orapw</w:t>
      </w:r>
      <w:proofErr w:type="spellEnd"/>
      <w:r>
        <w:t xml:space="preserve"> Dateien</w:t>
      </w:r>
      <w:r w:rsidR="00505F7F">
        <w:t xml:space="preserve"> (Oracle Password File)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D902BB" w:rsidTr="006674A4">
        <w:tc>
          <w:tcPr>
            <w:tcW w:w="9062" w:type="dxa"/>
          </w:tcPr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</w:t>
            </w:r>
            <w:proofErr w:type="spellStart"/>
            <w:r w:rsidRPr="006674A4">
              <w:rPr>
                <w:lang w:val="en-US"/>
              </w:rPr>
              <w:t>oracle_stud@hades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oracle_</w:t>
            </w:r>
            <w:proofErr w:type="gramStart"/>
            <w:r w:rsidRPr="006674A4">
              <w:rPr>
                <w:lang w:val="en-US"/>
              </w:rPr>
              <w:t>stud</w:t>
            </w:r>
            <w:proofErr w:type="spellEnd"/>
            <w:r w:rsidRPr="006674A4">
              <w:rPr>
                <w:lang w:val="en-US"/>
              </w:rPr>
              <w:t>]$</w:t>
            </w:r>
            <w:proofErr w:type="gramEnd"/>
            <w:r w:rsidRPr="006674A4">
              <w:rPr>
                <w:lang w:val="en-US"/>
              </w:rPr>
              <w:t xml:space="preserve"> find . -type f -name </w:t>
            </w:r>
            <w:proofErr w:type="spellStart"/>
            <w:r w:rsidRPr="006674A4">
              <w:rPr>
                <w:lang w:val="en-US"/>
              </w:rPr>
              <w:t>orapw</w:t>
            </w:r>
            <w:proofErr w:type="spellEnd"/>
            <w:r w:rsidRPr="006674A4">
              <w:rPr>
                <w:lang w:val="en-US"/>
              </w:rPr>
              <w:t xml:space="preserve">* | </w:t>
            </w:r>
            <w:proofErr w:type="spellStart"/>
            <w:r w:rsidRPr="006674A4">
              <w:rPr>
                <w:lang w:val="en-US"/>
              </w:rPr>
              <w:t>xargs</w:t>
            </w:r>
            <w:proofErr w:type="spellEnd"/>
            <w:r w:rsidRPr="006674A4">
              <w:rPr>
                <w:lang w:val="en-US"/>
              </w:rPr>
              <w:t xml:space="preserve"> ls -</w:t>
            </w:r>
            <w:proofErr w:type="spellStart"/>
            <w:r w:rsidRPr="006674A4">
              <w:rPr>
                <w:lang w:val="en-US"/>
              </w:rPr>
              <w:t>lh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rwxr</w:t>
            </w:r>
            <w:proofErr w:type="spellEnd"/>
            <w:r w:rsidRPr="006674A4">
              <w:rPr>
                <w:lang w:val="en-US"/>
              </w:rPr>
              <w:t xml:space="preserve">-x--x.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28</w:t>
            </w:r>
            <w:proofErr w:type="gramEnd"/>
            <w:r w:rsidRPr="006674A4">
              <w:rPr>
                <w:lang w:val="en-US"/>
              </w:rPr>
              <w:t>K Jan 24  2014 ./product/11.2.0/dbhome_1/bin/</w:t>
            </w:r>
            <w:proofErr w:type="spellStart"/>
            <w:r w:rsidRPr="006674A4">
              <w:rPr>
                <w:lang w:val="en-US"/>
              </w:rPr>
              <w:t>orapwd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rwxr</w:t>
            </w:r>
            <w:proofErr w:type="spellEnd"/>
            <w:r w:rsidRPr="006674A4">
              <w:rPr>
                <w:lang w:val="en-US"/>
              </w:rPr>
              <w:t xml:space="preserve">-x---.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  0 Aug </w:t>
            </w:r>
            <w:proofErr w:type="gramStart"/>
            <w:r w:rsidRPr="006674A4">
              <w:rPr>
                <w:lang w:val="en-US"/>
              </w:rPr>
              <w:t>15  2009</w:t>
            </w:r>
            <w:proofErr w:type="gramEnd"/>
            <w:r w:rsidRPr="006674A4">
              <w:rPr>
                <w:lang w:val="en-US"/>
              </w:rPr>
              <w:t xml:space="preserve"> ./product/11.2.0/dbhome_1/bin/</w:t>
            </w:r>
            <w:proofErr w:type="spellStart"/>
            <w:r w:rsidRPr="006674A4">
              <w:rPr>
                <w:lang w:val="en-US"/>
              </w:rPr>
              <w:t>orapwdO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rwxr</w:t>
            </w:r>
            <w:proofErr w:type="spellEnd"/>
            <w:r w:rsidRPr="006674A4">
              <w:rPr>
                <w:lang w:val="en-US"/>
              </w:rPr>
              <w:t xml:space="preserve">-x--x.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56</w:t>
            </w:r>
            <w:proofErr w:type="gramEnd"/>
            <w:r w:rsidRPr="006674A4">
              <w:rPr>
                <w:lang w:val="en-US"/>
              </w:rPr>
              <w:t>K Dec 19  2014 ./product/12.1.0/dbhome_1/bin/</w:t>
            </w:r>
            <w:proofErr w:type="spellStart"/>
            <w:r w:rsidRPr="006674A4">
              <w:rPr>
                <w:lang w:val="en-US"/>
              </w:rPr>
              <w:t>orapwd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rwxr</w:t>
            </w:r>
            <w:proofErr w:type="spellEnd"/>
            <w:r w:rsidRPr="006674A4">
              <w:rPr>
                <w:lang w:val="en-US"/>
              </w:rPr>
              <w:t xml:space="preserve">-x---.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  0 </w:t>
            </w:r>
            <w:proofErr w:type="gramStart"/>
            <w:r w:rsidRPr="006674A4">
              <w:rPr>
                <w:lang w:val="en-US"/>
              </w:rPr>
              <w:t>Jul  7</w:t>
            </w:r>
            <w:proofErr w:type="gramEnd"/>
            <w:r w:rsidRPr="006674A4">
              <w:rPr>
                <w:lang w:val="en-US"/>
              </w:rPr>
              <w:t xml:space="preserve">  2014 ./product/12.1.0/dbhome_1/bin/</w:t>
            </w:r>
            <w:proofErr w:type="spellStart"/>
            <w:r w:rsidRPr="006674A4">
              <w:rPr>
                <w:lang w:val="en-US"/>
              </w:rPr>
              <w:t>orapwdO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7.5K Feb 21 14:</w:t>
            </w:r>
            <w:proofErr w:type="gramStart"/>
            <w:r w:rsidRPr="006674A4">
              <w:rPr>
                <w:lang w:val="en-US"/>
              </w:rPr>
              <w:t>53 .</w:t>
            </w:r>
            <w:proofErr w:type="gramEnd"/>
            <w:r w:rsidRPr="006674A4">
              <w:rPr>
                <w:lang w:val="en-US"/>
              </w:rPr>
              <w:t>/product/12.1.0/dbhome_1/</w:t>
            </w:r>
            <w:proofErr w:type="spellStart"/>
            <w:r w:rsidRPr="006674A4">
              <w:rPr>
                <w:lang w:val="en-US"/>
              </w:rPr>
              <w:t>dbs</w:t>
            </w:r>
            <w:proofErr w:type="spellEnd"/>
            <w:r w:rsidRPr="006674A4">
              <w:rPr>
                <w:lang w:val="en-US"/>
              </w:rPr>
              <w:t>/orapwdbarc00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7.5K </w:t>
            </w:r>
            <w:proofErr w:type="gramStart"/>
            <w:r w:rsidRPr="006674A4">
              <w:rPr>
                <w:lang w:val="en-US"/>
              </w:rPr>
              <w:t>Feb  6</w:t>
            </w:r>
            <w:proofErr w:type="gramEnd"/>
            <w:r w:rsidRPr="006674A4">
              <w:rPr>
                <w:lang w:val="en-US"/>
              </w:rPr>
              <w:t xml:space="preserve"> 12:46 ./product/12.1.0/dbhome_1/</w:t>
            </w:r>
            <w:proofErr w:type="spellStart"/>
            <w:r w:rsidRPr="006674A4">
              <w:rPr>
                <w:lang w:val="en-US"/>
              </w:rPr>
              <w:t>dbs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orapwwyssdb</w:t>
            </w:r>
            <w:proofErr w:type="spellEnd"/>
          </w:p>
        </w:tc>
      </w:tr>
    </w:tbl>
    <w:p w:rsidR="006674A4" w:rsidRPr="006674A4" w:rsidRDefault="006674A4" w:rsidP="00A07929">
      <w:pPr>
        <w:rPr>
          <w:lang w:val="en-US"/>
        </w:rPr>
      </w:pPr>
    </w:p>
    <w:p w:rsidR="00A07929" w:rsidRDefault="00A07929" w:rsidP="00A07929">
      <w:proofErr w:type="gramStart"/>
      <w:r>
        <w:t>Alle alert Dateien</w:t>
      </w:r>
      <w:proofErr w:type="gramEnd"/>
      <w:r w:rsidR="00505F7F">
        <w:t xml:space="preserve"> (Alert Logs)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74A4" w:rsidRPr="00D902BB" w:rsidTr="006674A4">
        <w:tc>
          <w:tcPr>
            <w:tcW w:w="9062" w:type="dxa"/>
          </w:tcPr>
          <w:p w:rsidR="006674A4" w:rsidRDefault="006674A4" w:rsidP="006674A4"/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[</w:t>
            </w:r>
            <w:proofErr w:type="spellStart"/>
            <w:r w:rsidRPr="006674A4">
              <w:rPr>
                <w:lang w:val="en-US"/>
              </w:rPr>
              <w:t>oracle_stud@hades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oracle_</w:t>
            </w:r>
            <w:proofErr w:type="gramStart"/>
            <w:r w:rsidRPr="006674A4">
              <w:rPr>
                <w:lang w:val="en-US"/>
              </w:rPr>
              <w:t>stud</w:t>
            </w:r>
            <w:proofErr w:type="spellEnd"/>
            <w:r w:rsidRPr="006674A4">
              <w:rPr>
                <w:lang w:val="en-US"/>
              </w:rPr>
              <w:t>]$</w:t>
            </w:r>
            <w:proofErr w:type="gramEnd"/>
            <w:r w:rsidRPr="006674A4">
              <w:rPr>
                <w:lang w:val="en-US"/>
              </w:rPr>
              <w:t xml:space="preserve"> find . -type f -name alert* | </w:t>
            </w:r>
            <w:proofErr w:type="spellStart"/>
            <w:r w:rsidRPr="006674A4">
              <w:rPr>
                <w:lang w:val="en-US"/>
              </w:rPr>
              <w:t>xargs</w:t>
            </w:r>
            <w:proofErr w:type="spellEnd"/>
            <w:r w:rsidRPr="006674A4">
              <w:rPr>
                <w:lang w:val="en-US"/>
              </w:rPr>
              <w:t xml:space="preserve"> ls -</w:t>
            </w:r>
            <w:proofErr w:type="spellStart"/>
            <w:r w:rsidRPr="006674A4">
              <w:rPr>
                <w:lang w:val="en-US"/>
              </w:rPr>
              <w:t>lh</w:t>
            </w:r>
            <w:proofErr w:type="spellEnd"/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29</w:t>
            </w:r>
            <w:proofErr w:type="gramEnd"/>
            <w:r w:rsidRPr="006674A4">
              <w:rPr>
                <w:lang w:val="en-US"/>
              </w:rPr>
              <w:t>K Feb 22 10:05 ./</w:t>
            </w:r>
            <w:proofErr w:type="spellStart"/>
            <w:r w:rsidRPr="006674A4">
              <w:rPr>
                <w:lang w:val="en-US"/>
              </w:rPr>
              <w:t>diag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rdbms</w:t>
            </w:r>
            <w:proofErr w:type="spellEnd"/>
            <w:r w:rsidRPr="006674A4">
              <w:rPr>
                <w:lang w:val="en-US"/>
              </w:rPr>
              <w:t>/dbarc00/dbarc00/trace/alert_dbarc00.log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-r-----.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82</w:t>
            </w:r>
            <w:proofErr w:type="gramEnd"/>
            <w:r w:rsidRPr="006674A4">
              <w:rPr>
                <w:lang w:val="en-US"/>
              </w:rPr>
              <w:t>K Feb 24 16:07 ./</w:t>
            </w:r>
            <w:proofErr w:type="spellStart"/>
            <w:r w:rsidRPr="006674A4">
              <w:rPr>
                <w:lang w:val="en-US"/>
              </w:rPr>
              <w:t>diag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rdbms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wyssdb</w:t>
            </w:r>
            <w:proofErr w:type="spellEnd"/>
            <w:r w:rsidRPr="006674A4">
              <w:rPr>
                <w:lang w:val="en-US"/>
              </w:rPr>
              <w:t>/</w:t>
            </w:r>
            <w:proofErr w:type="spellStart"/>
            <w:r w:rsidRPr="006674A4">
              <w:rPr>
                <w:lang w:val="en-US"/>
              </w:rPr>
              <w:t>wyssdb</w:t>
            </w:r>
            <w:proofErr w:type="spellEnd"/>
            <w:r w:rsidRPr="006674A4">
              <w:rPr>
                <w:lang w:val="en-US"/>
              </w:rPr>
              <w:t>/trace/alert_wyssdb.log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239</w:t>
            </w:r>
            <w:proofErr w:type="gramEnd"/>
            <w:r w:rsidRPr="006674A4">
              <w:rPr>
                <w:lang w:val="en-US"/>
              </w:rPr>
              <w:t xml:space="preserve"> Feb 24  2003 ./product/11.2.0/dbhome_1/apex/images/alert_error.gif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888</w:t>
            </w:r>
            <w:proofErr w:type="gramEnd"/>
            <w:r w:rsidRPr="006674A4">
              <w:rPr>
                <w:lang w:val="en-US"/>
              </w:rPr>
              <w:t xml:space="preserve"> Feb 24  2003 ./product/11.2.0/dbhome_1/apex/images/alert.gif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239</w:t>
            </w:r>
            <w:proofErr w:type="gramEnd"/>
            <w:r w:rsidRPr="006674A4">
              <w:rPr>
                <w:lang w:val="en-US"/>
              </w:rPr>
              <w:t xml:space="preserve"> Feb 24  2003 ./product/11.2.0/dbhome_1/apex/images/alert_info.gif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227</w:t>
            </w:r>
            <w:proofErr w:type="gramEnd"/>
            <w:r w:rsidRPr="006674A4">
              <w:rPr>
                <w:lang w:val="en-US"/>
              </w:rPr>
              <w:t xml:space="preserve"> Feb 24  2003 ./product/11.2.0/dbhome_1/apex/images/alert_warning.gif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227</w:t>
            </w:r>
            <w:proofErr w:type="gramEnd"/>
            <w:r w:rsidRPr="006674A4">
              <w:rPr>
                <w:lang w:val="en-US"/>
              </w:rPr>
              <w:t xml:space="preserve"> Jul 27  2004 ./product/11.2.0/dbhome_1/apex/images/htmldb/icons/alert_warning.gif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2.4K Oct </w:t>
            </w:r>
            <w:proofErr w:type="gramStart"/>
            <w:r w:rsidRPr="006674A4">
              <w:rPr>
                <w:lang w:val="en-US"/>
              </w:rPr>
              <w:t>17  2005</w:t>
            </w:r>
            <w:proofErr w:type="gramEnd"/>
            <w:r w:rsidRPr="006674A4">
              <w:rPr>
                <w:lang w:val="en-US"/>
              </w:rPr>
              <w:t xml:space="preserve"> ./product/11.2.0/dbhome_1/j2ee/OC4J_EM/applications/em/em/ecm/patch/cpf/lov/alertLov.jsp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2.7K Oct </w:t>
            </w:r>
            <w:proofErr w:type="gramStart"/>
            <w:r w:rsidRPr="006674A4">
              <w:rPr>
                <w:lang w:val="en-US"/>
              </w:rPr>
              <w:t>17  2005</w:t>
            </w:r>
            <w:proofErr w:type="gramEnd"/>
            <w:r w:rsidRPr="006674A4">
              <w:rPr>
                <w:lang w:val="en-US"/>
              </w:rPr>
              <w:t xml:space="preserve"> ./product/11.2.0/dbhome_1/j2ee/OC4J_EM/applications/em/em/ip/render/elem/alertsParam.jsp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1.5K Oct </w:t>
            </w:r>
            <w:proofErr w:type="gramStart"/>
            <w:r w:rsidRPr="006674A4">
              <w:rPr>
                <w:lang w:val="en-US"/>
              </w:rPr>
              <w:t>17  2005</w:t>
            </w:r>
            <w:proofErr w:type="gramEnd"/>
            <w:r w:rsidRPr="006674A4">
              <w:rPr>
                <w:lang w:val="en-US"/>
              </w:rPr>
              <w:t xml:space="preserve"> ./product/11.2.0/dbhome_1/j2ee/OC4J_EM/applications/em/em/ip/render/elem/webapps/summary/alertParam.jsp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2.0K Jun </w:t>
            </w:r>
            <w:proofErr w:type="gramStart"/>
            <w:r w:rsidRPr="006674A4">
              <w:rPr>
                <w:lang w:val="en-US"/>
              </w:rPr>
              <w:t>10  2007</w:t>
            </w:r>
            <w:proofErr w:type="gramEnd"/>
            <w:r w:rsidRPr="006674A4">
              <w:rPr>
                <w:lang w:val="en-US"/>
              </w:rPr>
              <w:t xml:space="preserve"> ./product/11.2.0/dbhome_1/j2ee/OC4J_EM/applications/em/em/monitoring/alertAcknowledgeConfirm.jsp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6.4K Jun </w:t>
            </w:r>
            <w:proofErr w:type="gramStart"/>
            <w:r w:rsidRPr="006674A4">
              <w:rPr>
                <w:lang w:val="en-US"/>
              </w:rPr>
              <w:t>10  2007</w:t>
            </w:r>
            <w:proofErr w:type="gramEnd"/>
            <w:r w:rsidRPr="006674A4">
              <w:rPr>
                <w:lang w:val="en-US"/>
              </w:rPr>
              <w:t xml:space="preserve"> ./product/11.2.0/dbhome_1/j2ee/OC4J_EM/applications/em/em/monitoring/alertClearConfirm.uix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23</w:t>
            </w:r>
            <w:proofErr w:type="gramEnd"/>
            <w:r w:rsidRPr="003139D0">
              <w:rPr>
                <w:lang w:val="en-US"/>
              </w:rPr>
              <w:t>K Jul 30  2007 ./product/11.2.0/dbhome_1/j2ee/OC4J_EM/applications/em/em/monitoring/alertDetails.uix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lastRenderedPageBreak/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13</w:t>
            </w:r>
            <w:proofErr w:type="gramEnd"/>
            <w:r w:rsidRPr="003139D0">
              <w:rPr>
                <w:lang w:val="en-US"/>
              </w:rPr>
              <w:t>K Oct 17  2005 ./product/11.2.0/dbhome_1/j2ee/OC4J_EM/applications/em/em/monitoring/em2go/alertDetails.uix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47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./product/11.2.0/dbhome_1/j2ee/OC4J_EM/applications/em/em/online_help/alert/alert_help_ja.jar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44</w:t>
            </w:r>
            <w:proofErr w:type="gramEnd"/>
            <w:r w:rsidRPr="003139D0">
              <w:rPr>
                <w:lang w:val="en-US"/>
              </w:rPr>
              <w:t>K Jun 24  2007 ./product/11.2.0/dbhome_1/j2ee/OC4J_EM/applications/em/em/online_help/alert/alert_help.jar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./product/11.2.0/dbhome_1/j2ee/OC4J_EM/applications/em/em/online_help/alert_cs/alert_cs_help_de.jar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79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./product/11.2.0/dbhome_1/j2ee/OC4J_EM/applications/em/em/online_help/alert_cs/alert_cs_help_es.jar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./product/11.2.0/dbhome_1/j2ee/OC4J_EM/applications/em/em/online_help/alert_cs/alert_cs_help_fr.jar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79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./product/11.2.0/dbhome_1/j2ee/OC4J_EM/applications/em/em/online_help/alert_cs/alert_cs_help_it.jar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80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75</w:t>
            </w:r>
            <w:proofErr w:type="gramEnd"/>
            <w:r w:rsidRPr="003139D0">
              <w:rPr>
                <w:lang w:val="en-US"/>
              </w:rPr>
              <w:t>K Apr 28  2009 ./product/11.2.0/dbhome_1/j2ee/OC4J_EM/applications/em/em/online_help/alert_cs/alert_cs_help.jar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83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./product/11.2.0/dbhome_1/j2ee/OC4J_EM/applications/em/em/online_help/alert_cs/alert_cs_help_ko.jar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81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./product/11.2.0/dbhome_1/j2ee/OC4J_EM/applications/em/em/online_help/alert_cs/alert_cs_help_pt_BR.jar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./product/11.2.0/dbhome_1/j2ee/OC4J_EM/applications/em/em/online_help/alert_cs/alert_cs_help_zh_CN.jar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84</w:t>
            </w:r>
            <w:proofErr w:type="gramEnd"/>
            <w:r w:rsidRPr="003139D0">
              <w:rPr>
                <w:lang w:val="en-US"/>
              </w:rPr>
              <w:t>K Jun 11  2009 ./product/11.2.0/dbhome_1/j2ee/OC4J_EM/applications/em/em/online_help/alert_cs/alert_cs_help_zh_TW.jar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4.3K Oct </w:t>
            </w:r>
            <w:proofErr w:type="gramStart"/>
            <w:r w:rsidRPr="003139D0">
              <w:rPr>
                <w:lang w:val="en-US"/>
              </w:rPr>
              <w:t>17  2005</w:t>
            </w:r>
            <w:proofErr w:type="gramEnd"/>
            <w:r w:rsidRPr="003139D0">
              <w:rPr>
                <w:lang w:val="en-US"/>
              </w:rPr>
              <w:t xml:space="preserve"> ./product/11.2.0/dbhome_1/j2ee/OC4J_EM/applications/em/em/sdk/alertsInclude.jsp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4.2K Oct </w:t>
            </w:r>
            <w:proofErr w:type="gramStart"/>
            <w:r w:rsidRPr="003139D0">
              <w:rPr>
                <w:lang w:val="en-US"/>
              </w:rPr>
              <w:t>17  2005</w:t>
            </w:r>
            <w:proofErr w:type="gramEnd"/>
            <w:r w:rsidRPr="003139D0">
              <w:rPr>
                <w:lang w:val="en-US"/>
              </w:rPr>
              <w:t xml:space="preserve"> ./product/11.2.0/dbhome_1/j2ee/OC4J_EM/applications/em/em/sdk/em2go/alertsInclude.jsp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3.3K Oct </w:t>
            </w:r>
            <w:proofErr w:type="gramStart"/>
            <w:r w:rsidRPr="003139D0">
              <w:rPr>
                <w:lang w:val="en-US"/>
              </w:rPr>
              <w:t>17  2005</w:t>
            </w:r>
            <w:proofErr w:type="gramEnd"/>
            <w:r w:rsidRPr="003139D0">
              <w:rPr>
                <w:lang w:val="en-US"/>
              </w:rPr>
              <w:t xml:space="preserve"> ./product/11.2.0/dbhome_1/j2ee/OC4J_EM/applications/em/em/target/groups/alerts.jsp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-r-----.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182</w:t>
            </w:r>
            <w:proofErr w:type="gramEnd"/>
            <w:r w:rsidRPr="003139D0">
              <w:rPr>
                <w:lang w:val="en-US"/>
              </w:rPr>
              <w:t xml:space="preserve"> Jan 27  2014 ./product/11.2.0/dbhome_1/log/diag/rdbms/dbua0/DBUA0/trace/alert_DBUA0.log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16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./product/11.2.0/dbhome_1/oc4j/j2ee/oc4j_applications/applications/em/em/database/monitoring/alertLogContent.uix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19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./product/11.2.0/dbhome_1/oc4j/j2ee/oc4j_applications/applications/em/em/database/monitoring/alertLogEntries.uix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6.4K Aug </w:t>
            </w:r>
            <w:proofErr w:type="gramStart"/>
            <w:r w:rsidRPr="003139D0">
              <w:rPr>
                <w:lang w:val="en-US"/>
              </w:rPr>
              <w:t>10  2009</w:t>
            </w:r>
            <w:proofErr w:type="gramEnd"/>
            <w:r w:rsidRPr="003139D0">
              <w:rPr>
                <w:lang w:val="en-US"/>
              </w:rPr>
              <w:t xml:space="preserve"> ./product/11.2.0/dbhome_1/oc4j/j2ee/oc4j_applications/applications/em/em/monitoring/alertClearConfirm.uix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23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./product/11.2.0/dbhome_1/oc4j/j2ee/oc4j_applications/applications/em/em/monitoring/alertDetails.uix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47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./product/11.2.0/dbhome_1/oc4j/j2ee/oc4j_applications/applications/em/em/online_help/alert/alert_help_ja.jar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44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./product/11.2.0/dbhome_1/oc4j/j2ee/oc4j_applications/applications/em/em/online_help/alert/alert_help.jar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./product/11.2.0/dbhome_1/oc4j/j2ee/oc4j_applications/applications/em/em/online_help/alert_cs/alert_cs_help_de.jar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79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./product/11.2.0/dbhome_1/oc4j/j2ee/oc4j_applications/applications/em/em/online_help/alert_cs/alert_cs_help_es.jar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./product/11.2.0/dbhome_1/oc4j/j2ee/oc4j_applications/applications/em/em/online_help/alert_cs/alert_cs_help_fr.jar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lastRenderedPageBreak/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79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./product/11.2.0/dbhome_1/oc4j/j2ee/oc4j_applications/applications/em/em/online_help/alert_cs/alert_cs_help_it.jar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80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./product/11.2.0/dbhome_1/oc4j/j2ee/oc4j_applications/applications/em/em/online_help/alert_cs/alert_cs_help_ja.jar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75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83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./product/11.2.0/dbhome_1/oc4j/j2ee/oc4j_applications/applications/em/em/online_help/alert_cs/alert_cs_help_ko.jar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81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./product/11.2.0/dbhome_1/oc4j/j2ee/oc4j_applications/applications/em/em/online_help/alert_cs/alert_cs_help_pt_BR.jar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82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./product/11.2.0/dbhome_1/oc4j/j2ee/oc4j_applications/applications/em/em/online_help/alert_cs/alert_cs_help_zh_CN.jar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84</w:t>
            </w:r>
            <w:proofErr w:type="gramEnd"/>
            <w:r w:rsidRPr="003139D0">
              <w:rPr>
                <w:lang w:val="en-US"/>
              </w:rPr>
              <w:t>K Aug 10  2009 ./product/11.2.0/dbhome_1/oc4j/j2ee/oc4j_applications/applications/em/em/online_help/alert_cs/alert_cs_help_zh_TW.jar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174</w:t>
            </w:r>
            <w:proofErr w:type="gramEnd"/>
            <w:r w:rsidRPr="003139D0">
              <w:rPr>
                <w:lang w:val="en-US"/>
              </w:rPr>
              <w:t xml:space="preserve"> Feb  3  2005 ./product/11.2.0/dbhome_1/owb/wf/java/oracle/apps/fnd/wf/icons/alert.gif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1.1K Jul </w:t>
            </w:r>
            <w:proofErr w:type="gramStart"/>
            <w:r w:rsidRPr="003139D0">
              <w:rPr>
                <w:lang w:val="en-US"/>
              </w:rPr>
              <w:t>12  2007</w:t>
            </w:r>
            <w:proofErr w:type="gramEnd"/>
            <w:r w:rsidRPr="003139D0">
              <w:rPr>
                <w:lang w:val="en-US"/>
              </w:rPr>
              <w:t xml:space="preserve"> ./product/11.2.0/dbhome_1/sysman/admin/emdrep/sql/core/10.2.0.4/severity/alert_schema_upgrade.sql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20</w:t>
            </w:r>
            <w:proofErr w:type="gramEnd"/>
            <w:r w:rsidRPr="003139D0">
              <w:rPr>
                <w:lang w:val="en-US"/>
              </w:rPr>
              <w:t>K Mar  5  2007 ./product/11.2.0/dbhome_1/sysman/admin/scripts/alertlogAdr.pl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8.2K Mar </w:t>
            </w:r>
            <w:proofErr w:type="gramStart"/>
            <w:r w:rsidRPr="003139D0">
              <w:rPr>
                <w:lang w:val="en-US"/>
              </w:rPr>
              <w:t>12  2009</w:t>
            </w:r>
            <w:proofErr w:type="gramEnd"/>
            <w:r w:rsidRPr="003139D0">
              <w:rPr>
                <w:lang w:val="en-US"/>
              </w:rPr>
              <w:t xml:space="preserve"> ./product/11.2.0/dbhome_1/sysman/admin/scripts/alertlogAdr_util.pl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2.8K </w:t>
            </w:r>
            <w:proofErr w:type="gramStart"/>
            <w:r w:rsidRPr="003139D0">
              <w:rPr>
                <w:lang w:val="en-US"/>
              </w:rPr>
              <w:t>Jun  3</w:t>
            </w:r>
            <w:proofErr w:type="gramEnd"/>
            <w:r w:rsidRPr="003139D0">
              <w:rPr>
                <w:lang w:val="en-US"/>
              </w:rPr>
              <w:t xml:space="preserve">  2007 ./product/11.2.0/dbhome_1/sysman/admin/scripts/alertlogAdrViewer.pl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1.6K </w:t>
            </w:r>
            <w:proofErr w:type="gramStart"/>
            <w:r w:rsidRPr="003139D0">
              <w:rPr>
                <w:lang w:val="en-US"/>
              </w:rPr>
              <w:t>Dec  9</w:t>
            </w:r>
            <w:proofErr w:type="gramEnd"/>
            <w:r w:rsidRPr="003139D0">
              <w:rPr>
                <w:lang w:val="en-US"/>
              </w:rPr>
              <w:t xml:space="preserve">  2004 ./product/11.2.0/dbhome_1/sysman/admin/scripts/alertlog_find.pl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24</w:t>
            </w:r>
            <w:proofErr w:type="gramEnd"/>
            <w:r w:rsidRPr="003139D0">
              <w:rPr>
                <w:lang w:val="en-US"/>
              </w:rPr>
              <w:t>K Dec 22  2008 ./product/11.2.0/dbhome_1/sysman/admin/scripts/alertlog.pl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4.2K Oct </w:t>
            </w:r>
            <w:proofErr w:type="gramStart"/>
            <w:r w:rsidRPr="003139D0">
              <w:rPr>
                <w:lang w:val="en-US"/>
              </w:rPr>
              <w:t>28  2003</w:t>
            </w:r>
            <w:proofErr w:type="gramEnd"/>
            <w:r w:rsidRPr="003139D0">
              <w:rPr>
                <w:lang w:val="en-US"/>
              </w:rPr>
              <w:t xml:space="preserve"> ./product/11.2.0/dbhome_1/sysman/admin/scripts/alertlog_util.pl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rwxr</w:t>
            </w:r>
            <w:proofErr w:type="spellEnd"/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xr</w:t>
            </w:r>
            <w:proofErr w:type="spellEnd"/>
            <w:r w:rsidRPr="003139D0">
              <w:rPr>
                <w:lang w:val="en-US"/>
              </w:rPr>
              <w:t xml:space="preserve">-x.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3.2K Jan </w:t>
            </w:r>
            <w:proofErr w:type="gramStart"/>
            <w:r w:rsidRPr="003139D0">
              <w:rPr>
                <w:lang w:val="en-US"/>
              </w:rPr>
              <w:t>31  2005</w:t>
            </w:r>
            <w:proofErr w:type="gramEnd"/>
            <w:r w:rsidRPr="003139D0">
              <w:rPr>
                <w:lang w:val="en-US"/>
              </w:rPr>
              <w:t xml:space="preserve"> ./product/11.2.0/dbhome_1/sysman/admin/scripts/alertlogViewer.pl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239</w:t>
            </w:r>
            <w:proofErr w:type="gramEnd"/>
            <w:r w:rsidRPr="003139D0">
              <w:rPr>
                <w:lang w:val="en-US"/>
              </w:rPr>
              <w:t xml:space="preserve"> Feb 24  2003 ./product/12.1.0/dbhome_1/apex/images/alert_error.gif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888</w:t>
            </w:r>
            <w:proofErr w:type="gramEnd"/>
            <w:r w:rsidRPr="003139D0">
              <w:rPr>
                <w:lang w:val="en-US"/>
              </w:rPr>
              <w:t xml:space="preserve"> Feb 24  2003 ./product/12.1.0/dbhome_1/apex/images/alert.gif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239</w:t>
            </w:r>
            <w:proofErr w:type="gramEnd"/>
            <w:r w:rsidRPr="003139D0">
              <w:rPr>
                <w:lang w:val="en-US"/>
              </w:rPr>
              <w:t xml:space="preserve"> Feb 24  2003 ./product/12.1.0/dbhome_1/apex/images/alert_info.gif</w:t>
            </w:r>
          </w:p>
          <w:p w:rsidR="006674A4" w:rsidRPr="003139D0" w:rsidRDefault="006674A4" w:rsidP="006674A4">
            <w:pPr>
              <w:rPr>
                <w:lang w:val="en-US"/>
              </w:rPr>
            </w:pPr>
            <w:r w:rsidRPr="003139D0">
              <w:rPr>
                <w:lang w:val="en-US"/>
              </w:rPr>
              <w:t>-</w:t>
            </w:r>
            <w:proofErr w:type="spellStart"/>
            <w:r w:rsidRPr="003139D0">
              <w:rPr>
                <w:lang w:val="en-US"/>
              </w:rPr>
              <w:t>rw</w:t>
            </w:r>
            <w:proofErr w:type="spellEnd"/>
            <w:r w:rsidRPr="003139D0">
              <w:rPr>
                <w:lang w:val="en-US"/>
              </w:rPr>
              <w:t xml:space="preserve">-r--r--. 1 </w:t>
            </w:r>
            <w:proofErr w:type="spellStart"/>
            <w:r w:rsidRPr="003139D0">
              <w:rPr>
                <w:lang w:val="en-US"/>
              </w:rPr>
              <w:t>oracle_stud</w:t>
            </w:r>
            <w:proofErr w:type="spellEnd"/>
            <w:r w:rsidRPr="003139D0">
              <w:rPr>
                <w:lang w:val="en-US"/>
              </w:rPr>
              <w:t xml:space="preserve"> </w:t>
            </w:r>
            <w:proofErr w:type="spellStart"/>
            <w:proofErr w:type="gramStart"/>
            <w:r w:rsidRPr="003139D0">
              <w:rPr>
                <w:lang w:val="en-US"/>
              </w:rPr>
              <w:t>oinstall</w:t>
            </w:r>
            <w:proofErr w:type="spellEnd"/>
            <w:r w:rsidRPr="003139D0">
              <w:rPr>
                <w:lang w:val="en-US"/>
              </w:rPr>
              <w:t xml:space="preserve">  227</w:t>
            </w:r>
            <w:proofErr w:type="gramEnd"/>
            <w:r w:rsidRPr="003139D0">
              <w:rPr>
                <w:lang w:val="en-US"/>
              </w:rPr>
              <w:t xml:space="preserve"> Feb 24  2003 ./product/12.1.0/dbhome_1/apex/images/alert_warning.gif</w:t>
            </w:r>
          </w:p>
          <w:p w:rsidR="006674A4" w:rsidRPr="006674A4" w:rsidRDefault="006674A4" w:rsidP="006674A4">
            <w:pPr>
              <w:rPr>
                <w:lang w:val="en-US"/>
              </w:rPr>
            </w:pPr>
            <w:r w:rsidRPr="006674A4">
              <w:rPr>
                <w:lang w:val="en-US"/>
              </w:rPr>
              <w:t>-</w:t>
            </w:r>
            <w:proofErr w:type="spellStart"/>
            <w:r w:rsidRPr="006674A4">
              <w:rPr>
                <w:lang w:val="en-US"/>
              </w:rPr>
              <w:t>rw</w:t>
            </w:r>
            <w:proofErr w:type="spellEnd"/>
            <w:r w:rsidRPr="006674A4">
              <w:rPr>
                <w:lang w:val="en-US"/>
              </w:rPr>
              <w:t xml:space="preserve">-r--r--. 1 </w:t>
            </w:r>
            <w:proofErr w:type="spellStart"/>
            <w:r w:rsidRPr="006674A4">
              <w:rPr>
                <w:lang w:val="en-US"/>
              </w:rPr>
              <w:t>oracle_stud</w:t>
            </w:r>
            <w:proofErr w:type="spellEnd"/>
            <w:r w:rsidRPr="006674A4">
              <w:rPr>
                <w:lang w:val="en-US"/>
              </w:rPr>
              <w:t xml:space="preserve"> </w:t>
            </w:r>
            <w:proofErr w:type="spellStart"/>
            <w:proofErr w:type="gramStart"/>
            <w:r w:rsidRPr="006674A4">
              <w:rPr>
                <w:lang w:val="en-US"/>
              </w:rPr>
              <w:t>oinstall</w:t>
            </w:r>
            <w:proofErr w:type="spellEnd"/>
            <w:r w:rsidRPr="006674A4">
              <w:rPr>
                <w:lang w:val="en-US"/>
              </w:rPr>
              <w:t xml:space="preserve">  227</w:t>
            </w:r>
            <w:proofErr w:type="gramEnd"/>
            <w:r w:rsidRPr="006674A4">
              <w:rPr>
                <w:lang w:val="en-US"/>
              </w:rPr>
              <w:t xml:space="preserve"> Jul 27  2004 ./product/12.1.0/dbhome_1/apex/images/htmldb/icons/alert_warning.gif</w:t>
            </w:r>
          </w:p>
        </w:tc>
      </w:tr>
    </w:tbl>
    <w:p w:rsidR="006674A4" w:rsidRDefault="006674A4" w:rsidP="00A07929">
      <w:pPr>
        <w:rPr>
          <w:lang w:val="en-US"/>
        </w:rPr>
      </w:pPr>
    </w:p>
    <w:p w:rsidR="00BF7E07" w:rsidRDefault="00BF7E07" w:rsidP="00A07929">
      <w:pPr>
        <w:rPr>
          <w:lang w:val="en-US"/>
        </w:rPr>
      </w:pPr>
      <w:r>
        <w:rPr>
          <w:lang w:val="en-US"/>
        </w:rPr>
        <w:t>Environment Variables: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HOME:  /home/</w:t>
      </w:r>
      <w:proofErr w:type="spellStart"/>
      <w:r w:rsidRPr="00BF7E07">
        <w:rPr>
          <w:lang w:val="en-US"/>
        </w:rPr>
        <w:t>oracle_stud</w:t>
      </w:r>
      <w:proofErr w:type="spellEnd"/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ORACLE_BASE:  /app/</w:t>
      </w:r>
      <w:proofErr w:type="spellStart"/>
      <w:r w:rsidRPr="00BF7E07">
        <w:rPr>
          <w:lang w:val="en-US"/>
        </w:rPr>
        <w:t>oracle_stud</w:t>
      </w:r>
      <w:proofErr w:type="spellEnd"/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ORACLE_HOME:  /app/</w:t>
      </w:r>
      <w:proofErr w:type="spellStart"/>
      <w:r w:rsidRPr="00BF7E07">
        <w:rPr>
          <w:lang w:val="en-US"/>
        </w:rPr>
        <w:t>oracle_stud</w:t>
      </w:r>
      <w:proofErr w:type="spellEnd"/>
      <w:r w:rsidRPr="00BF7E07">
        <w:rPr>
          <w:lang w:val="en-US"/>
        </w:rPr>
        <w:t>/product/12.1.0/dbhome_1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 xml:space="preserve">ORACLE_SID:  </w:t>
      </w:r>
      <w:proofErr w:type="spellStart"/>
      <w:r w:rsidRPr="00BF7E07">
        <w:rPr>
          <w:lang w:val="en-US"/>
        </w:rPr>
        <w:t>wyssdb</w:t>
      </w:r>
      <w:proofErr w:type="spellEnd"/>
    </w:p>
    <w:p w:rsidR="00BF7E07" w:rsidRPr="00BF7E07" w:rsidRDefault="00BF7E07" w:rsidP="00BF7E07">
      <w:pPr>
        <w:pStyle w:val="ListParagraph"/>
        <w:numPr>
          <w:ilvl w:val="0"/>
          <w:numId w:val="6"/>
        </w:numPr>
      </w:pPr>
      <w:r w:rsidRPr="00BF7E07">
        <w:t>PATH:  /app/oracle_stud/product/12.1.0/dbhome_1/bin:/usr/lib64/qt-3.3/bin:/usr/local/bin:/bin:/usr/bin:/usr/local/sbin:/usr/sbin:/sbin:/home/oracle_stud/bin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CLASSPATH: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lastRenderedPageBreak/>
        <w:t>LD_LIBRARY_PATH:  /</w:t>
      </w:r>
      <w:proofErr w:type="spellStart"/>
      <w:r w:rsidRPr="00BF7E07">
        <w:rPr>
          <w:lang w:val="en-US"/>
        </w:rPr>
        <w:t>usr</w:t>
      </w:r>
      <w:proofErr w:type="spellEnd"/>
      <w:r w:rsidRPr="00BF7E07">
        <w:rPr>
          <w:lang w:val="en-US"/>
        </w:rPr>
        <w:t>/lib:/app/</w:t>
      </w:r>
      <w:proofErr w:type="spellStart"/>
      <w:r w:rsidRPr="00BF7E07">
        <w:rPr>
          <w:lang w:val="en-US"/>
        </w:rPr>
        <w:t>oracle_stud</w:t>
      </w:r>
      <w:proofErr w:type="spellEnd"/>
      <w:r w:rsidRPr="00BF7E07">
        <w:rPr>
          <w:lang w:val="en-US"/>
        </w:rPr>
        <w:t>/product/12.1.0/dbhome_1/lib</w:t>
      </w:r>
    </w:p>
    <w:p w:rsidR="00BF7E07" w:rsidRPr="00BF7E07" w:rsidRDefault="00BF7E07" w:rsidP="00BF7E07">
      <w:pPr>
        <w:pStyle w:val="ListParagraph"/>
        <w:numPr>
          <w:ilvl w:val="0"/>
          <w:numId w:val="6"/>
        </w:numPr>
        <w:rPr>
          <w:lang w:val="en-US"/>
        </w:rPr>
      </w:pPr>
      <w:r w:rsidRPr="00BF7E07">
        <w:rPr>
          <w:lang w:val="en-US"/>
        </w:rPr>
        <w:t>TNS_ADMIN:</w:t>
      </w:r>
    </w:p>
    <w:p w:rsidR="00EC66A3" w:rsidRDefault="00EC66A3" w:rsidP="00EC66A3">
      <w:pPr>
        <w:pStyle w:val="Heading2"/>
      </w:pPr>
      <w:r>
        <w:t>Catalog</w:t>
      </w:r>
    </w:p>
    <w:p w:rsidR="004347FB" w:rsidRDefault="004347FB" w:rsidP="004347FB">
      <w:r>
        <w:t>SQL Scripts:</w:t>
      </w:r>
    </w:p>
    <w:p w:rsid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347FB">
        <w:rPr>
          <w:lang w:val="en-US"/>
        </w:rPr>
        <w:t>catalog.sql</w:t>
      </w:r>
      <w:proofErr w:type="spellEnd"/>
      <w:r w:rsidRPr="004347FB">
        <w:rPr>
          <w:lang w:val="en-US"/>
        </w:rPr>
        <w:t>: Creates the data dictionary and public synonyms for many of its views, and grants PUBLIC access to the synonyms; also calls the scripts CATAUDIT.SQL, CATESP.SQL, and CATLDR.SQL</w:t>
      </w:r>
    </w:p>
    <w:p w:rsid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catproc.sql</w:t>
      </w:r>
      <w:proofErr w:type="spellEnd"/>
      <w:r>
        <w:rPr>
          <w:lang w:val="en-US"/>
        </w:rPr>
        <w:t xml:space="preserve">: </w:t>
      </w:r>
      <w:r w:rsidRPr="004347FB">
        <w:rPr>
          <w:lang w:val="en-US"/>
        </w:rPr>
        <w:t>Runs all scripts required for or used with PL/SQL: CATPRC.SQL, CATRSNAP.SQL, CATRPC.SQL, STANDARD.SQL, DBMSSTDX.SQL, PIPDL.SQL, PIDIAN.SQL, DIUTIL.SQL, PISTUB.SQL, DBMSSNAP.SQL, DBMSLOCK.SQL, DBMSPIPE.SQL, DBMSALRT.SQL, SBMSOTPT.SQL, DBMSDESC.SQL</w:t>
      </w:r>
    </w:p>
    <w:p w:rsidR="004347FB" w:rsidRPr="004347FB" w:rsidRDefault="004347FB" w:rsidP="004347F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utlsampl.sql</w:t>
      </w:r>
      <w:proofErr w:type="spellEnd"/>
      <w:r>
        <w:rPr>
          <w:lang w:val="en-US"/>
        </w:rPr>
        <w:t xml:space="preserve">: </w:t>
      </w:r>
      <w:r w:rsidRPr="004347FB">
        <w:rPr>
          <w:lang w:val="en-US"/>
        </w:rPr>
        <w:t>Creates sample tables, such as EMP and DEPT, and users, such as SCOTT</w:t>
      </w:r>
    </w:p>
    <w:p w:rsidR="00EC66A3" w:rsidRDefault="00BF7DFD" w:rsidP="00EC66A3">
      <w:pPr>
        <w:rPr>
          <w:lang w:val="fr-CH"/>
        </w:rPr>
      </w:pPr>
      <w:proofErr w:type="gramStart"/>
      <w:r w:rsidRPr="00BF7DFD">
        <w:rPr>
          <w:lang w:val="fr-CH"/>
        </w:rPr>
        <w:t>Quelle:</w:t>
      </w:r>
      <w:proofErr w:type="gramEnd"/>
      <w:r w:rsidRPr="00BF7DFD">
        <w:rPr>
          <w:lang w:val="fr-CH"/>
        </w:rPr>
        <w:t xml:space="preserve"> </w:t>
      </w:r>
      <w:hyperlink r:id="rId12" w:history="1">
        <w:r w:rsidRPr="00D1157D">
          <w:rPr>
            <w:rStyle w:val="Hyperlink"/>
            <w:lang w:val="fr-CH"/>
          </w:rPr>
          <w:t>https://docs.oracle.com/cd/A57673_01/DOC/server/doc/SRF73/ch6.htm</w:t>
        </w:r>
      </w:hyperlink>
    </w:p>
    <w:p w:rsidR="00EC66A3" w:rsidRDefault="00EC66A3" w:rsidP="00EC66A3">
      <w:pPr>
        <w:rPr>
          <w:lang w:val="fr-CH"/>
        </w:rPr>
      </w:pPr>
    </w:p>
    <w:p w:rsidR="00D902BB" w:rsidRDefault="00D902BB" w:rsidP="00EC66A3">
      <w:pPr>
        <w:rPr>
          <w:lang w:val="fr-CH"/>
        </w:rPr>
      </w:pPr>
      <w:proofErr w:type="spellStart"/>
      <w:r>
        <w:rPr>
          <w:lang w:val="fr-CH"/>
        </w:rPr>
        <w:t>Das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Erstellen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einer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Datenbank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erstellt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nur</w:t>
      </w:r>
      <w:proofErr w:type="spellEnd"/>
      <w:r>
        <w:rPr>
          <w:lang w:val="fr-CH"/>
        </w:rPr>
        <w:t xml:space="preserve"> die </w:t>
      </w:r>
      <w:proofErr w:type="spellStart"/>
      <w:r>
        <w:rPr>
          <w:lang w:val="fr-CH"/>
        </w:rPr>
        <w:t>die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leeren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Datenbankdateiene</w:t>
      </w:r>
      <w:proofErr w:type="spellEnd"/>
      <w:r>
        <w:rPr>
          <w:lang w:val="fr-CH"/>
        </w:rPr>
        <w:t xml:space="preserve">. </w:t>
      </w:r>
      <w:proofErr w:type="spellStart"/>
      <w:r>
        <w:rPr>
          <w:lang w:val="fr-CH"/>
        </w:rPr>
        <w:t>Erst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Ausführen</w:t>
      </w:r>
      <w:proofErr w:type="spellEnd"/>
      <w:r>
        <w:rPr>
          <w:lang w:val="fr-CH"/>
        </w:rPr>
        <w:t xml:space="preserve"> des </w:t>
      </w:r>
      <w:proofErr w:type="spellStart"/>
      <w:r>
        <w:rPr>
          <w:lang w:val="fr-CH"/>
        </w:rPr>
        <w:t>Catalogs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befüllt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diese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Dateien</w:t>
      </w:r>
      <w:proofErr w:type="spellEnd"/>
      <w:r>
        <w:rPr>
          <w:lang w:val="fr-CH"/>
        </w:rPr>
        <w:t xml:space="preserve"> mit </w:t>
      </w:r>
      <w:proofErr w:type="spellStart"/>
      <w:r>
        <w:rPr>
          <w:lang w:val="fr-CH"/>
        </w:rPr>
        <w:t>einem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rohen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Catalog</w:t>
      </w:r>
      <w:proofErr w:type="spellEnd"/>
      <w:r>
        <w:rPr>
          <w:lang w:val="fr-CH"/>
        </w:rPr>
        <w:t xml:space="preserve">. </w:t>
      </w:r>
      <w:proofErr w:type="spellStart"/>
      <w:r>
        <w:rPr>
          <w:lang w:val="fr-CH"/>
        </w:rPr>
        <w:t>Das</w:t>
      </w:r>
      <w:proofErr w:type="spellEnd"/>
      <w:r>
        <w:rPr>
          <w:lang w:val="fr-CH"/>
        </w:rPr>
        <w:t xml:space="preserve"> Script </w:t>
      </w:r>
      <w:proofErr w:type="spellStart"/>
      <w:r>
        <w:rPr>
          <w:lang w:val="fr-CH"/>
        </w:rPr>
        <w:t>catproc.sql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führt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auch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Stored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Procedures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ein</w:t>
      </w:r>
      <w:proofErr w:type="spellEnd"/>
      <w:r>
        <w:rPr>
          <w:lang w:val="fr-CH"/>
        </w:rPr>
        <w:t>.</w:t>
      </w:r>
    </w:p>
    <w:p w:rsidR="00D902BB" w:rsidRPr="00BF7DFD" w:rsidRDefault="00D902BB" w:rsidP="00EC66A3">
      <w:pPr>
        <w:rPr>
          <w:lang w:val="fr-CH"/>
        </w:rPr>
      </w:pPr>
      <w:bookmarkStart w:id="0" w:name="_GoBack"/>
      <w:bookmarkEnd w:id="0"/>
    </w:p>
    <w:sectPr w:rsidR="00D902BB" w:rsidRPr="00BF7DFD" w:rsidSect="005F7E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117" w:rsidRDefault="008B4117" w:rsidP="006B5E49">
      <w:pPr>
        <w:spacing w:after="0" w:line="240" w:lineRule="auto"/>
      </w:pPr>
      <w:r>
        <w:separator/>
      </w:r>
    </w:p>
  </w:endnote>
  <w:endnote w:type="continuationSeparator" w:id="0">
    <w:p w:rsidR="008B4117" w:rsidRDefault="008B411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67010F" w:rsidRDefault="003037A4">
    <w:pPr>
      <w:pStyle w:val="Footer"/>
    </w:pPr>
    <w:r>
      <w:rPr>
        <w:noProof/>
      </w:rPr>
      <w:fldChar w:fldCharType="begin"/>
    </w:r>
    <w:r w:rsidRPr="0067010F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A4CDA">
      <w:rPr>
        <w:noProof/>
      </w:rPr>
      <w:t>01_Lab_MyDB_Vorbereitung.docx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902BB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902BB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117" w:rsidRDefault="008B4117" w:rsidP="006B5E49">
      <w:pPr>
        <w:spacing w:after="0" w:line="240" w:lineRule="auto"/>
      </w:pPr>
      <w:r>
        <w:separator/>
      </w:r>
    </w:p>
  </w:footnote>
  <w:footnote w:type="continuationSeparator" w:id="0">
    <w:p w:rsidR="008B4117" w:rsidRDefault="008B411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67010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 xml:space="preserve">Lab: </w:t>
    </w:r>
    <w:proofErr w:type="spellStart"/>
    <w:r>
      <w:t>MyDB</w:t>
    </w:r>
    <w:proofErr w:type="spellEnd"/>
    <w:r>
      <w:t xml:space="preserve"> Vorbereitung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CDA" w:rsidRDefault="001A4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FD4"/>
    <w:multiLevelType w:val="hybridMultilevel"/>
    <w:tmpl w:val="6ECE3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2B5F"/>
    <w:multiLevelType w:val="hybridMultilevel"/>
    <w:tmpl w:val="0DA27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70648"/>
    <w:multiLevelType w:val="hybridMultilevel"/>
    <w:tmpl w:val="6324C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D15E31"/>
    <w:multiLevelType w:val="hybridMultilevel"/>
    <w:tmpl w:val="819A6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30D07"/>
    <w:multiLevelType w:val="hybridMultilevel"/>
    <w:tmpl w:val="10282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5"/>
    <w:rsid w:val="0001007A"/>
    <w:rsid w:val="0004131B"/>
    <w:rsid w:val="0004415C"/>
    <w:rsid w:val="00057AA2"/>
    <w:rsid w:val="000A1B02"/>
    <w:rsid w:val="000A251E"/>
    <w:rsid w:val="000E01D5"/>
    <w:rsid w:val="000E0DEE"/>
    <w:rsid w:val="000E55C8"/>
    <w:rsid w:val="000E5880"/>
    <w:rsid w:val="00105030"/>
    <w:rsid w:val="0012397E"/>
    <w:rsid w:val="00160860"/>
    <w:rsid w:val="00164748"/>
    <w:rsid w:val="00164DB6"/>
    <w:rsid w:val="001A4CDA"/>
    <w:rsid w:val="001A52D5"/>
    <w:rsid w:val="001A6B64"/>
    <w:rsid w:val="001E32AD"/>
    <w:rsid w:val="00223D07"/>
    <w:rsid w:val="0026725B"/>
    <w:rsid w:val="002865EA"/>
    <w:rsid w:val="00296D60"/>
    <w:rsid w:val="003037A4"/>
    <w:rsid w:val="003139D0"/>
    <w:rsid w:val="003315C5"/>
    <w:rsid w:val="0033460C"/>
    <w:rsid w:val="00342602"/>
    <w:rsid w:val="003560B6"/>
    <w:rsid w:val="00357603"/>
    <w:rsid w:val="00376271"/>
    <w:rsid w:val="00376A41"/>
    <w:rsid w:val="0038683A"/>
    <w:rsid w:val="003917D7"/>
    <w:rsid w:val="00391D22"/>
    <w:rsid w:val="003A70B0"/>
    <w:rsid w:val="003A76E9"/>
    <w:rsid w:val="003B27B1"/>
    <w:rsid w:val="003C5BA3"/>
    <w:rsid w:val="003D19F5"/>
    <w:rsid w:val="003D5735"/>
    <w:rsid w:val="003E4BD4"/>
    <w:rsid w:val="003E53D8"/>
    <w:rsid w:val="003F3D15"/>
    <w:rsid w:val="0041339C"/>
    <w:rsid w:val="004254A8"/>
    <w:rsid w:val="00430241"/>
    <w:rsid w:val="004347FB"/>
    <w:rsid w:val="004A2B69"/>
    <w:rsid w:val="004B5461"/>
    <w:rsid w:val="004B776C"/>
    <w:rsid w:val="004D2F57"/>
    <w:rsid w:val="005020DE"/>
    <w:rsid w:val="00505F7F"/>
    <w:rsid w:val="00510030"/>
    <w:rsid w:val="00517B1F"/>
    <w:rsid w:val="00547B37"/>
    <w:rsid w:val="00582ED9"/>
    <w:rsid w:val="005C62A4"/>
    <w:rsid w:val="005F2E67"/>
    <w:rsid w:val="005F7E2C"/>
    <w:rsid w:val="00660724"/>
    <w:rsid w:val="00666C7C"/>
    <w:rsid w:val="006674A4"/>
    <w:rsid w:val="0067010F"/>
    <w:rsid w:val="0067227E"/>
    <w:rsid w:val="00695C4B"/>
    <w:rsid w:val="006A6BF8"/>
    <w:rsid w:val="006B5E49"/>
    <w:rsid w:val="006D62FC"/>
    <w:rsid w:val="006E2F0C"/>
    <w:rsid w:val="006E35E8"/>
    <w:rsid w:val="006F50F0"/>
    <w:rsid w:val="007105D8"/>
    <w:rsid w:val="007363F8"/>
    <w:rsid w:val="007A592D"/>
    <w:rsid w:val="007B0CD9"/>
    <w:rsid w:val="007B4E3D"/>
    <w:rsid w:val="007B68D0"/>
    <w:rsid w:val="007C4415"/>
    <w:rsid w:val="007C5370"/>
    <w:rsid w:val="008A28BF"/>
    <w:rsid w:val="008B4117"/>
    <w:rsid w:val="008C1085"/>
    <w:rsid w:val="008D68BE"/>
    <w:rsid w:val="008D7AA5"/>
    <w:rsid w:val="00923291"/>
    <w:rsid w:val="0095096E"/>
    <w:rsid w:val="009637E6"/>
    <w:rsid w:val="00973D65"/>
    <w:rsid w:val="00990E7F"/>
    <w:rsid w:val="009B19B1"/>
    <w:rsid w:val="009B1F40"/>
    <w:rsid w:val="009B342F"/>
    <w:rsid w:val="009D6EBA"/>
    <w:rsid w:val="00A07929"/>
    <w:rsid w:val="00A1000E"/>
    <w:rsid w:val="00A47C95"/>
    <w:rsid w:val="00AC43CF"/>
    <w:rsid w:val="00AF52BD"/>
    <w:rsid w:val="00AF65CF"/>
    <w:rsid w:val="00AF7A48"/>
    <w:rsid w:val="00B10019"/>
    <w:rsid w:val="00B25571"/>
    <w:rsid w:val="00B70D48"/>
    <w:rsid w:val="00B7241C"/>
    <w:rsid w:val="00BA4FB3"/>
    <w:rsid w:val="00BA73A0"/>
    <w:rsid w:val="00BB78F3"/>
    <w:rsid w:val="00BC0EDE"/>
    <w:rsid w:val="00BC693F"/>
    <w:rsid w:val="00BC7B70"/>
    <w:rsid w:val="00BF0C5F"/>
    <w:rsid w:val="00BF7DFD"/>
    <w:rsid w:val="00BF7E07"/>
    <w:rsid w:val="00C027A3"/>
    <w:rsid w:val="00C2343D"/>
    <w:rsid w:val="00C36948"/>
    <w:rsid w:val="00C569D5"/>
    <w:rsid w:val="00C63082"/>
    <w:rsid w:val="00C6413D"/>
    <w:rsid w:val="00CC1F1F"/>
    <w:rsid w:val="00CE46CE"/>
    <w:rsid w:val="00D25E59"/>
    <w:rsid w:val="00D30BAC"/>
    <w:rsid w:val="00D902BB"/>
    <w:rsid w:val="00DD04C4"/>
    <w:rsid w:val="00DD6959"/>
    <w:rsid w:val="00DE60A2"/>
    <w:rsid w:val="00DF1936"/>
    <w:rsid w:val="00E111BA"/>
    <w:rsid w:val="00E376F9"/>
    <w:rsid w:val="00E437C3"/>
    <w:rsid w:val="00E52C9A"/>
    <w:rsid w:val="00E571CE"/>
    <w:rsid w:val="00E83D73"/>
    <w:rsid w:val="00E9016A"/>
    <w:rsid w:val="00EB766F"/>
    <w:rsid w:val="00EC66A3"/>
    <w:rsid w:val="00EE03BF"/>
    <w:rsid w:val="00F25301"/>
    <w:rsid w:val="00F34BB8"/>
    <w:rsid w:val="00F3596A"/>
    <w:rsid w:val="00F40999"/>
    <w:rsid w:val="00F44376"/>
    <w:rsid w:val="00F72375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90DD6E"/>
  <w15:chartTrackingRefBased/>
  <w15:docId w15:val="{94104079-C7CD-4486-99F3-B2989E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6F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0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cd/A57673_01/DOC/server/doc/SRF73/ch6.ht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cd/B28359_01/server.111/b28310/control001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haramdba.blogspot.ch/2012/03/instance-name-sid-and-instance-name-are.htm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BDE9AC-A768-48C7-8CE7-39D4B4B2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12</Pages>
  <Words>5455</Words>
  <Characters>31097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62</cp:revision>
  <dcterms:created xsi:type="dcterms:W3CDTF">2018-02-18T18:44:00Z</dcterms:created>
  <dcterms:modified xsi:type="dcterms:W3CDTF">2018-02-26T08:51:00Z</dcterms:modified>
</cp:coreProperties>
</file>