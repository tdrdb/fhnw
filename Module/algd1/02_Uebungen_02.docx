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5B" w:rsidRPr="00A95F38" w:rsidRDefault="00CB1D5B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 xml:space="preserve">Übungen </w:t>
      </w:r>
      <w:r w:rsidR="00960F6D">
        <w:t>3</w:t>
      </w:r>
    </w:p>
    <w:p w:rsidR="00E541F5" w:rsidRDefault="00A95F38" w:rsidP="00CB1D5B">
      <w:pPr>
        <w:pStyle w:val="Heading1"/>
      </w:pPr>
      <w:r>
        <w:t>Aufgabe 1</w:t>
      </w:r>
      <w:bookmarkEnd w:id="0"/>
      <w:bookmarkEnd w:id="1"/>
      <w:bookmarkEnd w:id="2"/>
    </w:p>
    <w:p w:rsidR="00CB1D5B" w:rsidRDefault="005C6B2B" w:rsidP="005C6B2B">
      <w:pPr>
        <w:pStyle w:val="Heading2"/>
      </w:pPr>
      <w:r>
        <w:t>Teilaufgabe A</w:t>
      </w:r>
    </w:p>
    <w:p w:rsidR="000D673C" w:rsidRDefault="000D673C" w:rsidP="000D673C">
      <w:r>
        <w:t>0.03125 * 2 = 0.0625 | 0</w:t>
      </w:r>
    </w:p>
    <w:p w:rsidR="000D673C" w:rsidRDefault="000D673C" w:rsidP="000D673C">
      <w:r>
        <w:t>0.0625 * 2 = 0.125 | 0</w:t>
      </w:r>
    </w:p>
    <w:p w:rsidR="000D673C" w:rsidRDefault="000D673C" w:rsidP="000D673C">
      <w:r>
        <w:t>0.125 * 2 = 0.25 | 0</w:t>
      </w:r>
    </w:p>
    <w:p w:rsidR="000D673C" w:rsidRDefault="000D673C" w:rsidP="000D673C">
      <w:r>
        <w:t>0.25 * 2 = 0.5 | 0</w:t>
      </w:r>
    </w:p>
    <w:p w:rsidR="000D673C" w:rsidRDefault="000D673C" w:rsidP="000D673C">
      <w:r>
        <w:t>0.5 * 2 = 1 | 1 = 0.00001</w:t>
      </w:r>
    </w:p>
    <w:p w:rsidR="000D673C" w:rsidRDefault="000D673C" w:rsidP="000D673C"/>
    <w:p w:rsidR="000D673C" w:rsidRDefault="000D673C" w:rsidP="000D673C">
      <w:r>
        <w:t>V = 1</w:t>
      </w:r>
    </w:p>
    <w:p w:rsidR="000D673C" w:rsidRDefault="0027779E" w:rsidP="000D673C">
      <w:r>
        <w:t>Exponent =</w:t>
      </w:r>
      <w:r w:rsidR="001D5AFE">
        <w:t xml:space="preserve"> -5</w:t>
      </w:r>
      <w:r>
        <w:t>, also</w:t>
      </w:r>
      <w:r w:rsidR="001D5AFE">
        <w:t xml:space="preserve"> 127 + -5</w:t>
      </w:r>
      <w:bookmarkStart w:id="3" w:name="_GoBack"/>
      <w:bookmarkEnd w:id="3"/>
      <w:r w:rsidR="000D673C">
        <w:t xml:space="preserve"> = 122 = 0111'1010</w:t>
      </w:r>
    </w:p>
    <w:p w:rsidR="000D673C" w:rsidRPr="000D673C" w:rsidRDefault="000D673C" w:rsidP="000D673C">
      <w:r>
        <w:t>Mantisse</w:t>
      </w:r>
      <w:r w:rsidR="0027779E">
        <w:t xml:space="preserve"> = </w:t>
      </w:r>
      <w:r>
        <w:t>&lt;000&gt;</w:t>
      </w:r>
    </w:p>
    <w:p w:rsidR="005C6B2B" w:rsidRDefault="005C6B2B" w:rsidP="005C6B2B">
      <w:pPr>
        <w:pStyle w:val="Heading2"/>
      </w:pPr>
      <w:r>
        <w:t>Teilaufgabe B</w:t>
      </w:r>
    </w:p>
    <w:p w:rsidR="0027779E" w:rsidRDefault="0027779E" w:rsidP="0027779E">
      <w:r>
        <w:t>66048 / 2 = 33024 | 0</w:t>
      </w:r>
    </w:p>
    <w:p w:rsidR="0027779E" w:rsidRDefault="0027779E" w:rsidP="0027779E">
      <w:r>
        <w:t>33024 / 2 = 16512 | 0</w:t>
      </w:r>
    </w:p>
    <w:p w:rsidR="0027779E" w:rsidRDefault="0027779E" w:rsidP="0027779E">
      <w:r>
        <w:t>16512 / 2 = 8256 | 0</w:t>
      </w:r>
    </w:p>
    <w:p w:rsidR="0027779E" w:rsidRDefault="0027779E" w:rsidP="0027779E">
      <w:r>
        <w:t>8256 / 2 = 4128 | 0</w:t>
      </w:r>
    </w:p>
    <w:p w:rsidR="0027779E" w:rsidRDefault="0027779E" w:rsidP="0027779E">
      <w:r>
        <w:t>4128 / 2 = 2064 | 0</w:t>
      </w:r>
    </w:p>
    <w:p w:rsidR="0027779E" w:rsidRDefault="0027779E" w:rsidP="0027779E">
      <w:r>
        <w:t>2064 / 2 = 1032 | 0</w:t>
      </w:r>
    </w:p>
    <w:p w:rsidR="0027779E" w:rsidRDefault="0027779E" w:rsidP="0027779E">
      <w:r>
        <w:t>1032 / 2 = 516 | 0</w:t>
      </w:r>
    </w:p>
    <w:p w:rsidR="0027779E" w:rsidRDefault="0027779E" w:rsidP="0027779E">
      <w:r>
        <w:t>516 / 2 = 258 | 0</w:t>
      </w:r>
    </w:p>
    <w:p w:rsidR="0027779E" w:rsidRDefault="0027779E" w:rsidP="0027779E">
      <w:r>
        <w:t>258 / 2 = 129 | 0</w:t>
      </w:r>
    </w:p>
    <w:p w:rsidR="0027779E" w:rsidRDefault="0027779E" w:rsidP="0027779E">
      <w:r>
        <w:t>129 / 2 = 64 | 1</w:t>
      </w:r>
    </w:p>
    <w:p w:rsidR="0027779E" w:rsidRDefault="0027779E" w:rsidP="0027779E">
      <w:r>
        <w:t>64 / 2 = 32 | 0</w:t>
      </w:r>
    </w:p>
    <w:p w:rsidR="0027779E" w:rsidRDefault="0027779E" w:rsidP="0027779E">
      <w:r>
        <w:t>32 / 2 = 16 | 0</w:t>
      </w:r>
    </w:p>
    <w:p w:rsidR="0027779E" w:rsidRDefault="0027779E" w:rsidP="0027779E">
      <w:r>
        <w:t>16 / 2 = 8 | 0</w:t>
      </w:r>
    </w:p>
    <w:p w:rsidR="0027779E" w:rsidRDefault="0027779E" w:rsidP="0027779E">
      <w:r>
        <w:t>8 / 2 = 4 | 0</w:t>
      </w:r>
    </w:p>
    <w:p w:rsidR="0027779E" w:rsidRDefault="0027779E" w:rsidP="0027779E">
      <w:r>
        <w:t>4 / 2 = 2 | 0</w:t>
      </w:r>
    </w:p>
    <w:p w:rsidR="0027779E" w:rsidRDefault="0027779E" w:rsidP="0027779E">
      <w:r>
        <w:t>2 / 2 = 1 | 0</w:t>
      </w:r>
    </w:p>
    <w:p w:rsidR="0027779E" w:rsidRDefault="0027779E" w:rsidP="0027779E">
      <w:r>
        <w:t>1 / 2 = 0 | 1 = 1'0000'0010'0000'0000</w:t>
      </w:r>
    </w:p>
    <w:p w:rsidR="0027779E" w:rsidRDefault="0027779E" w:rsidP="0027779E"/>
    <w:p w:rsidR="0027779E" w:rsidRDefault="0027779E" w:rsidP="0027779E">
      <w:r>
        <w:lastRenderedPageBreak/>
        <w:t>V = 0</w:t>
      </w:r>
    </w:p>
    <w:p w:rsidR="0027779E" w:rsidRDefault="0027779E" w:rsidP="0027779E">
      <w:r>
        <w:t>Exponent = 16, also 127 + 16 = 143 = 1000'1111</w:t>
      </w:r>
    </w:p>
    <w:p w:rsidR="005C6B2B" w:rsidRDefault="0027779E" w:rsidP="0027779E">
      <w:r>
        <w:t>Mantisse = 0000001&lt;000&gt;</w:t>
      </w:r>
    </w:p>
    <w:p w:rsidR="005C6B2B" w:rsidRDefault="005C6B2B" w:rsidP="005C6B2B">
      <w:pPr>
        <w:pStyle w:val="Heading1"/>
      </w:pPr>
      <w:r>
        <w:t>Aufgabe 2</w:t>
      </w:r>
    </w:p>
    <w:p w:rsidR="005C6B2B" w:rsidRDefault="005C6B2B" w:rsidP="00CB1D5B">
      <w:pPr>
        <w:pStyle w:val="Heading2"/>
      </w:pPr>
      <w:r>
        <w:t>Teilaufgabe A</w:t>
      </w:r>
    </w:p>
    <w:p w:rsidR="00CB3FB9" w:rsidRDefault="00CB3FB9" w:rsidP="00CB3FB9">
      <w:r>
        <w:t>V = 1</w:t>
      </w:r>
    </w:p>
    <w:p w:rsidR="00CB3FB9" w:rsidRDefault="00CB3FB9" w:rsidP="00CB3FB9">
      <w:r>
        <w:t>Exponent = 1001’0110 = 150, also 23</w:t>
      </w:r>
    </w:p>
    <w:p w:rsidR="00CB3FB9" w:rsidRDefault="00CB3FB9" w:rsidP="00CB3FB9">
      <w:r>
        <w:t xml:space="preserve">Mantisse = 2^-1 + 2^-3 + 2^-4 = </w:t>
      </w:r>
      <w:r w:rsidRPr="00CB3FB9">
        <w:t>0.6875</w:t>
      </w:r>
    </w:p>
    <w:p w:rsidR="00CB3FB9" w:rsidRPr="00CB3FB9" w:rsidRDefault="00E83F03" w:rsidP="00CB3FB9">
      <w:r>
        <w:t>Zahl =</w:t>
      </w:r>
      <w:r w:rsidR="00BB2E9A">
        <w:t xml:space="preserve"> -1 * 1.6875 * 2^23 = -</w:t>
      </w:r>
      <w:r w:rsidR="00BB2E9A" w:rsidRPr="00BB2E9A">
        <w:t>14155776</w:t>
      </w:r>
    </w:p>
    <w:p w:rsidR="005C6B2B" w:rsidRDefault="005C6B2B" w:rsidP="005C6B2B">
      <w:pPr>
        <w:pStyle w:val="Heading2"/>
      </w:pPr>
      <w:r>
        <w:t>Teilaufgabe B</w:t>
      </w:r>
    </w:p>
    <w:p w:rsidR="005C6B2B" w:rsidRDefault="00E83F03" w:rsidP="00CB1D5B">
      <w:r>
        <w:t>V = 0</w:t>
      </w:r>
    </w:p>
    <w:p w:rsidR="00E83F03" w:rsidRDefault="00E83F03" w:rsidP="00CB1D5B">
      <w:r>
        <w:t>Exponent = 0111’1101 = 125, also -2</w:t>
      </w:r>
    </w:p>
    <w:p w:rsidR="00E83F03" w:rsidRDefault="00E83F03" w:rsidP="00CB1D5B">
      <w:r>
        <w:t>Mantisse = 2^-2 + 2^-3 + 2^-5 = 0.40625</w:t>
      </w:r>
    </w:p>
    <w:p w:rsidR="00E83F03" w:rsidRDefault="00E83F03" w:rsidP="00CB1D5B">
      <w:r>
        <w:t>Zahl = 1 * 1.40625 * 2^-2 = 0.3515625</w:t>
      </w:r>
    </w:p>
    <w:p w:rsidR="005C6B2B" w:rsidRDefault="005C6B2B" w:rsidP="005C6B2B">
      <w:pPr>
        <w:pStyle w:val="Heading1"/>
      </w:pPr>
      <w:r>
        <w:t>Aufgabe 3</w:t>
      </w:r>
    </w:p>
    <w:p w:rsidR="005C6B2B" w:rsidRDefault="005C6B2B" w:rsidP="005C6B2B">
      <w:pPr>
        <w:pStyle w:val="Heading2"/>
      </w:pPr>
      <w:r>
        <w:t>Teilaufgabe A</w:t>
      </w:r>
    </w:p>
    <w:p w:rsidR="005C6B2B" w:rsidRDefault="0020381D" w:rsidP="0020381D">
      <w:pPr>
        <w:pStyle w:val="ListParagraph"/>
        <w:numPr>
          <w:ilvl w:val="0"/>
          <w:numId w:val="16"/>
        </w:numPr>
      </w:pPr>
      <w:r>
        <w:t>Unendlich * negativer Wert = Negativ unendlich</w:t>
      </w:r>
    </w:p>
    <w:p w:rsidR="005C6B2B" w:rsidRDefault="005C6B2B" w:rsidP="005C6B2B">
      <w:pPr>
        <w:pStyle w:val="Heading2"/>
      </w:pPr>
      <w:r>
        <w:t>Teilaufgabe B</w:t>
      </w:r>
    </w:p>
    <w:p w:rsidR="005C6B2B" w:rsidRDefault="0020381D" w:rsidP="0020381D">
      <w:pPr>
        <w:pStyle w:val="ListParagraph"/>
        <w:numPr>
          <w:ilvl w:val="0"/>
          <w:numId w:val="16"/>
        </w:numPr>
      </w:pPr>
      <w:r>
        <w:t>Double.MAX_VALUE, da 1 zu klein ist (In die Ungenauigkeit fällt), um addiert zu werden und den Wert unendlich werden zu lassen</w:t>
      </w:r>
    </w:p>
    <w:p w:rsidR="005C6B2B" w:rsidRDefault="005C6B2B" w:rsidP="005C6B2B">
      <w:pPr>
        <w:pStyle w:val="Heading2"/>
      </w:pPr>
      <w:r>
        <w:t>Teilaufgabe C</w:t>
      </w:r>
    </w:p>
    <w:p w:rsidR="005C6B2B" w:rsidRDefault="00CC3BBF" w:rsidP="00CC3BBF">
      <w:pPr>
        <w:pStyle w:val="ListParagraph"/>
        <w:numPr>
          <w:ilvl w:val="0"/>
          <w:numId w:val="16"/>
        </w:numPr>
      </w:pPr>
      <w:r>
        <w:t>Die zu subtrahierende Zahl ist am Anfang noch sehr klein, man subtrahiert sie aber gleich von einer sehr grossen Zahl – die Ungenauigkeit tritt hier ein und gewisse Werte werden gar nicht wirklich subtrahiert</w:t>
      </w:r>
    </w:p>
    <w:p w:rsidR="00CC3BBF" w:rsidRDefault="00CC3BBF" w:rsidP="00CC3BBF">
      <w:pPr>
        <w:pStyle w:val="ListParagraph"/>
        <w:numPr>
          <w:ilvl w:val="0"/>
          <w:numId w:val="16"/>
        </w:numPr>
      </w:pPr>
      <w:r>
        <w:t>Man müsste also zuerst die grössten Werte subtrahieren und dann immer kleiner werden, da mit kleineren Zahlen auch die Breite der Ungenauigkeit abnimmt</w:t>
      </w:r>
    </w:p>
    <w:p w:rsidR="005C6B2B" w:rsidRDefault="005C6B2B" w:rsidP="005C6B2B">
      <w:pPr>
        <w:pStyle w:val="Heading1"/>
      </w:pPr>
      <w:r>
        <w:t>Aufgabe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BBF" w:rsidRPr="00CC3BBF" w:rsidTr="00CC3BBF">
        <w:tc>
          <w:tcPr>
            <w:tcW w:w="9062" w:type="dxa"/>
          </w:tcPr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>package ch.swaechter.fhnw.algd1.substraction;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>public class Substraction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public static void main(String[] args)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substractFalse();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substractTrue();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}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public static void substractFalse()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int n = 80;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lastRenderedPageBreak/>
              <w:t xml:space="preserve">        double x = 1, s = Math.pow(2, n + 1);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while (n &gt;= 0)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s = s - x;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x = x * 2;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n--;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}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System.out.println("s: " + s + " " + (s == 1.0) + ", " + (s &lt;= 2.0));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}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public static void substractTrue()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int n = 80;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double x = Math.pow(2, n), s = Math.pow(2, n + 1);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while (n &gt;= 0) {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s = s - x;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x = x / 2;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    n--;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}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    System.out.println("s: " + s + " " + (s == 1.0) + ", " + (s &lt;= 2.0));</w:t>
            </w:r>
          </w:p>
          <w:p w:rsidR="00CC3BBF" w:rsidRP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 xml:space="preserve">    }</w:t>
            </w:r>
          </w:p>
          <w:p w:rsidR="00CC3BBF" w:rsidRDefault="00CC3BBF" w:rsidP="00CC3BBF">
            <w:pPr>
              <w:rPr>
                <w:lang w:val="en-US"/>
              </w:rPr>
            </w:pPr>
            <w:r w:rsidRPr="00CC3BBF">
              <w:rPr>
                <w:lang w:val="en-US"/>
              </w:rPr>
              <w:t>}</w:t>
            </w:r>
          </w:p>
          <w:p w:rsidR="00017FAB" w:rsidRPr="00CC3BBF" w:rsidRDefault="00017FAB" w:rsidP="00CC3BBF">
            <w:pPr>
              <w:rPr>
                <w:lang w:val="en-US"/>
              </w:rPr>
            </w:pPr>
          </w:p>
        </w:tc>
      </w:tr>
    </w:tbl>
    <w:p w:rsidR="005C6B2B" w:rsidRDefault="005C6B2B" w:rsidP="005C6B2B">
      <w:pPr>
        <w:pStyle w:val="Heading1"/>
      </w:pPr>
      <w:r>
        <w:lastRenderedPageBreak/>
        <w:t>Aufgabe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3151" w:rsidTr="00D93151">
        <w:tc>
          <w:tcPr>
            <w:tcW w:w="9062" w:type="dxa"/>
          </w:tcPr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>public static String toString(int value) {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  <w:t>if (value &lt; 0) {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</w:r>
            <w:r w:rsidRPr="00D93151">
              <w:rPr>
                <w:lang w:val="en-US"/>
              </w:rPr>
              <w:tab/>
              <w:t>value += 256;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  <w:t>}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  <w:t>StringBuilder builder = new StringBuilder();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  <w:t>for (int i = 0; i &lt; 8; i++) {</w:t>
            </w:r>
          </w:p>
          <w:p w:rsidR="00D93151" w:rsidRPr="00D93151" w:rsidRDefault="00D93151" w:rsidP="00D93151">
            <w:pPr>
              <w:rPr>
                <w:lang w:val="en-US"/>
              </w:rPr>
            </w:pPr>
            <w:r w:rsidRPr="00D93151">
              <w:rPr>
                <w:lang w:val="en-US"/>
              </w:rPr>
              <w:tab/>
            </w:r>
            <w:r w:rsidRPr="00D93151">
              <w:rPr>
                <w:lang w:val="en-US"/>
              </w:rPr>
              <w:tab/>
              <w:t>builder.insert(0, (char) ('0' + (value % 2)));</w:t>
            </w:r>
          </w:p>
          <w:p w:rsidR="00D93151" w:rsidRDefault="00D93151" w:rsidP="00D93151">
            <w:r w:rsidRPr="00D93151">
              <w:rPr>
                <w:lang w:val="en-US"/>
              </w:rPr>
              <w:tab/>
            </w:r>
            <w:r w:rsidRPr="00D93151">
              <w:rPr>
                <w:lang w:val="en-US"/>
              </w:rPr>
              <w:tab/>
            </w:r>
            <w:r>
              <w:t>value /= 2;</w:t>
            </w:r>
          </w:p>
          <w:p w:rsidR="00D93151" w:rsidRDefault="00D93151" w:rsidP="00D93151">
            <w:r>
              <w:tab/>
              <w:t>}</w:t>
            </w:r>
          </w:p>
          <w:p w:rsidR="00D93151" w:rsidRDefault="00D93151" w:rsidP="00D93151">
            <w:r>
              <w:tab/>
              <w:t>return builder.toString();</w:t>
            </w:r>
          </w:p>
          <w:p w:rsidR="00D93151" w:rsidRDefault="00D93151" w:rsidP="00D93151">
            <w:r>
              <w:t>}</w:t>
            </w:r>
          </w:p>
        </w:tc>
      </w:tr>
    </w:tbl>
    <w:p w:rsidR="005C6B2B" w:rsidRDefault="005C6B2B" w:rsidP="005C6B2B">
      <w:pPr>
        <w:pStyle w:val="Heading1"/>
      </w:pPr>
      <w:r>
        <w:t>Aufgabe 6</w:t>
      </w:r>
    </w:p>
    <w:p w:rsidR="001F1D82" w:rsidRDefault="001F1D82" w:rsidP="001F1D82">
      <w:pPr>
        <w:pStyle w:val="Heading2"/>
      </w:pPr>
      <w:r>
        <w:t>Teilaufgabe A</w:t>
      </w:r>
    </w:p>
    <w:p w:rsidR="00AC6292" w:rsidRDefault="00AC6292" w:rsidP="00AC6292">
      <w:r>
        <w:t>UTF-8 hexadezimal: E2 85 98 C3 97 34</w:t>
      </w:r>
    </w:p>
    <w:p w:rsidR="00AC6292" w:rsidRDefault="00AC6292" w:rsidP="00AC6292">
      <w:r>
        <w:t>UTF-8 binär: 1110'0010 \ 1000'0101 \ 1001'1000 \ 1100'0011 \ 1001'0111 \ 0011'0100</w:t>
      </w:r>
    </w:p>
    <w:p w:rsidR="00AC6292" w:rsidRDefault="00AC6292" w:rsidP="00AC6292"/>
    <w:p w:rsidR="00AC6292" w:rsidRDefault="00AC6292" w:rsidP="00AC6292">
      <w:r>
        <w:t>1. Zeichen à 3 Bytes in UTF-8</w:t>
      </w:r>
    </w:p>
    <w:p w:rsidR="00AC6292" w:rsidRDefault="00AC6292" w:rsidP="00AC6292">
      <w:r>
        <w:t>UTF-8 hexadezimal: E2 85 98</w:t>
      </w:r>
    </w:p>
    <w:p w:rsidR="00AC6292" w:rsidRDefault="00AC6292" w:rsidP="00AC6292">
      <w:r>
        <w:t>UTF-8 binär: 1110'0010 \ 1000'0101 \ 1001'1000</w:t>
      </w:r>
    </w:p>
    <w:p w:rsidR="00AC6292" w:rsidRDefault="00AC6292" w:rsidP="00AC6292">
      <w:r>
        <w:t>UTF-8 Bytes: 3</w:t>
      </w:r>
    </w:p>
    <w:p w:rsidR="00AC6292" w:rsidRDefault="00AC6292" w:rsidP="00AC6292">
      <w:r>
        <w:t>Unicode binär: 0010'0001 0101'1000</w:t>
      </w:r>
    </w:p>
    <w:p w:rsidR="00AC6292" w:rsidRDefault="00AC6292" w:rsidP="00AC6292">
      <w:r>
        <w:t>Unicode Bits: 14</w:t>
      </w:r>
    </w:p>
    <w:p w:rsidR="00AC6292" w:rsidRDefault="00AC6292" w:rsidP="00AC6292">
      <w:r>
        <w:lastRenderedPageBreak/>
        <w:t>Unicode hexadezimal: 21 58</w:t>
      </w:r>
    </w:p>
    <w:p w:rsidR="00AC6292" w:rsidRDefault="00AC6292" w:rsidP="00AC6292">
      <w:r>
        <w:t>Unicode Zeichen: 4/5 (Bruch)</w:t>
      </w:r>
    </w:p>
    <w:p w:rsidR="00AC6292" w:rsidRDefault="00AC6292" w:rsidP="00AC6292"/>
    <w:p w:rsidR="00AC6292" w:rsidRDefault="00AC6292" w:rsidP="00AC6292">
      <w:r>
        <w:t>2. Zeichen à 2 Bytes in UTF-8</w:t>
      </w:r>
    </w:p>
    <w:p w:rsidR="00AC6292" w:rsidRDefault="00AC6292" w:rsidP="00AC6292">
      <w:r>
        <w:t>UTF-8 hexadezimal: C3 97</w:t>
      </w:r>
    </w:p>
    <w:p w:rsidR="00AC6292" w:rsidRDefault="00AC6292" w:rsidP="00AC6292">
      <w:r>
        <w:t>UTF-8 binär: 1100'0011  1001'0111</w:t>
      </w:r>
    </w:p>
    <w:p w:rsidR="00AC6292" w:rsidRDefault="00AC6292" w:rsidP="00AC6292">
      <w:r>
        <w:t>UTF-8 Bytes: 2</w:t>
      </w:r>
    </w:p>
    <w:p w:rsidR="00AC6292" w:rsidRDefault="00AC6292" w:rsidP="00AC6292">
      <w:r>
        <w:t>Unicode binär: 0000'1101'0111</w:t>
      </w:r>
    </w:p>
    <w:p w:rsidR="00AC6292" w:rsidRDefault="00AC6292" w:rsidP="00AC6292">
      <w:r>
        <w:t>Unicode Bits: 11</w:t>
      </w:r>
    </w:p>
    <w:p w:rsidR="00AC6292" w:rsidRDefault="00AC6292" w:rsidP="00AC6292">
      <w:r>
        <w:t>Unicode hexadezimal 0D7</w:t>
      </w:r>
    </w:p>
    <w:p w:rsidR="00AC6292" w:rsidRDefault="00AC6292" w:rsidP="00AC6292">
      <w:r>
        <w:t>Unicode Zeichen: x (Multiplication)</w:t>
      </w:r>
    </w:p>
    <w:p w:rsidR="00AC6292" w:rsidRDefault="00AC6292" w:rsidP="00AC6292"/>
    <w:p w:rsidR="00AC6292" w:rsidRDefault="00AC6292" w:rsidP="00AC6292">
      <w:r>
        <w:t>3. Zeichen à 1 Bytes in UTF-8</w:t>
      </w:r>
    </w:p>
    <w:p w:rsidR="00AC6292" w:rsidRDefault="00AC6292" w:rsidP="00AC6292">
      <w:r>
        <w:t>UTF-8 hexadezimal: 34</w:t>
      </w:r>
    </w:p>
    <w:p w:rsidR="00AC6292" w:rsidRDefault="00AC6292" w:rsidP="00AC6292">
      <w:r>
        <w:t>UTF-8 binär: 0011'0100</w:t>
      </w:r>
    </w:p>
    <w:p w:rsidR="00AC6292" w:rsidRDefault="00AC6292" w:rsidP="00AC6292">
      <w:r>
        <w:t>UTF-8 Bytes: 1</w:t>
      </w:r>
    </w:p>
    <w:p w:rsidR="00AC6292" w:rsidRDefault="00AC6292" w:rsidP="00AC6292">
      <w:r>
        <w:t>Unicode binär: 0011'0100</w:t>
      </w:r>
    </w:p>
    <w:p w:rsidR="00AC6292" w:rsidRDefault="00AC6292" w:rsidP="00AC6292">
      <w:r>
        <w:t>Unicode Bits: 6</w:t>
      </w:r>
    </w:p>
    <w:p w:rsidR="00AC6292" w:rsidRDefault="00AC6292" w:rsidP="00AC6292">
      <w:r>
        <w:t>Unicode hexadezimal: 34</w:t>
      </w:r>
    </w:p>
    <w:p w:rsidR="00AC6292" w:rsidRPr="00AC6292" w:rsidRDefault="00AC6292" w:rsidP="00AC6292">
      <w:r>
        <w:t>Unicode Zeichen: 4 (Zahl)</w:t>
      </w:r>
    </w:p>
    <w:p w:rsidR="005C6B2B" w:rsidRDefault="001F1D82" w:rsidP="005C6B2B">
      <w:pPr>
        <w:pStyle w:val="Heading2"/>
      </w:pPr>
      <w:r>
        <w:t>Teilaufgabe B</w:t>
      </w:r>
    </w:p>
    <w:p w:rsidR="00DB425A" w:rsidRPr="00DB425A" w:rsidRDefault="00DB425A" w:rsidP="00DB425A">
      <w:pPr>
        <w:pStyle w:val="ListParagraph"/>
        <w:numPr>
          <w:ilvl w:val="0"/>
          <w:numId w:val="17"/>
        </w:numPr>
      </w:pPr>
      <w:r>
        <w:t>Zeichen:</w:t>
      </w:r>
    </w:p>
    <w:p w:rsidR="005C6B2B" w:rsidRDefault="00DB425A" w:rsidP="00DB425A">
      <w:pPr>
        <w:pStyle w:val="ListParagraph"/>
        <w:numPr>
          <w:ilvl w:val="1"/>
          <w:numId w:val="17"/>
        </w:numPr>
      </w:pPr>
      <w:r>
        <w:t>Unicode Zeichen: A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hexadezimal</w:t>
      </w:r>
      <w:r w:rsidR="00551EE9">
        <w:t>: 41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binär</w:t>
      </w:r>
      <w:r w:rsidR="00551EE9">
        <w:t>: 0100’0001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Anzahl Bits</w:t>
      </w:r>
      <w:r w:rsidR="00551EE9">
        <w:t>: 7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Bytes</w:t>
      </w:r>
      <w:r w:rsidR="00551EE9">
        <w:t>: 1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binär</w:t>
      </w:r>
      <w:r w:rsidR="00551EE9">
        <w:t>: 0100’0001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hexadezimal</w:t>
      </w:r>
      <w:r w:rsidR="00551EE9">
        <w:t>: 41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dezimal</w:t>
      </w:r>
      <w:r w:rsidR="00551EE9">
        <w:t>: 65</w:t>
      </w:r>
    </w:p>
    <w:p w:rsidR="00DB425A" w:rsidRDefault="00551EE9" w:rsidP="00551EE9">
      <w:pPr>
        <w:pStyle w:val="ListParagraph"/>
        <w:numPr>
          <w:ilvl w:val="0"/>
          <w:numId w:val="17"/>
        </w:numPr>
      </w:pPr>
      <w:r>
        <w:t xml:space="preserve">Zeichen: </w:t>
      </w:r>
      <w:r w:rsidRPr="00551EE9">
        <w:t>Ā</w:t>
      </w:r>
    </w:p>
    <w:p w:rsidR="00DB425A" w:rsidRDefault="00DB425A" w:rsidP="00B50219">
      <w:pPr>
        <w:pStyle w:val="ListParagraph"/>
        <w:numPr>
          <w:ilvl w:val="1"/>
          <w:numId w:val="17"/>
        </w:numPr>
      </w:pPr>
      <w:r>
        <w:t>Unicode Zeichen</w:t>
      </w:r>
      <w:r w:rsidR="00B50219">
        <w:t xml:space="preserve">: </w:t>
      </w:r>
      <w:r w:rsidR="00B50219" w:rsidRPr="00B50219">
        <w:t>Ā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hexadezimal</w:t>
      </w:r>
      <w:r w:rsidR="00385607">
        <w:t>: 100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binär</w:t>
      </w:r>
      <w:r w:rsidR="00385607">
        <w:t>: 0001’0000’0000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Anzahl Bits</w:t>
      </w:r>
      <w:r w:rsidR="00385607">
        <w:t>: 9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Bytes</w:t>
      </w:r>
      <w:r w:rsidR="00385607">
        <w:t>: 2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binär</w:t>
      </w:r>
      <w:r w:rsidR="00385607">
        <w:t>: 1100’0100 / 1000’0000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hexadezimal</w:t>
      </w:r>
      <w:r w:rsidR="00385607">
        <w:t>: C4 80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lastRenderedPageBreak/>
        <w:t>UTF-8 dezimal</w:t>
      </w:r>
      <w:r w:rsidR="00385607">
        <w:t>: 196 128</w:t>
      </w:r>
    </w:p>
    <w:p w:rsidR="00DB425A" w:rsidRDefault="00DB425A" w:rsidP="00897CC7">
      <w:pPr>
        <w:pStyle w:val="ListParagraph"/>
        <w:numPr>
          <w:ilvl w:val="0"/>
          <w:numId w:val="17"/>
        </w:numPr>
      </w:pPr>
      <w:r>
        <w:t xml:space="preserve">Zeichen: </w:t>
      </w:r>
      <w:r w:rsidR="00897CC7" w:rsidRPr="00897CC7">
        <w:rPr>
          <w:rFonts w:ascii="MS Gothic" w:eastAsia="MS Gothic" w:hAnsi="MS Gothic" w:cs="MS Gothic" w:hint="eastAsia"/>
        </w:rPr>
        <w:t>伶</w:t>
      </w:r>
    </w:p>
    <w:p w:rsidR="00DB425A" w:rsidRDefault="00DB425A" w:rsidP="00897CC7">
      <w:pPr>
        <w:pStyle w:val="ListParagraph"/>
        <w:numPr>
          <w:ilvl w:val="1"/>
          <w:numId w:val="17"/>
        </w:numPr>
      </w:pPr>
      <w:r>
        <w:t>Unicode Zeichen</w:t>
      </w:r>
      <w:r w:rsidR="00897CC7">
        <w:t xml:space="preserve">: </w:t>
      </w:r>
      <w:r w:rsidR="00897CC7" w:rsidRPr="00897CC7">
        <w:rPr>
          <w:rFonts w:ascii="MS Gothic" w:eastAsia="MS Gothic" w:hAnsi="MS Gothic" w:cs="MS Gothic" w:hint="eastAsia"/>
        </w:rPr>
        <w:t>伶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hexadezimal</w:t>
      </w:r>
      <w:r w:rsidR="00385607">
        <w:t>: 4F36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Unicode binär</w:t>
      </w:r>
      <w:r w:rsidR="00AC4D3A">
        <w:t>: 0100’1111’0011’0110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Anzahl Bits</w:t>
      </w:r>
      <w:r w:rsidR="00AC4D3A">
        <w:t>: 15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Bytes</w:t>
      </w:r>
      <w:r w:rsidR="00AC4D3A">
        <w:t>: 3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binär</w:t>
      </w:r>
      <w:r w:rsidR="00AC4D3A">
        <w:t>: 1110’0100 / 1011’1100 / 1011’0110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hexadezimal</w:t>
      </w:r>
      <w:r w:rsidR="008A515F">
        <w:t>: E4 BC B6</w:t>
      </w:r>
    </w:p>
    <w:p w:rsidR="00DB425A" w:rsidRDefault="00DB425A" w:rsidP="00DB425A">
      <w:pPr>
        <w:pStyle w:val="ListParagraph"/>
        <w:numPr>
          <w:ilvl w:val="1"/>
          <w:numId w:val="17"/>
        </w:numPr>
      </w:pPr>
      <w:r>
        <w:t>UTF-8 dezimal</w:t>
      </w:r>
      <w:r w:rsidR="008A515F">
        <w:t>: 228 188 182</w:t>
      </w:r>
    </w:p>
    <w:p w:rsidR="005C6B2B" w:rsidRDefault="005C6B2B" w:rsidP="005C6B2B">
      <w:pPr>
        <w:pStyle w:val="Heading1"/>
      </w:pPr>
      <w:r>
        <w:t>Aufgabe 7</w:t>
      </w:r>
    </w:p>
    <w:p w:rsidR="005C6B2B" w:rsidRDefault="005D3CA3" w:rsidP="00CB1D5B">
      <w:r>
        <w:t>Noch zu erledigen</w:t>
      </w:r>
    </w:p>
    <w:p w:rsidR="005C6B2B" w:rsidRPr="00CB1D5B" w:rsidRDefault="005C6B2B" w:rsidP="00CB1D5B"/>
    <w:sectPr w:rsidR="005C6B2B" w:rsidRPr="00CB1D5B" w:rsidSect="00BF0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72F" w:rsidRDefault="00BE172F" w:rsidP="006B5E49">
      <w:pPr>
        <w:spacing w:after="0" w:line="240" w:lineRule="auto"/>
      </w:pPr>
      <w:r>
        <w:separator/>
      </w:r>
    </w:p>
  </w:endnote>
  <w:endnote w:type="continuationSeparator" w:id="0">
    <w:p w:rsidR="00BE172F" w:rsidRDefault="00BE172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C5" w:rsidRDefault="00153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1539C5">
      <w:rPr>
        <w:noProof/>
        <w:lang w:val="en-US"/>
      </w:rPr>
      <w:t>02_Uebungen_02.docx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539C5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539C5">
      <w:rPr>
        <w:noProof/>
      </w:rPr>
      <w:t>5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C5" w:rsidRDefault="00153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72F" w:rsidRDefault="00BE172F" w:rsidP="006B5E49">
      <w:pPr>
        <w:spacing w:after="0" w:line="240" w:lineRule="auto"/>
      </w:pPr>
      <w:r>
        <w:separator/>
      </w:r>
    </w:p>
  </w:footnote>
  <w:footnote w:type="continuationSeparator" w:id="0">
    <w:p w:rsidR="00BE172F" w:rsidRDefault="00BE172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C5" w:rsidRDefault="00153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960F6D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Übungen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C5" w:rsidRDefault="00153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12C"/>
    <w:multiLevelType w:val="hybridMultilevel"/>
    <w:tmpl w:val="627E0D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3B6F"/>
    <w:multiLevelType w:val="hybridMultilevel"/>
    <w:tmpl w:val="B5CC012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76FF0"/>
    <w:multiLevelType w:val="hybridMultilevel"/>
    <w:tmpl w:val="AB463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609EE"/>
    <w:multiLevelType w:val="hybridMultilevel"/>
    <w:tmpl w:val="308C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41410"/>
    <w:multiLevelType w:val="hybridMultilevel"/>
    <w:tmpl w:val="CDE0A05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37546"/>
    <w:multiLevelType w:val="hybridMultilevel"/>
    <w:tmpl w:val="9718163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6"/>
  </w:num>
  <w:num w:numId="7">
    <w:abstractNumId w:val="4"/>
  </w:num>
  <w:num w:numId="8">
    <w:abstractNumId w:val="0"/>
  </w:num>
  <w:num w:numId="9">
    <w:abstractNumId w:val="7"/>
  </w:num>
  <w:num w:numId="10">
    <w:abstractNumId w:val="15"/>
  </w:num>
  <w:num w:numId="11">
    <w:abstractNumId w:val="5"/>
  </w:num>
  <w:num w:numId="12">
    <w:abstractNumId w:val="14"/>
  </w:num>
  <w:num w:numId="13">
    <w:abstractNumId w:val="10"/>
  </w:num>
  <w:num w:numId="14">
    <w:abstractNumId w:val="1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F2"/>
    <w:rsid w:val="0001007A"/>
    <w:rsid w:val="000112E0"/>
    <w:rsid w:val="00015DF2"/>
    <w:rsid w:val="00017FAB"/>
    <w:rsid w:val="00020B37"/>
    <w:rsid w:val="000401B3"/>
    <w:rsid w:val="000526AE"/>
    <w:rsid w:val="00054A3B"/>
    <w:rsid w:val="000562A3"/>
    <w:rsid w:val="00057AA2"/>
    <w:rsid w:val="000662C5"/>
    <w:rsid w:val="00071889"/>
    <w:rsid w:val="00092C1B"/>
    <w:rsid w:val="000A251E"/>
    <w:rsid w:val="000A40AC"/>
    <w:rsid w:val="000C2138"/>
    <w:rsid w:val="000D3C07"/>
    <w:rsid w:val="000D673C"/>
    <w:rsid w:val="000E01D5"/>
    <w:rsid w:val="000E0DEE"/>
    <w:rsid w:val="000E3E1C"/>
    <w:rsid w:val="000F6CB1"/>
    <w:rsid w:val="000F7586"/>
    <w:rsid w:val="00105030"/>
    <w:rsid w:val="0012397E"/>
    <w:rsid w:val="00150DAB"/>
    <w:rsid w:val="001539C5"/>
    <w:rsid w:val="00160860"/>
    <w:rsid w:val="00164748"/>
    <w:rsid w:val="00164DB6"/>
    <w:rsid w:val="00187103"/>
    <w:rsid w:val="001A52D5"/>
    <w:rsid w:val="001A6B64"/>
    <w:rsid w:val="001B0F6C"/>
    <w:rsid w:val="001B7CAC"/>
    <w:rsid w:val="001C4879"/>
    <w:rsid w:val="001C4973"/>
    <w:rsid w:val="001D5AFE"/>
    <w:rsid w:val="001E1B0D"/>
    <w:rsid w:val="001E32AD"/>
    <w:rsid w:val="001F0FE6"/>
    <w:rsid w:val="001F1D82"/>
    <w:rsid w:val="0020381D"/>
    <w:rsid w:val="00236254"/>
    <w:rsid w:val="00261B01"/>
    <w:rsid w:val="00262A53"/>
    <w:rsid w:val="0026725B"/>
    <w:rsid w:val="0027779E"/>
    <w:rsid w:val="002865EA"/>
    <w:rsid w:val="002A0404"/>
    <w:rsid w:val="002A69F6"/>
    <w:rsid w:val="002C3DC8"/>
    <w:rsid w:val="002D18C0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5607"/>
    <w:rsid w:val="0038683A"/>
    <w:rsid w:val="003917D7"/>
    <w:rsid w:val="003A70B0"/>
    <w:rsid w:val="003B27B1"/>
    <w:rsid w:val="003C0105"/>
    <w:rsid w:val="003D5735"/>
    <w:rsid w:val="003E53D8"/>
    <w:rsid w:val="004033EE"/>
    <w:rsid w:val="00414679"/>
    <w:rsid w:val="0041587D"/>
    <w:rsid w:val="00416E08"/>
    <w:rsid w:val="004254A8"/>
    <w:rsid w:val="00442EF2"/>
    <w:rsid w:val="00465E2B"/>
    <w:rsid w:val="00486731"/>
    <w:rsid w:val="004937CA"/>
    <w:rsid w:val="004A1B6A"/>
    <w:rsid w:val="004B5461"/>
    <w:rsid w:val="004B776C"/>
    <w:rsid w:val="004D2B20"/>
    <w:rsid w:val="004D4FAC"/>
    <w:rsid w:val="004D5F94"/>
    <w:rsid w:val="004D673A"/>
    <w:rsid w:val="004E13EB"/>
    <w:rsid w:val="005052F7"/>
    <w:rsid w:val="00510030"/>
    <w:rsid w:val="00520AC3"/>
    <w:rsid w:val="00525760"/>
    <w:rsid w:val="00525E28"/>
    <w:rsid w:val="0054025A"/>
    <w:rsid w:val="00551A0B"/>
    <w:rsid w:val="00551EE9"/>
    <w:rsid w:val="00556586"/>
    <w:rsid w:val="0056263B"/>
    <w:rsid w:val="00575179"/>
    <w:rsid w:val="00592326"/>
    <w:rsid w:val="00595912"/>
    <w:rsid w:val="00595924"/>
    <w:rsid w:val="005959D3"/>
    <w:rsid w:val="005B2075"/>
    <w:rsid w:val="005B2A38"/>
    <w:rsid w:val="005B32D3"/>
    <w:rsid w:val="005C063E"/>
    <w:rsid w:val="005C62A4"/>
    <w:rsid w:val="005C6B2B"/>
    <w:rsid w:val="005D3CA3"/>
    <w:rsid w:val="005E4909"/>
    <w:rsid w:val="005F005F"/>
    <w:rsid w:val="00637EFF"/>
    <w:rsid w:val="00641DE8"/>
    <w:rsid w:val="0064240C"/>
    <w:rsid w:val="006612C4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1EF"/>
    <w:rsid w:val="006D62FC"/>
    <w:rsid w:val="006E1F24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B6D94"/>
    <w:rsid w:val="007C5392"/>
    <w:rsid w:val="007C77F2"/>
    <w:rsid w:val="007D4E88"/>
    <w:rsid w:val="007F425C"/>
    <w:rsid w:val="007F7505"/>
    <w:rsid w:val="0081098D"/>
    <w:rsid w:val="00812EFA"/>
    <w:rsid w:val="00821987"/>
    <w:rsid w:val="00825B98"/>
    <w:rsid w:val="00851220"/>
    <w:rsid w:val="008772A9"/>
    <w:rsid w:val="008873B6"/>
    <w:rsid w:val="00896FA7"/>
    <w:rsid w:val="00897CC7"/>
    <w:rsid w:val="008A515F"/>
    <w:rsid w:val="008C1085"/>
    <w:rsid w:val="008D1D11"/>
    <w:rsid w:val="008D33D4"/>
    <w:rsid w:val="008D68BE"/>
    <w:rsid w:val="008D6DB0"/>
    <w:rsid w:val="008E23D5"/>
    <w:rsid w:val="00905BDC"/>
    <w:rsid w:val="00923291"/>
    <w:rsid w:val="0092600E"/>
    <w:rsid w:val="00937693"/>
    <w:rsid w:val="0094779B"/>
    <w:rsid w:val="0095096E"/>
    <w:rsid w:val="00960F6D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B0E66"/>
    <w:rsid w:val="00AC4D3A"/>
    <w:rsid w:val="00AC5E2D"/>
    <w:rsid w:val="00AC6292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50219"/>
    <w:rsid w:val="00B53251"/>
    <w:rsid w:val="00B623D2"/>
    <w:rsid w:val="00B634E2"/>
    <w:rsid w:val="00B70D48"/>
    <w:rsid w:val="00B7241C"/>
    <w:rsid w:val="00B7631F"/>
    <w:rsid w:val="00B91DF9"/>
    <w:rsid w:val="00BA6EFB"/>
    <w:rsid w:val="00BB2E9A"/>
    <w:rsid w:val="00BB78F3"/>
    <w:rsid w:val="00BC4504"/>
    <w:rsid w:val="00BC693F"/>
    <w:rsid w:val="00BC7B70"/>
    <w:rsid w:val="00BD5FEA"/>
    <w:rsid w:val="00BE172F"/>
    <w:rsid w:val="00BE580E"/>
    <w:rsid w:val="00BF01AF"/>
    <w:rsid w:val="00BF0C5F"/>
    <w:rsid w:val="00C01D4F"/>
    <w:rsid w:val="00C02A92"/>
    <w:rsid w:val="00C15609"/>
    <w:rsid w:val="00C15C19"/>
    <w:rsid w:val="00C30646"/>
    <w:rsid w:val="00C36948"/>
    <w:rsid w:val="00C569D5"/>
    <w:rsid w:val="00C6413D"/>
    <w:rsid w:val="00C95BE9"/>
    <w:rsid w:val="00CB1D5B"/>
    <w:rsid w:val="00CB3FB9"/>
    <w:rsid w:val="00CB55F3"/>
    <w:rsid w:val="00CB6F0A"/>
    <w:rsid w:val="00CC112F"/>
    <w:rsid w:val="00CC1F1F"/>
    <w:rsid w:val="00CC3BBF"/>
    <w:rsid w:val="00D06B3F"/>
    <w:rsid w:val="00D24374"/>
    <w:rsid w:val="00D249FC"/>
    <w:rsid w:val="00D57DCC"/>
    <w:rsid w:val="00D66789"/>
    <w:rsid w:val="00D93151"/>
    <w:rsid w:val="00DA3F34"/>
    <w:rsid w:val="00DB0FE1"/>
    <w:rsid w:val="00DB37EB"/>
    <w:rsid w:val="00DB425A"/>
    <w:rsid w:val="00DC127E"/>
    <w:rsid w:val="00DD04C4"/>
    <w:rsid w:val="00DD3005"/>
    <w:rsid w:val="00DD6959"/>
    <w:rsid w:val="00DE60A2"/>
    <w:rsid w:val="00DF0F37"/>
    <w:rsid w:val="00DF1936"/>
    <w:rsid w:val="00DF2AC8"/>
    <w:rsid w:val="00E27274"/>
    <w:rsid w:val="00E27F7F"/>
    <w:rsid w:val="00E376F9"/>
    <w:rsid w:val="00E52C9A"/>
    <w:rsid w:val="00E541F5"/>
    <w:rsid w:val="00E571CE"/>
    <w:rsid w:val="00E66297"/>
    <w:rsid w:val="00E731B5"/>
    <w:rsid w:val="00E77B28"/>
    <w:rsid w:val="00E83F03"/>
    <w:rsid w:val="00EA3F3E"/>
    <w:rsid w:val="00EA562D"/>
    <w:rsid w:val="00EB766F"/>
    <w:rsid w:val="00ED5CDB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401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760588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A428B-EA71-41ED-A894-947CF69B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167</cp:revision>
  <dcterms:created xsi:type="dcterms:W3CDTF">2017-09-16T16:05:00Z</dcterms:created>
  <dcterms:modified xsi:type="dcterms:W3CDTF">2017-10-28T17:53:00Z</dcterms:modified>
</cp:coreProperties>
</file>