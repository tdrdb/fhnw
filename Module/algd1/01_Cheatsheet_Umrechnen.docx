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3E53D8" w:rsidRDefault="0074643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31DEC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  <w:r w:rsidR="008210C0"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  <w:t xml:space="preserve"> </w:t>
                                </w:r>
                                <w:r w:rsidR="00845764"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  <w:t>Umrechnen</w:t>
                                </w:r>
                              </w:p>
                              <w:p w:rsidR="004E13EB" w:rsidRDefault="00442EF2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Modul </w:t>
                                </w:r>
                                <w:r w:rsidR="00CB25FD">
                                  <w:rPr>
                                    <w:sz w:val="40"/>
                                    <w:szCs w:val="40"/>
                                  </w:rPr>
                                  <w:t>Algorithmen und Datenstrukturen 1</w:t>
                                </w:r>
                                <w:r w:rsidR="007F7505"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="00CB25FD">
                                  <w:rPr>
                                    <w:sz w:val="40"/>
                                    <w:szCs w:val="40"/>
                                  </w:rPr>
                                  <w:t>(algd1</w:t>
                                </w:r>
                                <w:r w:rsidR="004E13EB">
                                  <w:rPr>
                                    <w:sz w:val="40"/>
                                    <w:szCs w:val="40"/>
                                  </w:rPr>
                                  <w:t>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3E53D8" w:rsidRDefault="00746439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31DEC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  <w:r w:rsidR="008210C0"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  <w:t xml:space="preserve"> </w:t>
                          </w:r>
                          <w:r w:rsidR="00845764"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  <w:t>Umrechnen</w:t>
                          </w:r>
                        </w:p>
                        <w:p w:rsidR="004E13EB" w:rsidRDefault="00442EF2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Modul </w:t>
                          </w:r>
                          <w:r w:rsidR="00CB25FD">
                            <w:rPr>
                              <w:sz w:val="40"/>
                              <w:szCs w:val="40"/>
                            </w:rPr>
                            <w:t>Algorithmen und Datenstrukturen 1</w:t>
                          </w:r>
                          <w:r w:rsidR="007F7505"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  <w:r w:rsidR="00CB25FD">
                            <w:rPr>
                              <w:sz w:val="40"/>
                              <w:szCs w:val="40"/>
                            </w:rPr>
                            <w:t>(algd1</w:t>
                          </w:r>
                          <w:r w:rsidR="004E13EB">
                            <w:rPr>
                              <w:sz w:val="40"/>
                              <w:szCs w:val="40"/>
                            </w:rPr>
                            <w:t>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0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5C62A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TcxVZnwIAAI8FAAAOAAAAAAAAAAAAAAAAAC4CAABkcnMvZTJv&#10;RG9jLnhtbFBLAQItABQABgAIAAAAIQBgIiS/2QAAAAQBAAAPAAAAAAAAAAAAAAAAAPkEAABkcnMv&#10;ZG93bnJldi54bWxQSwUGAAAAAAQABADzAAAA/wU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0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5C62A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5415F5" w:rsidRDefault="00AF65CF">
          <w:pPr>
            <w:pStyle w:val="TOC1"/>
            <w:rPr>
              <w:rFonts w:eastAsiaTheme="minorEastAsia"/>
              <w:noProof/>
              <w:lang w:val="x-none" w:eastAsia="x-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97542" w:history="1">
            <w:r w:rsidR="005415F5" w:rsidRPr="003B67D3">
              <w:rPr>
                <w:rStyle w:val="Hyperlink"/>
                <w:noProof/>
              </w:rPr>
              <w:t>1</w:t>
            </w:r>
            <w:r w:rsidR="005415F5">
              <w:rPr>
                <w:rFonts w:eastAsiaTheme="minorEastAsia"/>
                <w:noProof/>
                <w:lang w:val="x-none" w:eastAsia="x-none"/>
              </w:rPr>
              <w:tab/>
            </w:r>
            <w:r w:rsidR="005415F5" w:rsidRPr="003B67D3">
              <w:rPr>
                <w:rStyle w:val="Hyperlink"/>
                <w:noProof/>
              </w:rPr>
              <w:t>Positives dezimal zu binär</w:t>
            </w:r>
            <w:r w:rsidR="005415F5">
              <w:rPr>
                <w:noProof/>
                <w:webHidden/>
              </w:rPr>
              <w:tab/>
            </w:r>
            <w:r w:rsidR="005415F5">
              <w:rPr>
                <w:noProof/>
                <w:webHidden/>
              </w:rPr>
              <w:fldChar w:fldCharType="begin"/>
            </w:r>
            <w:r w:rsidR="005415F5">
              <w:rPr>
                <w:noProof/>
                <w:webHidden/>
              </w:rPr>
              <w:instrText xml:space="preserve"> PAGEREF _Toc497297542 \h </w:instrText>
            </w:r>
            <w:r w:rsidR="005415F5">
              <w:rPr>
                <w:noProof/>
                <w:webHidden/>
              </w:rPr>
            </w:r>
            <w:r w:rsidR="005415F5">
              <w:rPr>
                <w:noProof/>
                <w:webHidden/>
              </w:rPr>
              <w:fldChar w:fldCharType="separate"/>
            </w:r>
            <w:r w:rsidR="005415F5">
              <w:rPr>
                <w:noProof/>
                <w:webHidden/>
              </w:rPr>
              <w:t>2</w:t>
            </w:r>
            <w:r w:rsidR="005415F5">
              <w:rPr>
                <w:noProof/>
                <w:webHidden/>
              </w:rPr>
              <w:fldChar w:fldCharType="end"/>
            </w:r>
          </w:hyperlink>
        </w:p>
        <w:p w:rsidR="005415F5" w:rsidRDefault="005415F5">
          <w:pPr>
            <w:pStyle w:val="TOC1"/>
            <w:rPr>
              <w:rFonts w:eastAsiaTheme="minorEastAsia"/>
              <w:noProof/>
              <w:lang w:val="x-none" w:eastAsia="x-none"/>
            </w:rPr>
          </w:pPr>
          <w:hyperlink w:anchor="_Toc497297543" w:history="1">
            <w:r w:rsidRPr="003B67D3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x-none" w:eastAsia="x-none"/>
              </w:rPr>
              <w:tab/>
            </w:r>
            <w:r w:rsidRPr="003B67D3">
              <w:rPr>
                <w:rStyle w:val="Hyperlink"/>
                <w:noProof/>
              </w:rPr>
              <w:t>Negatives dezimal zu binär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_Toc497297543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5F5" w:rsidRDefault="005415F5">
          <w:pPr>
            <w:pStyle w:val="TOC1"/>
            <w:rPr>
              <w:rFonts w:eastAsiaTheme="minorEastAsia"/>
              <w:noProof/>
              <w:lang w:val="x-none" w:eastAsia="x-none"/>
            </w:rPr>
          </w:pPr>
          <w:hyperlink w:anchor="_Toc497297544" w:history="1">
            <w:r w:rsidRPr="003B67D3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x-none" w:eastAsia="x-none"/>
              </w:rPr>
              <w:tab/>
            </w:r>
            <w:r w:rsidRPr="003B67D3">
              <w:rPr>
                <w:rStyle w:val="Hyperlink"/>
                <w:noProof/>
              </w:rPr>
              <w:t>Positives binär zu dezimal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_Toc497297544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5F5" w:rsidRDefault="005415F5">
          <w:pPr>
            <w:pStyle w:val="TOC1"/>
            <w:rPr>
              <w:rFonts w:eastAsiaTheme="minorEastAsia"/>
              <w:noProof/>
              <w:lang w:val="x-none" w:eastAsia="x-none"/>
            </w:rPr>
          </w:pPr>
          <w:hyperlink w:anchor="_Toc497297545" w:history="1">
            <w:r w:rsidRPr="003B67D3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x-none" w:eastAsia="x-none"/>
              </w:rPr>
              <w:tab/>
            </w:r>
            <w:r w:rsidRPr="003B67D3">
              <w:rPr>
                <w:rStyle w:val="Hyperlink"/>
                <w:noProof/>
              </w:rPr>
              <w:t>Negatives binär zu dezimal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_Toc497297545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5F5" w:rsidRDefault="005415F5">
          <w:pPr>
            <w:pStyle w:val="TOC1"/>
            <w:rPr>
              <w:rFonts w:eastAsiaTheme="minorEastAsia"/>
              <w:noProof/>
              <w:lang w:val="x-none" w:eastAsia="x-none"/>
            </w:rPr>
          </w:pPr>
          <w:hyperlink w:anchor="_Toc497297546" w:history="1">
            <w:r w:rsidRPr="003B67D3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x-none" w:eastAsia="x-none"/>
              </w:rPr>
              <w:tab/>
            </w:r>
            <w:r w:rsidRPr="003B67D3">
              <w:rPr>
                <w:rStyle w:val="Hyperlink"/>
                <w:noProof/>
              </w:rPr>
              <w:t>Fixe Kommazahlen zu binär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_Toc497297546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5F5" w:rsidRDefault="005415F5">
          <w:pPr>
            <w:pStyle w:val="TOC1"/>
            <w:rPr>
              <w:rFonts w:eastAsiaTheme="minorEastAsia"/>
              <w:noProof/>
              <w:lang w:val="x-none" w:eastAsia="x-none"/>
            </w:rPr>
          </w:pPr>
          <w:hyperlink w:anchor="_Toc497297547" w:history="1">
            <w:r w:rsidRPr="003B67D3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val="x-none" w:eastAsia="x-none"/>
              </w:rPr>
              <w:tab/>
            </w:r>
            <w:r w:rsidRPr="003B67D3">
              <w:rPr>
                <w:rStyle w:val="Hyperlink"/>
                <w:noProof/>
              </w:rPr>
              <w:t>Zahl zu Gleitkommazahl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_Toc497297547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5F5" w:rsidRDefault="005415F5">
          <w:pPr>
            <w:pStyle w:val="TOC1"/>
            <w:rPr>
              <w:rFonts w:eastAsiaTheme="minorEastAsia"/>
              <w:noProof/>
              <w:lang w:val="x-none" w:eastAsia="x-none"/>
            </w:rPr>
          </w:pPr>
          <w:hyperlink w:anchor="_Toc497297548" w:history="1">
            <w:r w:rsidRPr="003B67D3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val="x-none" w:eastAsia="x-none"/>
              </w:rPr>
              <w:tab/>
            </w:r>
            <w:r w:rsidRPr="003B67D3">
              <w:rPr>
                <w:rStyle w:val="Hyperlink"/>
                <w:noProof/>
              </w:rPr>
              <w:t>Gleitkommazahl zu Zahl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_Toc497297548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5F5" w:rsidRDefault="005415F5">
          <w:pPr>
            <w:pStyle w:val="TOC1"/>
            <w:rPr>
              <w:rFonts w:eastAsiaTheme="minorEastAsia"/>
              <w:noProof/>
              <w:lang w:val="x-none" w:eastAsia="x-none"/>
            </w:rPr>
          </w:pPr>
          <w:hyperlink w:anchor="_Toc497297549" w:history="1">
            <w:r w:rsidRPr="003B67D3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val="x-none" w:eastAsia="x-none"/>
              </w:rPr>
              <w:tab/>
            </w:r>
            <w:r w:rsidRPr="003B67D3">
              <w:rPr>
                <w:rStyle w:val="Hyperlink"/>
                <w:noProof/>
              </w:rPr>
              <w:t>Zeichen zu UTF-8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_Toc497297549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5F5" w:rsidRDefault="005415F5">
          <w:pPr>
            <w:pStyle w:val="TOC1"/>
            <w:rPr>
              <w:rFonts w:eastAsiaTheme="minorEastAsia"/>
              <w:noProof/>
              <w:lang w:val="x-none" w:eastAsia="x-none"/>
            </w:rPr>
          </w:pPr>
          <w:hyperlink w:anchor="_Toc497297550" w:history="1">
            <w:r w:rsidRPr="003B67D3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val="x-none" w:eastAsia="x-none"/>
              </w:rPr>
              <w:tab/>
            </w:r>
            <w:r w:rsidRPr="003B67D3">
              <w:rPr>
                <w:rStyle w:val="Hyperlink"/>
                <w:noProof/>
              </w:rPr>
              <w:t>UTF-8 zu Zeichen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_Toc497297550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DE3112" w:rsidRDefault="00DE3112" w:rsidP="003A70B0">
      <w:pPr>
        <w:pStyle w:val="Heading1"/>
      </w:pPr>
      <w:bookmarkStart w:id="1" w:name="_Toc497297542"/>
      <w:r>
        <w:lastRenderedPageBreak/>
        <w:t>Positives dezimal zu binär</w:t>
      </w:r>
      <w:bookmarkEnd w:id="1"/>
    </w:p>
    <w:p w:rsidR="00DE3112" w:rsidRDefault="00DE3112" w:rsidP="00DE3112">
      <w:pPr>
        <w:pStyle w:val="ListParagraph"/>
        <w:numPr>
          <w:ilvl w:val="0"/>
          <w:numId w:val="5"/>
        </w:numPr>
      </w:pPr>
      <w:r>
        <w:t>Alle Stellen b * 2^(n-1) zusammenzählen</w:t>
      </w:r>
    </w:p>
    <w:p w:rsidR="00DE3112" w:rsidRDefault="00DE3112" w:rsidP="00DE3112">
      <w:pPr>
        <w:pStyle w:val="Heading1"/>
      </w:pPr>
      <w:bookmarkStart w:id="2" w:name="_Toc497297543"/>
      <w:r>
        <w:t>Negatives dezimal zu binär</w:t>
      </w:r>
      <w:bookmarkEnd w:id="2"/>
    </w:p>
    <w:p w:rsidR="00DE3112" w:rsidRDefault="00DE3112" w:rsidP="00DE3112">
      <w:pPr>
        <w:pStyle w:val="ListParagraph"/>
        <w:numPr>
          <w:ilvl w:val="0"/>
          <w:numId w:val="5"/>
        </w:numPr>
      </w:pPr>
      <w:r>
        <w:t>Alle Stellen b * 2^(n-2) zusammenzählen und dann b * 2^(n-1) abziehen</w:t>
      </w:r>
    </w:p>
    <w:p w:rsidR="0026431D" w:rsidRDefault="00B27897" w:rsidP="0026431D">
      <w:pPr>
        <w:pStyle w:val="Heading1"/>
      </w:pPr>
      <w:bookmarkStart w:id="3" w:name="_Toc497297544"/>
      <w:r>
        <w:t xml:space="preserve">Positives </w:t>
      </w:r>
      <w:r w:rsidR="0026431D">
        <w:t>binär zu dezimal</w:t>
      </w:r>
      <w:bookmarkEnd w:id="3"/>
    </w:p>
    <w:p w:rsidR="0072787A" w:rsidRDefault="00E11D7A" w:rsidP="0072787A">
      <w:pPr>
        <w:pStyle w:val="ListParagraph"/>
        <w:numPr>
          <w:ilvl w:val="0"/>
          <w:numId w:val="3"/>
        </w:numPr>
      </w:pPr>
      <w:r>
        <w:t>Beginne mit einer leeren Folge von Binärziffern</w:t>
      </w:r>
    </w:p>
    <w:p w:rsidR="00E11D7A" w:rsidRDefault="00E11D7A" w:rsidP="0072787A">
      <w:pPr>
        <w:pStyle w:val="ListParagraph"/>
        <w:numPr>
          <w:ilvl w:val="0"/>
          <w:numId w:val="3"/>
        </w:numPr>
      </w:pPr>
      <w:r>
        <w:t>Solange x &gt; 0 ist</w:t>
      </w:r>
    </w:p>
    <w:p w:rsidR="00E11D7A" w:rsidRDefault="00E11D7A" w:rsidP="00E11D7A">
      <w:pPr>
        <w:pStyle w:val="ListParagraph"/>
        <w:numPr>
          <w:ilvl w:val="1"/>
          <w:numId w:val="3"/>
        </w:numPr>
      </w:pPr>
      <w:r>
        <w:t>Falls x ungerade ist, schreibe vor die Folge von Binärziffern eine 1</w:t>
      </w:r>
    </w:p>
    <w:p w:rsidR="00E11D7A" w:rsidRDefault="00E11D7A" w:rsidP="00E11D7A">
      <w:pPr>
        <w:pStyle w:val="ListParagraph"/>
        <w:numPr>
          <w:ilvl w:val="1"/>
          <w:numId w:val="3"/>
        </w:numPr>
      </w:pPr>
      <w:r>
        <w:t>Falls x gerade ist, schreibe vor die Folge von Binärziffern eine 0</w:t>
      </w:r>
    </w:p>
    <w:p w:rsidR="00E11D7A" w:rsidRDefault="00E11D7A" w:rsidP="00E11D7A">
      <w:pPr>
        <w:pStyle w:val="ListParagraph"/>
        <w:numPr>
          <w:ilvl w:val="1"/>
          <w:numId w:val="3"/>
        </w:numPr>
      </w:pPr>
      <w:r>
        <w:t>Teile x durch 2 (ganzzahlig) und verwende diesen Wert für x</w:t>
      </w:r>
    </w:p>
    <w:p w:rsidR="00E11D7A" w:rsidRDefault="00553F0B" w:rsidP="00553F0B">
      <w:pPr>
        <w:pStyle w:val="Heading1"/>
      </w:pPr>
      <w:bookmarkStart w:id="4" w:name="_Toc497297545"/>
      <w:r>
        <w:t>Negatives binär zu dezimal</w:t>
      </w:r>
      <w:bookmarkEnd w:id="4"/>
    </w:p>
    <w:p w:rsidR="00DE3112" w:rsidRDefault="00C137AB" w:rsidP="00C137AB">
      <w:pPr>
        <w:pStyle w:val="ListParagraph"/>
        <w:numPr>
          <w:ilvl w:val="0"/>
          <w:numId w:val="6"/>
        </w:numPr>
      </w:pPr>
      <w:r>
        <w:t>Zahl x zu 2^</w:t>
      </w:r>
      <w:r w:rsidR="004F3889">
        <w:t>n</w:t>
      </w:r>
      <w:r>
        <w:t xml:space="preserve"> + x umrechnen</w:t>
      </w:r>
    </w:p>
    <w:p w:rsidR="00C137AB" w:rsidRDefault="00C137AB" w:rsidP="00C137AB">
      <w:pPr>
        <w:pStyle w:val="ListParagraph"/>
        <w:numPr>
          <w:ilvl w:val="0"/>
          <w:numId w:val="6"/>
        </w:numPr>
      </w:pPr>
      <w:r>
        <w:t>Mit positives binär zu dezimal umrechnen</w:t>
      </w:r>
    </w:p>
    <w:p w:rsidR="00DE3112" w:rsidRDefault="0055388E" w:rsidP="000F517B">
      <w:pPr>
        <w:pStyle w:val="Heading1"/>
      </w:pPr>
      <w:bookmarkStart w:id="5" w:name="_Toc497297546"/>
      <w:r>
        <w:t>Fixe Kommazahlen</w:t>
      </w:r>
      <w:r w:rsidR="000F517B">
        <w:t xml:space="preserve"> zu binär</w:t>
      </w:r>
      <w:bookmarkEnd w:id="5"/>
    </w:p>
    <w:p w:rsidR="000F517B" w:rsidRDefault="000F517B" w:rsidP="000F517B">
      <w:pPr>
        <w:pStyle w:val="ListParagraph"/>
        <w:numPr>
          <w:ilvl w:val="0"/>
          <w:numId w:val="7"/>
        </w:numPr>
      </w:pPr>
      <w:r>
        <w:t>Beginne mit «0.» als Folge von Binärziffern für x &gt; 0 und x &lt; 1</w:t>
      </w:r>
    </w:p>
    <w:p w:rsidR="000F517B" w:rsidRDefault="000F517B" w:rsidP="000F517B">
      <w:pPr>
        <w:pStyle w:val="ListParagraph"/>
        <w:numPr>
          <w:ilvl w:val="0"/>
          <w:numId w:val="7"/>
        </w:numPr>
      </w:pPr>
      <w:r>
        <w:t>Solange x &gt; 0 ist</w:t>
      </w:r>
    </w:p>
    <w:p w:rsidR="000F517B" w:rsidRDefault="000F517B" w:rsidP="000F517B">
      <w:pPr>
        <w:pStyle w:val="ListParagraph"/>
        <w:numPr>
          <w:ilvl w:val="1"/>
          <w:numId w:val="7"/>
        </w:numPr>
      </w:pPr>
      <w:r>
        <w:t>Multipliziere x mit 2 und verwende diesen Wert für x</w:t>
      </w:r>
    </w:p>
    <w:p w:rsidR="000F517B" w:rsidRDefault="000F517B" w:rsidP="000F517B">
      <w:pPr>
        <w:pStyle w:val="ListParagraph"/>
        <w:numPr>
          <w:ilvl w:val="1"/>
          <w:numId w:val="7"/>
        </w:numPr>
      </w:pPr>
      <w:r>
        <w:t>Falls x &lt; 1 ist, schreibe ans Ende der Folge von Binärziffern eine 0</w:t>
      </w:r>
    </w:p>
    <w:p w:rsidR="000F517B" w:rsidRDefault="000F517B" w:rsidP="000F517B">
      <w:pPr>
        <w:pStyle w:val="ListParagraph"/>
        <w:numPr>
          <w:ilvl w:val="1"/>
          <w:numId w:val="7"/>
        </w:numPr>
      </w:pPr>
      <w:r>
        <w:t>Falls x &gt;=</w:t>
      </w:r>
      <w:r w:rsidR="00A35A28">
        <w:t xml:space="preserve"> 1</w:t>
      </w:r>
      <w:r>
        <w:t xml:space="preserve"> ist</w:t>
      </w:r>
    </w:p>
    <w:p w:rsidR="000F517B" w:rsidRDefault="000F517B" w:rsidP="000F517B">
      <w:pPr>
        <w:pStyle w:val="ListParagraph"/>
        <w:numPr>
          <w:ilvl w:val="2"/>
          <w:numId w:val="7"/>
        </w:numPr>
      </w:pPr>
      <w:r>
        <w:t>Schreibe ans Ende der Folge von Binärziffern eine 1</w:t>
      </w:r>
    </w:p>
    <w:p w:rsidR="000F517B" w:rsidRDefault="000F517B" w:rsidP="000F517B">
      <w:pPr>
        <w:pStyle w:val="ListParagraph"/>
        <w:numPr>
          <w:ilvl w:val="2"/>
          <w:numId w:val="7"/>
        </w:numPr>
      </w:pPr>
      <w:r>
        <w:t>Ziehe 1 von x ab und verwende diesen Wert für x</w:t>
      </w:r>
    </w:p>
    <w:p w:rsidR="00937268" w:rsidRDefault="00937268" w:rsidP="00F37BBA">
      <w:pPr>
        <w:pStyle w:val="Heading1"/>
      </w:pPr>
      <w:bookmarkStart w:id="6" w:name="_Toc497297547"/>
      <w:r>
        <w:t>Zahl zu Gleitkommazahl</w:t>
      </w:r>
      <w:bookmarkEnd w:id="6"/>
    </w:p>
    <w:p w:rsidR="00580C48" w:rsidRDefault="00580C48" w:rsidP="00580C48">
      <w:pPr>
        <w:pStyle w:val="ListParagraph"/>
        <w:numPr>
          <w:ilvl w:val="0"/>
          <w:numId w:val="9"/>
        </w:numPr>
      </w:pPr>
      <w:r>
        <w:t>Vorzeichen bestimmen</w:t>
      </w:r>
    </w:p>
    <w:p w:rsidR="00937268" w:rsidRDefault="00580C48" w:rsidP="00580C48">
      <w:pPr>
        <w:pStyle w:val="ListParagraph"/>
        <w:numPr>
          <w:ilvl w:val="0"/>
          <w:numId w:val="9"/>
        </w:numPr>
      </w:pPr>
      <w:r>
        <w:t>Zahl binär schreiben</w:t>
      </w:r>
    </w:p>
    <w:p w:rsidR="00580C48" w:rsidRDefault="00580C48" w:rsidP="00580C48">
      <w:pPr>
        <w:pStyle w:val="ListParagraph"/>
        <w:numPr>
          <w:ilvl w:val="0"/>
          <w:numId w:val="9"/>
        </w:numPr>
      </w:pPr>
      <w:r>
        <w:t xml:space="preserve">In der binären Zahl die Nullstelle verschieben (Nach links = -, nach rechts = +) und </w:t>
      </w:r>
      <w:r w:rsidR="00DE0CD1">
        <w:t>den Exponenten</w:t>
      </w:r>
      <w:r>
        <w:t xml:space="preserve"> bestimmen, danach 127 dazu</w:t>
      </w:r>
      <w:r w:rsidR="006172CF">
        <w:t xml:space="preserve"> </w:t>
      </w:r>
      <w:r>
        <w:t>addieren</w:t>
      </w:r>
    </w:p>
    <w:p w:rsidR="00580C48" w:rsidRDefault="00580C48" w:rsidP="00580C48">
      <w:pPr>
        <w:pStyle w:val="ListParagraph"/>
        <w:numPr>
          <w:ilvl w:val="0"/>
          <w:numId w:val="9"/>
        </w:numPr>
      </w:pPr>
      <w:r>
        <w:t>Die Nachkommastellen der Verschiebung als Mantisse interpretieren</w:t>
      </w:r>
    </w:p>
    <w:p w:rsidR="00580C48" w:rsidRDefault="00580C48" w:rsidP="00580C48">
      <w:pPr>
        <w:pStyle w:val="ListParagraph"/>
        <w:numPr>
          <w:ilvl w:val="0"/>
          <w:numId w:val="9"/>
        </w:numPr>
      </w:pPr>
      <w:r>
        <w:t>Gleitkommazahl ausschreiben</w:t>
      </w:r>
    </w:p>
    <w:p w:rsidR="00937268" w:rsidRDefault="00937268" w:rsidP="00F37BBA">
      <w:pPr>
        <w:pStyle w:val="Heading1"/>
      </w:pPr>
      <w:bookmarkStart w:id="7" w:name="_Toc497297548"/>
      <w:r>
        <w:t xml:space="preserve">Gleitkommazahl </w:t>
      </w:r>
      <w:r w:rsidR="00F37BBA">
        <w:t>zu Zahl</w:t>
      </w:r>
      <w:bookmarkEnd w:id="7"/>
    </w:p>
    <w:p w:rsidR="00F37BBA" w:rsidRDefault="00F37BBA" w:rsidP="00F37BBA">
      <w:pPr>
        <w:pStyle w:val="ListParagraph"/>
        <w:numPr>
          <w:ilvl w:val="0"/>
          <w:numId w:val="8"/>
        </w:numPr>
      </w:pPr>
      <w:r>
        <w:t>Vorzeichen ablesen</w:t>
      </w:r>
    </w:p>
    <w:p w:rsidR="00F37BBA" w:rsidRDefault="00F37BBA" w:rsidP="00F37BBA">
      <w:pPr>
        <w:pStyle w:val="ListParagraph"/>
        <w:numPr>
          <w:ilvl w:val="0"/>
          <w:numId w:val="8"/>
        </w:numPr>
      </w:pPr>
      <w:r>
        <w:t>Exponent bestimmen, danach 127 abziehen</w:t>
      </w:r>
    </w:p>
    <w:p w:rsidR="00F37BBA" w:rsidRDefault="00F37BBA" w:rsidP="00F37BBA">
      <w:pPr>
        <w:pStyle w:val="ListParagraph"/>
        <w:numPr>
          <w:ilvl w:val="0"/>
          <w:numId w:val="8"/>
        </w:numPr>
      </w:pPr>
      <w:r>
        <w:t>Mantisse bestimmen</w:t>
      </w:r>
    </w:p>
    <w:p w:rsidR="00F37BBA" w:rsidRDefault="00F37BBA" w:rsidP="00F37BBA">
      <w:pPr>
        <w:pStyle w:val="ListParagraph"/>
        <w:numPr>
          <w:ilvl w:val="0"/>
          <w:numId w:val="8"/>
        </w:numPr>
      </w:pPr>
      <w:r>
        <w:t>Zahl berechnen: Vorzeichen * (1 + Mantisse) * 2^Exponent</w:t>
      </w:r>
    </w:p>
    <w:p w:rsidR="00F37BBA" w:rsidRDefault="00154D9E" w:rsidP="00154D9E">
      <w:pPr>
        <w:pStyle w:val="Heading1"/>
      </w:pPr>
      <w:bookmarkStart w:id="8" w:name="_Toc497297549"/>
      <w:r>
        <w:t>Zeichen zu UTF-8</w:t>
      </w:r>
      <w:bookmarkEnd w:id="8"/>
    </w:p>
    <w:p w:rsidR="00154D9E" w:rsidRDefault="00AD6495" w:rsidP="00154D9E">
      <w:pPr>
        <w:pStyle w:val="ListParagraph"/>
        <w:numPr>
          <w:ilvl w:val="0"/>
          <w:numId w:val="10"/>
        </w:numPr>
      </w:pPr>
      <w:r>
        <w:t>Unicodezeichen hexadezimal schreiben</w:t>
      </w:r>
    </w:p>
    <w:p w:rsidR="00AD6495" w:rsidRDefault="00AD6495" w:rsidP="00154D9E">
      <w:pPr>
        <w:pStyle w:val="ListParagraph"/>
        <w:numPr>
          <w:ilvl w:val="0"/>
          <w:numId w:val="10"/>
        </w:numPr>
      </w:pPr>
      <w:r>
        <w:t>Unicodezeichen binär schreiben und führende 1 bestimmen</w:t>
      </w:r>
    </w:p>
    <w:p w:rsidR="00AD6495" w:rsidRDefault="00AD6495" w:rsidP="00154D9E">
      <w:pPr>
        <w:pStyle w:val="ListParagraph"/>
        <w:numPr>
          <w:ilvl w:val="0"/>
          <w:numId w:val="10"/>
        </w:numPr>
      </w:pPr>
      <w:r>
        <w:t>Anzahl Bits bestimmen</w:t>
      </w:r>
    </w:p>
    <w:p w:rsidR="00AD6495" w:rsidRDefault="00AD6495" w:rsidP="00154D9E">
      <w:pPr>
        <w:pStyle w:val="ListParagraph"/>
        <w:numPr>
          <w:ilvl w:val="0"/>
          <w:numId w:val="10"/>
        </w:numPr>
      </w:pPr>
      <w:r>
        <w:t>Anzahl UTF-8 Bytes bestimmen</w:t>
      </w:r>
    </w:p>
    <w:p w:rsidR="00AD6495" w:rsidRDefault="00AD6495" w:rsidP="00154D9E">
      <w:pPr>
        <w:pStyle w:val="ListParagraph"/>
        <w:numPr>
          <w:ilvl w:val="0"/>
          <w:numId w:val="10"/>
        </w:numPr>
      </w:pPr>
      <w:r>
        <w:t>Leeres UTF-8 Bytemuster aufschreiben</w:t>
      </w:r>
    </w:p>
    <w:p w:rsidR="00AD6495" w:rsidRDefault="00AD6495" w:rsidP="00154D9E">
      <w:pPr>
        <w:pStyle w:val="ListParagraph"/>
        <w:numPr>
          <w:ilvl w:val="0"/>
          <w:numId w:val="10"/>
        </w:numPr>
      </w:pPr>
      <w:r>
        <w:lastRenderedPageBreak/>
        <w:t>Bits von rechts nach links einfüllen</w:t>
      </w:r>
    </w:p>
    <w:p w:rsidR="00AD6495" w:rsidRDefault="00AD6495" w:rsidP="00154D9E">
      <w:pPr>
        <w:pStyle w:val="ListParagraph"/>
        <w:numPr>
          <w:ilvl w:val="0"/>
          <w:numId w:val="10"/>
        </w:numPr>
      </w:pPr>
      <w:r>
        <w:t>UTF-8 Bytemuster hexadezimal schreiben</w:t>
      </w:r>
    </w:p>
    <w:p w:rsidR="00AD6495" w:rsidRDefault="00AD6495" w:rsidP="00154D9E">
      <w:pPr>
        <w:pStyle w:val="ListParagraph"/>
        <w:numPr>
          <w:ilvl w:val="0"/>
          <w:numId w:val="10"/>
        </w:numPr>
      </w:pPr>
      <w:r>
        <w:t>UTF-8 Bytemuster als dezimal schreiben</w:t>
      </w:r>
    </w:p>
    <w:p w:rsidR="00126D0A" w:rsidRDefault="00126D0A" w:rsidP="00126D0A">
      <w:pPr>
        <w:pStyle w:val="Heading1"/>
      </w:pPr>
      <w:bookmarkStart w:id="9" w:name="_Toc497297550"/>
      <w:r>
        <w:t>UTF-8 zu Zeichen</w:t>
      </w:r>
      <w:bookmarkEnd w:id="9"/>
    </w:p>
    <w:p w:rsidR="00126D0A" w:rsidRDefault="00956E55" w:rsidP="004A16BF">
      <w:pPr>
        <w:pStyle w:val="ListParagraph"/>
        <w:numPr>
          <w:ilvl w:val="0"/>
          <w:numId w:val="11"/>
        </w:numPr>
      </w:pPr>
      <w:r>
        <w:t>UTF-8 Kette binär schreiben</w:t>
      </w:r>
    </w:p>
    <w:p w:rsidR="00956E55" w:rsidRDefault="00956E55" w:rsidP="004A16BF">
      <w:pPr>
        <w:pStyle w:val="ListParagraph"/>
        <w:numPr>
          <w:ilvl w:val="0"/>
          <w:numId w:val="11"/>
        </w:numPr>
      </w:pPr>
      <w:r>
        <w:t>UTF-8 Bytemuster bestimmen und Zeichen in der Kette kategorisieren</w:t>
      </w:r>
    </w:p>
    <w:p w:rsidR="00956E55" w:rsidRDefault="00956E55" w:rsidP="004A16BF">
      <w:pPr>
        <w:pStyle w:val="ListParagraph"/>
        <w:numPr>
          <w:ilvl w:val="0"/>
          <w:numId w:val="11"/>
        </w:numPr>
      </w:pPr>
      <w:r>
        <w:t>UTF-8 Bytes bestimmen</w:t>
      </w:r>
    </w:p>
    <w:p w:rsidR="00956E55" w:rsidRDefault="00956E55" w:rsidP="004A16BF">
      <w:pPr>
        <w:pStyle w:val="ListParagraph"/>
        <w:numPr>
          <w:ilvl w:val="0"/>
          <w:numId w:val="11"/>
        </w:numPr>
      </w:pPr>
      <w:r>
        <w:t>Unicode binär ausschreiben</w:t>
      </w:r>
    </w:p>
    <w:p w:rsidR="00956E55" w:rsidRDefault="00956E55" w:rsidP="004A16BF">
      <w:pPr>
        <w:pStyle w:val="ListParagraph"/>
        <w:numPr>
          <w:ilvl w:val="0"/>
          <w:numId w:val="11"/>
        </w:numPr>
      </w:pPr>
      <w:r>
        <w:t>Unicode Bits bestimmen</w:t>
      </w:r>
    </w:p>
    <w:p w:rsidR="00956E55" w:rsidRDefault="00956E55" w:rsidP="004A16BF">
      <w:pPr>
        <w:pStyle w:val="ListParagraph"/>
        <w:numPr>
          <w:ilvl w:val="0"/>
          <w:numId w:val="11"/>
        </w:numPr>
      </w:pPr>
      <w:r>
        <w:t>Unicode hexadezimal schreiben</w:t>
      </w:r>
    </w:p>
    <w:p w:rsidR="00956E55" w:rsidRDefault="00956E55" w:rsidP="004A16BF">
      <w:pPr>
        <w:pStyle w:val="ListParagraph"/>
        <w:numPr>
          <w:ilvl w:val="0"/>
          <w:numId w:val="11"/>
        </w:numPr>
      </w:pPr>
      <w:r>
        <w:t>Unicodezeichen heraussuchen</w:t>
      </w:r>
    </w:p>
    <w:p w:rsidR="004A16BF" w:rsidRPr="00154D9E" w:rsidRDefault="004A16BF" w:rsidP="00126D0A"/>
    <w:sectPr w:rsidR="004A16BF" w:rsidRPr="00154D9E" w:rsidSect="00164D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439" w:rsidRDefault="00746439" w:rsidP="006B5E49">
      <w:pPr>
        <w:spacing w:after="0" w:line="240" w:lineRule="auto"/>
      </w:pPr>
      <w:r>
        <w:separator/>
      </w:r>
    </w:p>
  </w:endnote>
  <w:endnote w:type="continuationSeparator" w:id="0">
    <w:p w:rsidR="00746439" w:rsidRDefault="00746439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5764" w:rsidRDefault="008457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085" w:rsidRPr="00CB25FD" w:rsidRDefault="003037A4">
    <w:pPr>
      <w:pStyle w:val="Footer"/>
    </w:pPr>
    <w:r>
      <w:rPr>
        <w:noProof/>
      </w:rPr>
      <w:fldChar w:fldCharType="begin"/>
    </w:r>
    <w:r w:rsidRPr="00CB25FD"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845764">
      <w:rPr>
        <w:noProof/>
      </w:rPr>
      <w:t>01_Cheatsheet_Umrechnen.docx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5415F5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5415F5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5764" w:rsidRDefault="008457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439" w:rsidRDefault="00746439" w:rsidP="006B5E49">
      <w:pPr>
        <w:spacing w:after="0" w:line="240" w:lineRule="auto"/>
      </w:pPr>
      <w:r>
        <w:separator/>
      </w:r>
    </w:p>
  </w:footnote>
  <w:footnote w:type="continuationSeparator" w:id="0">
    <w:p w:rsidR="00746439" w:rsidRDefault="00746439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5764" w:rsidRDefault="008457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5E8" w:rsidRDefault="008210C0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 xml:space="preserve">Cheatsheet </w:t>
    </w:r>
    <w:r w:rsidR="00845764">
      <w:t>Umrechnen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5764" w:rsidRDefault="008457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E13ED"/>
    <w:multiLevelType w:val="hybridMultilevel"/>
    <w:tmpl w:val="623CFD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11ED5"/>
    <w:multiLevelType w:val="hybridMultilevel"/>
    <w:tmpl w:val="13D8C3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07E0D"/>
    <w:multiLevelType w:val="hybridMultilevel"/>
    <w:tmpl w:val="F61C4A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33A5B"/>
    <w:multiLevelType w:val="hybridMultilevel"/>
    <w:tmpl w:val="E2F468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C691659"/>
    <w:multiLevelType w:val="hybridMultilevel"/>
    <w:tmpl w:val="0ED8DE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B2D53"/>
    <w:multiLevelType w:val="hybridMultilevel"/>
    <w:tmpl w:val="FD5674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C4782"/>
    <w:multiLevelType w:val="hybridMultilevel"/>
    <w:tmpl w:val="EDACA8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16431"/>
    <w:multiLevelType w:val="hybridMultilevel"/>
    <w:tmpl w:val="12F005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440F57"/>
    <w:multiLevelType w:val="hybridMultilevel"/>
    <w:tmpl w:val="6994EA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8"/>
  </w:num>
  <w:num w:numId="7">
    <w:abstractNumId w:val="3"/>
  </w:num>
  <w:num w:numId="8">
    <w:abstractNumId w:val="9"/>
  </w:num>
  <w:num w:numId="9">
    <w:abstractNumId w:val="6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EF2"/>
    <w:rsid w:val="0001007A"/>
    <w:rsid w:val="000167CA"/>
    <w:rsid w:val="000355EB"/>
    <w:rsid w:val="00057AA2"/>
    <w:rsid w:val="00076693"/>
    <w:rsid w:val="00094B6D"/>
    <w:rsid w:val="000A251E"/>
    <w:rsid w:val="000C2C32"/>
    <w:rsid w:val="000D1BE6"/>
    <w:rsid w:val="000E01D5"/>
    <w:rsid w:val="000E0DEE"/>
    <w:rsid w:val="000E6EC0"/>
    <w:rsid w:val="000F517B"/>
    <w:rsid w:val="0010310B"/>
    <w:rsid w:val="00105030"/>
    <w:rsid w:val="0012397E"/>
    <w:rsid w:val="00126D0A"/>
    <w:rsid w:val="00136D58"/>
    <w:rsid w:val="001400EE"/>
    <w:rsid w:val="00143E6F"/>
    <w:rsid w:val="00154D9E"/>
    <w:rsid w:val="00160860"/>
    <w:rsid w:val="0016208F"/>
    <w:rsid w:val="00164748"/>
    <w:rsid w:val="00164DB6"/>
    <w:rsid w:val="001A52D5"/>
    <w:rsid w:val="001A6B64"/>
    <w:rsid w:val="001C4879"/>
    <w:rsid w:val="001E32AD"/>
    <w:rsid w:val="00216195"/>
    <w:rsid w:val="0024253B"/>
    <w:rsid w:val="0026431D"/>
    <w:rsid w:val="0026725B"/>
    <w:rsid w:val="00284BFC"/>
    <w:rsid w:val="002865EA"/>
    <w:rsid w:val="00291D3A"/>
    <w:rsid w:val="002A5AB8"/>
    <w:rsid w:val="003037A4"/>
    <w:rsid w:val="00324BCF"/>
    <w:rsid w:val="0033460C"/>
    <w:rsid w:val="00334F62"/>
    <w:rsid w:val="003425B4"/>
    <w:rsid w:val="00342602"/>
    <w:rsid w:val="00371C3A"/>
    <w:rsid w:val="0037774D"/>
    <w:rsid w:val="0038683A"/>
    <w:rsid w:val="003917D7"/>
    <w:rsid w:val="003926EA"/>
    <w:rsid w:val="003A2E46"/>
    <w:rsid w:val="003A70B0"/>
    <w:rsid w:val="003B27B1"/>
    <w:rsid w:val="003D5735"/>
    <w:rsid w:val="003E53D8"/>
    <w:rsid w:val="003F04C3"/>
    <w:rsid w:val="003F1C5A"/>
    <w:rsid w:val="00416BF1"/>
    <w:rsid w:val="004254A8"/>
    <w:rsid w:val="00435A1A"/>
    <w:rsid w:val="0043720D"/>
    <w:rsid w:val="00442EF2"/>
    <w:rsid w:val="00453B52"/>
    <w:rsid w:val="00477141"/>
    <w:rsid w:val="004A16BF"/>
    <w:rsid w:val="004B5461"/>
    <w:rsid w:val="004B5CC1"/>
    <w:rsid w:val="004B776C"/>
    <w:rsid w:val="004C2A0E"/>
    <w:rsid w:val="004D27E8"/>
    <w:rsid w:val="004D2B20"/>
    <w:rsid w:val="004E13EB"/>
    <w:rsid w:val="004F3889"/>
    <w:rsid w:val="004F6F61"/>
    <w:rsid w:val="005052F7"/>
    <w:rsid w:val="00510030"/>
    <w:rsid w:val="0052010C"/>
    <w:rsid w:val="00525E28"/>
    <w:rsid w:val="005415F5"/>
    <w:rsid w:val="00547A81"/>
    <w:rsid w:val="0055077D"/>
    <w:rsid w:val="0055388E"/>
    <w:rsid w:val="00553F0B"/>
    <w:rsid w:val="00556AB0"/>
    <w:rsid w:val="00575179"/>
    <w:rsid w:val="00577233"/>
    <w:rsid w:val="005777C1"/>
    <w:rsid w:val="00580760"/>
    <w:rsid w:val="00580C48"/>
    <w:rsid w:val="005A08B8"/>
    <w:rsid w:val="005C063E"/>
    <w:rsid w:val="005C62A4"/>
    <w:rsid w:val="00610EA8"/>
    <w:rsid w:val="006172CF"/>
    <w:rsid w:val="00626778"/>
    <w:rsid w:val="00666A92"/>
    <w:rsid w:val="0067227E"/>
    <w:rsid w:val="00691251"/>
    <w:rsid w:val="00695C4B"/>
    <w:rsid w:val="00697047"/>
    <w:rsid w:val="006A6BF8"/>
    <w:rsid w:val="006B5E49"/>
    <w:rsid w:val="006D62FC"/>
    <w:rsid w:val="006E2F0C"/>
    <w:rsid w:val="006E35E8"/>
    <w:rsid w:val="007144FF"/>
    <w:rsid w:val="0072787A"/>
    <w:rsid w:val="0073369F"/>
    <w:rsid w:val="00736E85"/>
    <w:rsid w:val="00746439"/>
    <w:rsid w:val="007636AD"/>
    <w:rsid w:val="00776FDF"/>
    <w:rsid w:val="007A5CC9"/>
    <w:rsid w:val="007B0CD9"/>
    <w:rsid w:val="007B68D0"/>
    <w:rsid w:val="007F6688"/>
    <w:rsid w:val="007F7505"/>
    <w:rsid w:val="008210C0"/>
    <w:rsid w:val="00845764"/>
    <w:rsid w:val="00851220"/>
    <w:rsid w:val="008662C2"/>
    <w:rsid w:val="00896ED1"/>
    <w:rsid w:val="008C1085"/>
    <w:rsid w:val="008D68BE"/>
    <w:rsid w:val="008F4631"/>
    <w:rsid w:val="00915B46"/>
    <w:rsid w:val="00923291"/>
    <w:rsid w:val="00925DB8"/>
    <w:rsid w:val="00937268"/>
    <w:rsid w:val="0094433F"/>
    <w:rsid w:val="0095096E"/>
    <w:rsid w:val="00956E55"/>
    <w:rsid w:val="009637E6"/>
    <w:rsid w:val="00973D65"/>
    <w:rsid w:val="00990E7F"/>
    <w:rsid w:val="00996A0E"/>
    <w:rsid w:val="009B342F"/>
    <w:rsid w:val="009B5DF3"/>
    <w:rsid w:val="009F1E6E"/>
    <w:rsid w:val="00A11784"/>
    <w:rsid w:val="00A14A05"/>
    <w:rsid w:val="00A20385"/>
    <w:rsid w:val="00A24AC9"/>
    <w:rsid w:val="00A3309C"/>
    <w:rsid w:val="00A35A28"/>
    <w:rsid w:val="00A421FB"/>
    <w:rsid w:val="00A46F54"/>
    <w:rsid w:val="00A91F25"/>
    <w:rsid w:val="00AD6495"/>
    <w:rsid w:val="00AE3256"/>
    <w:rsid w:val="00AF65CF"/>
    <w:rsid w:val="00AF7A48"/>
    <w:rsid w:val="00B02006"/>
    <w:rsid w:val="00B02774"/>
    <w:rsid w:val="00B25571"/>
    <w:rsid w:val="00B27897"/>
    <w:rsid w:val="00B37767"/>
    <w:rsid w:val="00B634E2"/>
    <w:rsid w:val="00B70D48"/>
    <w:rsid w:val="00B7241C"/>
    <w:rsid w:val="00B91E63"/>
    <w:rsid w:val="00BB3646"/>
    <w:rsid w:val="00BB78F3"/>
    <w:rsid w:val="00BC693F"/>
    <w:rsid w:val="00BC7B70"/>
    <w:rsid w:val="00BF0C5F"/>
    <w:rsid w:val="00C137AB"/>
    <w:rsid w:val="00C15C19"/>
    <w:rsid w:val="00C31DEC"/>
    <w:rsid w:val="00C36948"/>
    <w:rsid w:val="00C569D5"/>
    <w:rsid w:val="00C6413D"/>
    <w:rsid w:val="00C666C4"/>
    <w:rsid w:val="00C95BE9"/>
    <w:rsid w:val="00CB25FD"/>
    <w:rsid w:val="00CB55F3"/>
    <w:rsid w:val="00CC1F1F"/>
    <w:rsid w:val="00CD0325"/>
    <w:rsid w:val="00D24374"/>
    <w:rsid w:val="00D249FC"/>
    <w:rsid w:val="00D3089E"/>
    <w:rsid w:val="00D4091E"/>
    <w:rsid w:val="00D44966"/>
    <w:rsid w:val="00D80DA2"/>
    <w:rsid w:val="00D9614F"/>
    <w:rsid w:val="00DA1AF5"/>
    <w:rsid w:val="00DA4A71"/>
    <w:rsid w:val="00DC206A"/>
    <w:rsid w:val="00DD04C4"/>
    <w:rsid w:val="00DD3EC9"/>
    <w:rsid w:val="00DD6959"/>
    <w:rsid w:val="00DE0CD1"/>
    <w:rsid w:val="00DE3112"/>
    <w:rsid w:val="00DE60A2"/>
    <w:rsid w:val="00DF1936"/>
    <w:rsid w:val="00DF7119"/>
    <w:rsid w:val="00E11D7A"/>
    <w:rsid w:val="00E17FDD"/>
    <w:rsid w:val="00E27274"/>
    <w:rsid w:val="00E27338"/>
    <w:rsid w:val="00E376F9"/>
    <w:rsid w:val="00E40878"/>
    <w:rsid w:val="00E52C9A"/>
    <w:rsid w:val="00E571CE"/>
    <w:rsid w:val="00E74E81"/>
    <w:rsid w:val="00E857DE"/>
    <w:rsid w:val="00E90583"/>
    <w:rsid w:val="00EB766F"/>
    <w:rsid w:val="00ED37BE"/>
    <w:rsid w:val="00F07D96"/>
    <w:rsid w:val="00F15471"/>
    <w:rsid w:val="00F24BEC"/>
    <w:rsid w:val="00F34BB8"/>
    <w:rsid w:val="00F35E5F"/>
    <w:rsid w:val="00F37BBA"/>
    <w:rsid w:val="00F40999"/>
    <w:rsid w:val="00F44376"/>
    <w:rsid w:val="00F62EAE"/>
    <w:rsid w:val="00F6395A"/>
    <w:rsid w:val="00F9253E"/>
    <w:rsid w:val="00F968F7"/>
    <w:rsid w:val="00F969C9"/>
    <w:rsid w:val="00FA676B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5D8F032E-342B-4B5D-9980-A373F69E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787A"/>
    <w:pPr>
      <w:keepNext/>
      <w:keepLines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278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  <w:style w:type="table" w:styleId="TableGrid">
    <w:name w:val="Table Grid"/>
    <w:basedOn w:val="TableNormal"/>
    <w:uiPriority w:val="39"/>
    <w:rsid w:val="00324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3F0FD0-2AA8-4885-AA54-4F37CD6D6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251</TotalTime>
  <Pages>4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</vt:lpstr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swaechter</cp:lastModifiedBy>
  <cp:revision>118</cp:revision>
  <dcterms:created xsi:type="dcterms:W3CDTF">2017-09-16T16:05:00Z</dcterms:created>
  <dcterms:modified xsi:type="dcterms:W3CDTF">2017-11-01T10:03:00Z</dcterms:modified>
</cp:coreProperties>
</file>