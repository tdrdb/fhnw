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5B" w:rsidRPr="00A95F38" w:rsidRDefault="00CB1D5B" w:rsidP="00B24265">
      <w:pPr>
        <w:pStyle w:val="Title"/>
        <w:jc w:val="center"/>
      </w:pPr>
      <w:bookmarkStart w:id="0" w:name="_Toc430435984"/>
      <w:bookmarkStart w:id="1" w:name="_Toc431304092"/>
      <w:bookmarkStart w:id="2" w:name="_Toc494562971"/>
      <w:r>
        <w:t xml:space="preserve">Übungen </w:t>
      </w:r>
      <w:r w:rsidR="00E459ED">
        <w:t>3</w:t>
      </w:r>
    </w:p>
    <w:p w:rsidR="00E541F5" w:rsidRDefault="00A95F38" w:rsidP="00CB1D5B">
      <w:pPr>
        <w:pStyle w:val="Heading1"/>
      </w:pPr>
      <w:r>
        <w:t>Aufgabe 1</w:t>
      </w:r>
      <w:bookmarkEnd w:id="0"/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05325" w:rsidTr="00E05325">
        <w:tc>
          <w:tcPr>
            <w:tcW w:w="9062" w:type="dxa"/>
          </w:tcPr>
          <w:p w:rsidR="00E05325" w:rsidRDefault="00E05325" w:rsidP="00E05325">
            <w:r>
              <w:t>package ch.swaechter.fhnw.algd1.algorithms;</w:t>
            </w:r>
          </w:p>
          <w:p w:rsidR="00E05325" w:rsidRDefault="00E05325" w:rsidP="00E05325"/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>public class Algorithms {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public static void main(String[] args) {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System.out.println("Is 1 in {1,2,3}: " + hasElement(new int[]{1, 2, 3}, 1));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System.out.println("Is 1 in {2,1,3}: " + hasElement(new int[]{2, 1, 3}, 1));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System.out.println("Is 1 in {2,3,1}: " + hasElement(new int[]{2, 3, 1}, 1));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System.out.println("Is 1 in {2,3,2}: " + hasElement(new int[]{2, 3, 2}, 1));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System.out.println("All greater than 0 in {1,2,3}: " + areAllElementsGreater(new int[]{1, 2, 3}, 0));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System.out.println("All greater than 0 in {1,0,3}: " + areAllElementsGreater(new int[]{1, 0, 3}, 0));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System.out.println("All greater than 0 in {1,2,0}: " + areAllElementsGreater(new int[]{1, 2, 0}, 0));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System.out.println("Exponent of 2 that generates a number larger than 123456: " + getPowerOfTwo(123456));</w:t>
            </w:r>
          </w:p>
          <w:p w:rsidR="00E05325" w:rsidRDefault="00E05325" w:rsidP="00E05325">
            <w:r w:rsidRPr="00E05325">
              <w:rPr>
                <w:lang w:val="en-US"/>
              </w:rPr>
              <w:t xml:space="preserve">    </w:t>
            </w:r>
            <w:r>
              <w:t>}</w:t>
            </w:r>
          </w:p>
          <w:p w:rsidR="00E05325" w:rsidRDefault="00E05325" w:rsidP="00E05325"/>
          <w:p w:rsidR="00E05325" w:rsidRDefault="00E05325" w:rsidP="00E05325">
            <w:r>
              <w:t xml:space="preserve">    // Suche den ersten Index i bei dem gilt array[i] == element. Ist i kleiner der Länge und ist array[i] == element, so existiert das Element im Array.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>
              <w:t xml:space="preserve">    </w:t>
            </w:r>
            <w:r w:rsidRPr="00E05325">
              <w:rPr>
                <w:lang w:val="en-US"/>
              </w:rPr>
              <w:t>public static boolean hasElement(int[] array, int element) {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int i = 0;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while (i &lt; array.length &amp;&amp; array[i] != element) {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    i++;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}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return i &lt; array.length &amp;&amp; array[i] == element;</w:t>
            </w:r>
          </w:p>
          <w:p w:rsidR="00E05325" w:rsidRDefault="00E05325" w:rsidP="00E05325">
            <w:r w:rsidRPr="00E05325">
              <w:rPr>
                <w:lang w:val="en-US"/>
              </w:rPr>
              <w:t xml:space="preserve">    </w:t>
            </w:r>
            <w:r>
              <w:t>}</w:t>
            </w:r>
          </w:p>
          <w:p w:rsidR="00E05325" w:rsidRDefault="00E05325" w:rsidP="00E05325"/>
          <w:p w:rsidR="00E05325" w:rsidRDefault="00E05325" w:rsidP="00E05325">
            <w:r>
              <w:t xml:space="preserve">    // Suche nach Elementen array[i] &gt; element. Ist i gleich der Länge des Arrays, so sind alle Werte grösser als das Element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>
              <w:t xml:space="preserve">    </w:t>
            </w:r>
            <w:r w:rsidRPr="00E05325">
              <w:rPr>
                <w:lang w:val="en-US"/>
              </w:rPr>
              <w:t>public static boolean areAllElementsGreater(int[] array, int element) {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int i = 0;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while (i &lt; array.length &amp;&amp; array[i] &gt; element) {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    i++;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}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return i == array.length;</w:t>
            </w:r>
          </w:p>
          <w:p w:rsidR="00E05325" w:rsidRDefault="00E05325" w:rsidP="00E05325">
            <w:r w:rsidRPr="00E05325">
              <w:rPr>
                <w:lang w:val="en-US"/>
              </w:rPr>
              <w:t xml:space="preserve">    </w:t>
            </w:r>
            <w:r>
              <w:t>}</w:t>
            </w:r>
          </w:p>
          <w:p w:rsidR="00E05325" w:rsidRDefault="00E05325" w:rsidP="00E05325"/>
          <w:p w:rsidR="00E05325" w:rsidRDefault="00E05325" w:rsidP="00E05325">
            <w:r>
              <w:t xml:space="preserve">    // Suche nach einem Wert grösser als Limit. Ist dieser grösser, ist der Exponent der gesuchte Wert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>
              <w:t xml:space="preserve">    </w:t>
            </w:r>
            <w:r w:rsidRPr="00E05325">
              <w:rPr>
                <w:lang w:val="en-US"/>
              </w:rPr>
              <w:t>public static int getPowerOfTwo(int limit) {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int exponent = 1;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int value = 2;</w:t>
            </w:r>
          </w:p>
          <w:p w:rsidR="00E05325" w:rsidRPr="00E05325" w:rsidRDefault="00E05325" w:rsidP="00E05325">
            <w:pPr>
              <w:rPr>
                <w:lang w:val="en-US"/>
              </w:rPr>
            </w:pPr>
            <w:r w:rsidRPr="00E05325">
              <w:rPr>
                <w:lang w:val="en-US"/>
              </w:rPr>
              <w:t xml:space="preserve">        while (value &lt; limit) {</w:t>
            </w:r>
          </w:p>
          <w:p w:rsidR="00E05325" w:rsidRDefault="00E05325" w:rsidP="00E05325">
            <w:r w:rsidRPr="00E05325">
              <w:rPr>
                <w:lang w:val="en-US"/>
              </w:rPr>
              <w:t xml:space="preserve">            </w:t>
            </w:r>
            <w:r>
              <w:t>value *= 2;</w:t>
            </w:r>
          </w:p>
          <w:p w:rsidR="00E05325" w:rsidRDefault="00E05325" w:rsidP="00E05325">
            <w:r>
              <w:t xml:space="preserve">            exponent++;</w:t>
            </w:r>
          </w:p>
          <w:p w:rsidR="00E05325" w:rsidRDefault="00E05325" w:rsidP="00E05325">
            <w:r>
              <w:lastRenderedPageBreak/>
              <w:t xml:space="preserve">        }</w:t>
            </w:r>
          </w:p>
          <w:p w:rsidR="00E05325" w:rsidRDefault="00E05325" w:rsidP="00E05325">
            <w:r>
              <w:t xml:space="preserve">        return exponent;</w:t>
            </w:r>
          </w:p>
          <w:p w:rsidR="00E05325" w:rsidRDefault="00E05325" w:rsidP="00E05325">
            <w:r>
              <w:t xml:space="preserve">    }</w:t>
            </w:r>
          </w:p>
          <w:p w:rsidR="00E05325" w:rsidRDefault="00E05325" w:rsidP="00E05325">
            <w:r>
              <w:t>}</w:t>
            </w:r>
          </w:p>
          <w:p w:rsidR="0061178E" w:rsidRDefault="0061178E" w:rsidP="00E05325"/>
        </w:tc>
      </w:tr>
    </w:tbl>
    <w:p w:rsidR="00CB1D5B" w:rsidRDefault="00E05325" w:rsidP="00E05325">
      <w:pPr>
        <w:pStyle w:val="Heading1"/>
      </w:pPr>
      <w:r>
        <w:lastRenderedPageBreak/>
        <w:t>Aufgabe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E0A65" w:rsidTr="008E0A65">
        <w:tc>
          <w:tcPr>
            <w:tcW w:w="9062" w:type="dxa"/>
          </w:tcPr>
          <w:p w:rsidR="0061178E" w:rsidRDefault="0061178E" w:rsidP="0061178E">
            <w:r>
              <w:t>package ch.swaechter.fhnw.algd1.search.prime;</w:t>
            </w:r>
          </w:p>
          <w:p w:rsidR="0061178E" w:rsidRDefault="0061178E" w:rsidP="0061178E"/>
          <w:p w:rsidR="0061178E" w:rsidRPr="0061178E" w:rsidRDefault="0061178E" w:rsidP="0061178E">
            <w:pPr>
              <w:rPr>
                <w:lang w:val="en-US"/>
              </w:rPr>
            </w:pPr>
            <w:r w:rsidRPr="0061178E">
              <w:rPr>
                <w:lang w:val="en-US"/>
              </w:rPr>
              <w:t>public class Primality {</w:t>
            </w:r>
          </w:p>
          <w:p w:rsidR="0061178E" w:rsidRPr="0061178E" w:rsidRDefault="0061178E" w:rsidP="0061178E">
            <w:pPr>
              <w:rPr>
                <w:lang w:val="en-US"/>
              </w:rPr>
            </w:pPr>
            <w:r w:rsidRPr="0061178E">
              <w:rPr>
                <w:lang w:val="en-US"/>
              </w:rPr>
              <w:t xml:space="preserve">    public static boolean isPrime(int x) {</w:t>
            </w:r>
          </w:p>
          <w:p w:rsidR="0061178E" w:rsidRPr="0061178E" w:rsidRDefault="0061178E" w:rsidP="0061178E">
            <w:pPr>
              <w:rPr>
                <w:lang w:val="en-US"/>
              </w:rPr>
            </w:pPr>
            <w:r w:rsidRPr="0061178E">
              <w:rPr>
                <w:lang w:val="en-US"/>
              </w:rPr>
              <w:t xml:space="preserve">        if (x &lt;= 1) {</w:t>
            </w:r>
          </w:p>
          <w:p w:rsidR="0061178E" w:rsidRPr="0061178E" w:rsidRDefault="0061178E" w:rsidP="0061178E">
            <w:pPr>
              <w:rPr>
                <w:lang w:val="en-US"/>
              </w:rPr>
            </w:pPr>
            <w:r w:rsidRPr="0061178E">
              <w:rPr>
                <w:lang w:val="en-US"/>
              </w:rPr>
              <w:t xml:space="preserve">            return false;</w:t>
            </w:r>
          </w:p>
          <w:p w:rsidR="0061178E" w:rsidRPr="0061178E" w:rsidRDefault="0061178E" w:rsidP="0061178E">
            <w:pPr>
              <w:rPr>
                <w:lang w:val="en-US"/>
              </w:rPr>
            </w:pPr>
            <w:r w:rsidRPr="0061178E">
              <w:rPr>
                <w:lang w:val="en-US"/>
              </w:rPr>
              <w:t xml:space="preserve">        }</w:t>
            </w:r>
          </w:p>
          <w:p w:rsidR="0061178E" w:rsidRPr="0061178E" w:rsidRDefault="0061178E" w:rsidP="0061178E">
            <w:pPr>
              <w:rPr>
                <w:lang w:val="en-US"/>
              </w:rPr>
            </w:pPr>
          </w:p>
          <w:p w:rsidR="0061178E" w:rsidRPr="0061178E" w:rsidRDefault="0061178E" w:rsidP="0061178E">
            <w:pPr>
              <w:rPr>
                <w:lang w:val="en-US"/>
              </w:rPr>
            </w:pPr>
            <w:r w:rsidRPr="0061178E">
              <w:rPr>
                <w:lang w:val="en-US"/>
              </w:rPr>
              <w:t xml:space="preserve">        int i = 2;</w:t>
            </w:r>
          </w:p>
          <w:p w:rsidR="0061178E" w:rsidRPr="0061178E" w:rsidRDefault="0061178E" w:rsidP="0061178E">
            <w:pPr>
              <w:rPr>
                <w:lang w:val="en-US"/>
              </w:rPr>
            </w:pPr>
            <w:r w:rsidRPr="0061178E">
              <w:rPr>
                <w:lang w:val="en-US"/>
              </w:rPr>
              <w:t xml:space="preserve">        while (i &lt;= x &amp;&amp; x % i != 0) {</w:t>
            </w:r>
          </w:p>
          <w:p w:rsidR="0061178E" w:rsidRPr="0061178E" w:rsidRDefault="0061178E" w:rsidP="0061178E">
            <w:pPr>
              <w:rPr>
                <w:lang w:val="en-US"/>
              </w:rPr>
            </w:pPr>
            <w:r w:rsidRPr="0061178E">
              <w:rPr>
                <w:lang w:val="en-US"/>
              </w:rPr>
              <w:t xml:space="preserve">            i++;</w:t>
            </w:r>
          </w:p>
          <w:p w:rsidR="0061178E" w:rsidRDefault="0061178E" w:rsidP="0061178E">
            <w:r w:rsidRPr="0061178E">
              <w:rPr>
                <w:lang w:val="en-US"/>
              </w:rPr>
              <w:t xml:space="preserve">        </w:t>
            </w:r>
            <w:r>
              <w:t>}</w:t>
            </w:r>
          </w:p>
          <w:p w:rsidR="0061178E" w:rsidRDefault="0061178E" w:rsidP="0061178E">
            <w:r>
              <w:t xml:space="preserve">        return i == x;</w:t>
            </w:r>
          </w:p>
          <w:p w:rsidR="0061178E" w:rsidRDefault="0061178E" w:rsidP="0061178E">
            <w:r>
              <w:t xml:space="preserve">    }</w:t>
            </w:r>
          </w:p>
          <w:p w:rsidR="008E0A65" w:rsidRDefault="0061178E" w:rsidP="0061178E">
            <w:r>
              <w:t>}</w:t>
            </w:r>
          </w:p>
          <w:p w:rsidR="0061178E" w:rsidRDefault="0061178E" w:rsidP="0061178E"/>
        </w:tc>
      </w:tr>
    </w:tbl>
    <w:p w:rsidR="00E05325" w:rsidRDefault="00E05325" w:rsidP="00CB1D5B"/>
    <w:p w:rsidR="00E54E7D" w:rsidRDefault="00E54E7D" w:rsidP="00E54E7D">
      <w:pPr>
        <w:pStyle w:val="Heading1"/>
      </w:pPr>
      <w:r>
        <w:t>Aufgabe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4E7D" w:rsidTr="00E54E7D">
        <w:tc>
          <w:tcPr>
            <w:tcW w:w="9062" w:type="dxa"/>
          </w:tcPr>
          <w:p w:rsidR="00E54E7D" w:rsidRDefault="00E54E7D" w:rsidP="00E54E7D">
            <w:r>
              <w:t>package ch.swaechter.fhnw.algd1.search.sentinelsearch;</w:t>
            </w:r>
          </w:p>
          <w:p w:rsidR="00E54E7D" w:rsidRDefault="00E54E7D" w:rsidP="00E54E7D"/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>public class SentinelSearch {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public static boolean exists(int[] data, int value) {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if (data.length == 0) {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    return false;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}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int tempval = data[data.length - 1];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data[data.length - 1] = value;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int i = 0;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while (data[i] != value) {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    i++;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}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data[data.length - 1] = tempval;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if (i != data.length - 1) {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    return true;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} else {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    return tempval == value;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}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}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lastRenderedPageBreak/>
              <w:t xml:space="preserve">    public static int firstIndex(int[] data, int value) {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if (data.length == 0) {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    return -1;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}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int tempval = data[data.length - 1];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data[data.length - 1] = value;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int i = 0;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while (data[i] != value) {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    i++;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}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data[data.length - 1] = tempval;</w:t>
            </w:r>
          </w:p>
          <w:p w:rsidR="00E54E7D" w:rsidRPr="00E54E7D" w:rsidRDefault="00E54E7D" w:rsidP="00E54E7D">
            <w:pPr>
              <w:rPr>
                <w:lang w:val="en-US"/>
              </w:rPr>
            </w:pPr>
          </w:p>
          <w:p w:rsidR="00E54E7D" w:rsidRPr="00E54E7D" w:rsidRDefault="00E54E7D" w:rsidP="00E54E7D">
            <w:pPr>
              <w:rPr>
                <w:lang w:val="en-US"/>
              </w:rPr>
            </w:pPr>
            <w:r w:rsidRPr="00E54E7D">
              <w:rPr>
                <w:lang w:val="en-US"/>
              </w:rPr>
              <w:t xml:space="preserve">        return (data[i] == value) ? i : -1;</w:t>
            </w:r>
          </w:p>
          <w:p w:rsidR="00E54E7D" w:rsidRDefault="00E54E7D" w:rsidP="00E54E7D">
            <w:r w:rsidRPr="00E54E7D">
              <w:rPr>
                <w:lang w:val="en-US"/>
              </w:rPr>
              <w:t xml:space="preserve">    </w:t>
            </w:r>
            <w:r>
              <w:t>}</w:t>
            </w:r>
          </w:p>
          <w:p w:rsidR="00E54E7D" w:rsidRDefault="00E54E7D" w:rsidP="00E54E7D">
            <w:r>
              <w:t>}</w:t>
            </w:r>
          </w:p>
          <w:p w:rsidR="00E54E7D" w:rsidRDefault="00E54E7D" w:rsidP="00E54E7D"/>
        </w:tc>
      </w:tr>
    </w:tbl>
    <w:p w:rsidR="00E54E7D" w:rsidRPr="00CB1D5B" w:rsidRDefault="00E54E7D" w:rsidP="00CB1D5B"/>
    <w:sectPr w:rsidR="00E54E7D" w:rsidRPr="00CB1D5B" w:rsidSect="00BF01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D08" w:rsidRDefault="002D2D08" w:rsidP="006B5E49">
      <w:pPr>
        <w:spacing w:after="0" w:line="240" w:lineRule="auto"/>
      </w:pPr>
      <w:r>
        <w:separator/>
      </w:r>
    </w:p>
  </w:endnote>
  <w:endnote w:type="continuationSeparator" w:id="0">
    <w:p w:rsidR="002D2D08" w:rsidRDefault="002D2D08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96C" w:rsidRDefault="009F3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9F396C">
      <w:rPr>
        <w:noProof/>
        <w:lang w:val="en-US"/>
      </w:rPr>
      <w:t>03_Uebungen_03.docx</w:t>
    </w:r>
    <w:r>
      <w:rPr>
        <w:noProof/>
      </w:rPr>
      <w:fldChar w:fldCharType="end"/>
    </w:r>
    <w:bookmarkStart w:id="3" w:name="_GoBack"/>
    <w:bookmarkEnd w:id="3"/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9F396C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9F396C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96C" w:rsidRDefault="009F3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D08" w:rsidRDefault="002D2D08" w:rsidP="006B5E49">
      <w:pPr>
        <w:spacing w:after="0" w:line="240" w:lineRule="auto"/>
      </w:pPr>
      <w:r>
        <w:separator/>
      </w:r>
    </w:p>
  </w:footnote>
  <w:footnote w:type="continuationSeparator" w:id="0">
    <w:p w:rsidR="002D2D08" w:rsidRDefault="002D2D08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96C" w:rsidRDefault="009F39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E459ED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Übungen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96C" w:rsidRDefault="009F3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7CC1"/>
    <w:multiLevelType w:val="hybridMultilevel"/>
    <w:tmpl w:val="8138B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212C"/>
    <w:multiLevelType w:val="hybridMultilevel"/>
    <w:tmpl w:val="627E0DF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799A"/>
    <w:multiLevelType w:val="hybridMultilevel"/>
    <w:tmpl w:val="9B86D6D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F1BBD"/>
    <w:multiLevelType w:val="hybridMultilevel"/>
    <w:tmpl w:val="C12ADC0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80A28"/>
    <w:multiLevelType w:val="hybridMultilevel"/>
    <w:tmpl w:val="8A66FC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20B34"/>
    <w:multiLevelType w:val="hybridMultilevel"/>
    <w:tmpl w:val="F77CEC0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62C78"/>
    <w:multiLevelType w:val="hybridMultilevel"/>
    <w:tmpl w:val="4B324EB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3806287"/>
    <w:multiLevelType w:val="hybridMultilevel"/>
    <w:tmpl w:val="4B06B3B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C3B6F"/>
    <w:multiLevelType w:val="hybridMultilevel"/>
    <w:tmpl w:val="B5CC012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41410"/>
    <w:multiLevelType w:val="hybridMultilevel"/>
    <w:tmpl w:val="CDE0A05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37546"/>
    <w:multiLevelType w:val="hybridMultilevel"/>
    <w:tmpl w:val="9718163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867F0"/>
    <w:multiLevelType w:val="hybridMultilevel"/>
    <w:tmpl w:val="774CFC3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97BFD"/>
    <w:multiLevelType w:val="hybridMultilevel"/>
    <w:tmpl w:val="462C53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4"/>
  </w:num>
  <w:num w:numId="7">
    <w:abstractNumId w:val="4"/>
  </w:num>
  <w:num w:numId="8">
    <w:abstractNumId w:val="0"/>
  </w:num>
  <w:num w:numId="9">
    <w:abstractNumId w:val="7"/>
  </w:num>
  <w:num w:numId="10">
    <w:abstractNumId w:val="13"/>
  </w:num>
  <w:num w:numId="11">
    <w:abstractNumId w:val="5"/>
  </w:num>
  <w:num w:numId="12">
    <w:abstractNumId w:val="12"/>
  </w:num>
  <w:num w:numId="13">
    <w:abstractNumId w:val="1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F2"/>
    <w:rsid w:val="000055B3"/>
    <w:rsid w:val="0001007A"/>
    <w:rsid w:val="000112E0"/>
    <w:rsid w:val="00015DF2"/>
    <w:rsid w:val="00020B37"/>
    <w:rsid w:val="000401B3"/>
    <w:rsid w:val="000526AE"/>
    <w:rsid w:val="00054A3B"/>
    <w:rsid w:val="000562A3"/>
    <w:rsid w:val="00057AA2"/>
    <w:rsid w:val="000662C5"/>
    <w:rsid w:val="00071889"/>
    <w:rsid w:val="00092C1B"/>
    <w:rsid w:val="000A251E"/>
    <w:rsid w:val="000A40AC"/>
    <w:rsid w:val="000C2138"/>
    <w:rsid w:val="000D3C07"/>
    <w:rsid w:val="000E01D5"/>
    <w:rsid w:val="000E0DEE"/>
    <w:rsid w:val="000E3E1C"/>
    <w:rsid w:val="000F6CB1"/>
    <w:rsid w:val="000F7586"/>
    <w:rsid w:val="00105030"/>
    <w:rsid w:val="001149DA"/>
    <w:rsid w:val="0012397E"/>
    <w:rsid w:val="00150DAB"/>
    <w:rsid w:val="00160860"/>
    <w:rsid w:val="00164748"/>
    <w:rsid w:val="00164DB6"/>
    <w:rsid w:val="00187103"/>
    <w:rsid w:val="001A52D5"/>
    <w:rsid w:val="001A6B64"/>
    <w:rsid w:val="001B0F6C"/>
    <w:rsid w:val="001B7CAC"/>
    <w:rsid w:val="001C4879"/>
    <w:rsid w:val="001C4973"/>
    <w:rsid w:val="001E1B0D"/>
    <w:rsid w:val="001E32AD"/>
    <w:rsid w:val="001F0FE6"/>
    <w:rsid w:val="00236254"/>
    <w:rsid w:val="00261B01"/>
    <w:rsid w:val="00262A53"/>
    <w:rsid w:val="0026725B"/>
    <w:rsid w:val="002865EA"/>
    <w:rsid w:val="002A0404"/>
    <w:rsid w:val="002A69F6"/>
    <w:rsid w:val="002C3DC8"/>
    <w:rsid w:val="002D18C0"/>
    <w:rsid w:val="002D2D08"/>
    <w:rsid w:val="002F5DC4"/>
    <w:rsid w:val="003037A4"/>
    <w:rsid w:val="00316E09"/>
    <w:rsid w:val="0033460C"/>
    <w:rsid w:val="00334F62"/>
    <w:rsid w:val="00340509"/>
    <w:rsid w:val="00342602"/>
    <w:rsid w:val="0034442B"/>
    <w:rsid w:val="0037774D"/>
    <w:rsid w:val="0038683A"/>
    <w:rsid w:val="003917D7"/>
    <w:rsid w:val="003A70B0"/>
    <w:rsid w:val="003B27B1"/>
    <w:rsid w:val="003C0105"/>
    <w:rsid w:val="003D5735"/>
    <w:rsid w:val="003E53D8"/>
    <w:rsid w:val="004033EE"/>
    <w:rsid w:val="00414679"/>
    <w:rsid w:val="0041587D"/>
    <w:rsid w:val="00416E08"/>
    <w:rsid w:val="004254A8"/>
    <w:rsid w:val="00442EF2"/>
    <w:rsid w:val="00465E2B"/>
    <w:rsid w:val="00486731"/>
    <w:rsid w:val="004937CA"/>
    <w:rsid w:val="004A1B6A"/>
    <w:rsid w:val="004B5461"/>
    <w:rsid w:val="004B776C"/>
    <w:rsid w:val="004D2B20"/>
    <w:rsid w:val="004D4FAC"/>
    <w:rsid w:val="004D5F94"/>
    <w:rsid w:val="004E13EB"/>
    <w:rsid w:val="005052F7"/>
    <w:rsid w:val="00510030"/>
    <w:rsid w:val="00520AC3"/>
    <w:rsid w:val="00525760"/>
    <w:rsid w:val="00525E28"/>
    <w:rsid w:val="0054025A"/>
    <w:rsid w:val="00551A0B"/>
    <w:rsid w:val="00556586"/>
    <w:rsid w:val="0056263B"/>
    <w:rsid w:val="00575179"/>
    <w:rsid w:val="00592326"/>
    <w:rsid w:val="00595912"/>
    <w:rsid w:val="00595924"/>
    <w:rsid w:val="005959D3"/>
    <w:rsid w:val="005B2075"/>
    <w:rsid w:val="005B2A38"/>
    <w:rsid w:val="005B32D3"/>
    <w:rsid w:val="005C063E"/>
    <w:rsid w:val="005C62A4"/>
    <w:rsid w:val="005E4909"/>
    <w:rsid w:val="005F005F"/>
    <w:rsid w:val="0061178E"/>
    <w:rsid w:val="00637EFF"/>
    <w:rsid w:val="00641DE8"/>
    <w:rsid w:val="0064240C"/>
    <w:rsid w:val="006612C4"/>
    <w:rsid w:val="0067227E"/>
    <w:rsid w:val="00687E9E"/>
    <w:rsid w:val="00695C4B"/>
    <w:rsid w:val="00697452"/>
    <w:rsid w:val="006A4EE4"/>
    <w:rsid w:val="006A6BF8"/>
    <w:rsid w:val="006A76F5"/>
    <w:rsid w:val="006B0451"/>
    <w:rsid w:val="006B34FA"/>
    <w:rsid w:val="006B5E49"/>
    <w:rsid w:val="006D61EF"/>
    <w:rsid w:val="006D62FC"/>
    <w:rsid w:val="006E1F24"/>
    <w:rsid w:val="006E2F0C"/>
    <w:rsid w:val="006E35E8"/>
    <w:rsid w:val="00720F9F"/>
    <w:rsid w:val="00733844"/>
    <w:rsid w:val="0073742A"/>
    <w:rsid w:val="007767E9"/>
    <w:rsid w:val="007849C1"/>
    <w:rsid w:val="00796951"/>
    <w:rsid w:val="007A2BAF"/>
    <w:rsid w:val="007A5CC9"/>
    <w:rsid w:val="007B0CD9"/>
    <w:rsid w:val="007B68D0"/>
    <w:rsid w:val="007C5392"/>
    <w:rsid w:val="007C77F2"/>
    <w:rsid w:val="007D4E88"/>
    <w:rsid w:val="007F425C"/>
    <w:rsid w:val="007F7505"/>
    <w:rsid w:val="0081098D"/>
    <w:rsid w:val="00821987"/>
    <w:rsid w:val="00825B98"/>
    <w:rsid w:val="00851220"/>
    <w:rsid w:val="008772A9"/>
    <w:rsid w:val="008873B6"/>
    <w:rsid w:val="008C1085"/>
    <w:rsid w:val="008D1D11"/>
    <w:rsid w:val="008D33D4"/>
    <w:rsid w:val="008D68BE"/>
    <w:rsid w:val="008D6DB0"/>
    <w:rsid w:val="008E0A65"/>
    <w:rsid w:val="008E23D5"/>
    <w:rsid w:val="00905BDC"/>
    <w:rsid w:val="00923291"/>
    <w:rsid w:val="0092600E"/>
    <w:rsid w:val="00937693"/>
    <w:rsid w:val="00941FC1"/>
    <w:rsid w:val="0094779B"/>
    <w:rsid w:val="0095096E"/>
    <w:rsid w:val="009637E6"/>
    <w:rsid w:val="00973D65"/>
    <w:rsid w:val="00984980"/>
    <w:rsid w:val="00990E7F"/>
    <w:rsid w:val="00996A0E"/>
    <w:rsid w:val="009B121B"/>
    <w:rsid w:val="009B342F"/>
    <w:rsid w:val="009F396C"/>
    <w:rsid w:val="009F77FD"/>
    <w:rsid w:val="00A16DED"/>
    <w:rsid w:val="00A421FB"/>
    <w:rsid w:val="00A52218"/>
    <w:rsid w:val="00A54BE3"/>
    <w:rsid w:val="00A5793B"/>
    <w:rsid w:val="00A62FB5"/>
    <w:rsid w:val="00A767D1"/>
    <w:rsid w:val="00A91F25"/>
    <w:rsid w:val="00A95F38"/>
    <w:rsid w:val="00A969D5"/>
    <w:rsid w:val="00AC5E2D"/>
    <w:rsid w:val="00AD6DB0"/>
    <w:rsid w:val="00AF65CF"/>
    <w:rsid w:val="00AF7A48"/>
    <w:rsid w:val="00B0155B"/>
    <w:rsid w:val="00B021EF"/>
    <w:rsid w:val="00B0787C"/>
    <w:rsid w:val="00B13ADD"/>
    <w:rsid w:val="00B24265"/>
    <w:rsid w:val="00B25571"/>
    <w:rsid w:val="00B34FDD"/>
    <w:rsid w:val="00B53251"/>
    <w:rsid w:val="00B623D2"/>
    <w:rsid w:val="00B634E2"/>
    <w:rsid w:val="00B70D48"/>
    <w:rsid w:val="00B7241C"/>
    <w:rsid w:val="00B7631F"/>
    <w:rsid w:val="00B91DF9"/>
    <w:rsid w:val="00BA6EFB"/>
    <w:rsid w:val="00BB78F3"/>
    <w:rsid w:val="00BC4504"/>
    <w:rsid w:val="00BC693F"/>
    <w:rsid w:val="00BC7B70"/>
    <w:rsid w:val="00BD5FEA"/>
    <w:rsid w:val="00BE580E"/>
    <w:rsid w:val="00BF01AF"/>
    <w:rsid w:val="00BF0C5F"/>
    <w:rsid w:val="00C01D4F"/>
    <w:rsid w:val="00C02A92"/>
    <w:rsid w:val="00C15609"/>
    <w:rsid w:val="00C15C19"/>
    <w:rsid w:val="00C30646"/>
    <w:rsid w:val="00C36948"/>
    <w:rsid w:val="00C569D5"/>
    <w:rsid w:val="00C6413D"/>
    <w:rsid w:val="00C95BE9"/>
    <w:rsid w:val="00CB1D5B"/>
    <w:rsid w:val="00CB55F3"/>
    <w:rsid w:val="00CB6F0A"/>
    <w:rsid w:val="00CC112F"/>
    <w:rsid w:val="00CC1F1F"/>
    <w:rsid w:val="00D06B3F"/>
    <w:rsid w:val="00D24374"/>
    <w:rsid w:val="00D249FC"/>
    <w:rsid w:val="00D57DCC"/>
    <w:rsid w:val="00D66789"/>
    <w:rsid w:val="00DB0FE1"/>
    <w:rsid w:val="00DB37EB"/>
    <w:rsid w:val="00DC127E"/>
    <w:rsid w:val="00DD04C4"/>
    <w:rsid w:val="00DD3005"/>
    <w:rsid w:val="00DD6959"/>
    <w:rsid w:val="00DE60A2"/>
    <w:rsid w:val="00DF0F37"/>
    <w:rsid w:val="00DF1936"/>
    <w:rsid w:val="00DF2AC8"/>
    <w:rsid w:val="00E05325"/>
    <w:rsid w:val="00E27274"/>
    <w:rsid w:val="00E27F7F"/>
    <w:rsid w:val="00E376F9"/>
    <w:rsid w:val="00E459ED"/>
    <w:rsid w:val="00E52C9A"/>
    <w:rsid w:val="00E541F5"/>
    <w:rsid w:val="00E54E7D"/>
    <w:rsid w:val="00E571CE"/>
    <w:rsid w:val="00E66297"/>
    <w:rsid w:val="00E731B5"/>
    <w:rsid w:val="00EA3F3E"/>
    <w:rsid w:val="00EA562D"/>
    <w:rsid w:val="00EB766F"/>
    <w:rsid w:val="00ED5CDB"/>
    <w:rsid w:val="00EF6719"/>
    <w:rsid w:val="00F01ED4"/>
    <w:rsid w:val="00F24BEC"/>
    <w:rsid w:val="00F34BB8"/>
    <w:rsid w:val="00F40999"/>
    <w:rsid w:val="00F44376"/>
    <w:rsid w:val="00F55A4C"/>
    <w:rsid w:val="00F57C80"/>
    <w:rsid w:val="00F616C1"/>
    <w:rsid w:val="00F6459E"/>
    <w:rsid w:val="00F951B1"/>
    <w:rsid w:val="00F969C9"/>
    <w:rsid w:val="00FB3A28"/>
    <w:rsid w:val="00FD0894"/>
    <w:rsid w:val="00FD2D27"/>
    <w:rsid w:val="00FE42FE"/>
    <w:rsid w:val="00FE7210"/>
    <w:rsid w:val="00FF01CB"/>
    <w:rsid w:val="00FF4011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D8F032E-342B-4B5D-9980-A373F69E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55B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  <w:style w:type="table" w:styleId="TableGrid">
    <w:name w:val="Table Grid"/>
    <w:basedOn w:val="TableNormal"/>
    <w:uiPriority w:val="39"/>
    <w:rsid w:val="00B3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64F9DE-D20A-4BB8-9843-E2D22BDC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444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150</cp:revision>
  <dcterms:created xsi:type="dcterms:W3CDTF">2017-09-16T16:05:00Z</dcterms:created>
  <dcterms:modified xsi:type="dcterms:W3CDTF">2017-10-14T18:09:00Z</dcterms:modified>
</cp:coreProperties>
</file>