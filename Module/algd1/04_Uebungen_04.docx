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55B" w:rsidRPr="00A95F38" w:rsidRDefault="00CB1D5B" w:rsidP="00B24265">
      <w:pPr>
        <w:pStyle w:val="Title"/>
        <w:jc w:val="center"/>
      </w:pPr>
      <w:bookmarkStart w:id="0" w:name="_Toc430435984"/>
      <w:bookmarkStart w:id="1" w:name="_Toc431304092"/>
      <w:bookmarkStart w:id="2" w:name="_Toc494562971"/>
      <w:r>
        <w:t xml:space="preserve">Übungen </w:t>
      </w:r>
      <w:r w:rsidR="00AF1FA0">
        <w:t>4</w:t>
      </w:r>
    </w:p>
    <w:p w:rsidR="00E541F5" w:rsidRDefault="00A95F38" w:rsidP="00CB1D5B">
      <w:pPr>
        <w:pStyle w:val="Heading1"/>
      </w:pPr>
      <w:r>
        <w:t>Aufgabe 1</w:t>
      </w:r>
      <w:bookmarkEnd w:id="0"/>
      <w:bookmarkEnd w:id="1"/>
      <w:bookmarkEnd w:id="2"/>
    </w:p>
    <w:p w:rsidR="00B93CED" w:rsidRPr="00B93CED" w:rsidRDefault="00B93CED" w:rsidP="00B93CED">
      <w:r>
        <w:t xml:space="preserve">Der gegebene </w:t>
      </w:r>
      <w:proofErr w:type="spellStart"/>
      <w:r>
        <w:t>Brute</w:t>
      </w:r>
      <w:proofErr w:type="spellEnd"/>
      <w:r>
        <w:t xml:space="preserve"> Force Algorithmus prüft alle nachfolgenden Werte</w:t>
      </w:r>
      <w:r w:rsidR="00BA52EB">
        <w:t>:</w:t>
      </w:r>
    </w:p>
    <w:tbl>
      <w:tblPr>
        <w:tblStyle w:val="TableGrid"/>
        <w:tblW w:w="0" w:type="auto"/>
        <w:tblLook w:val="04A0" w:firstRow="1" w:lastRow="0" w:firstColumn="1" w:lastColumn="0" w:noHBand="0" w:noVBand="1"/>
      </w:tblPr>
      <w:tblGrid>
        <w:gridCol w:w="9062"/>
      </w:tblGrid>
      <w:tr w:rsidR="00B93CED" w:rsidTr="00B93CED">
        <w:tc>
          <w:tcPr>
            <w:tcW w:w="9062" w:type="dxa"/>
          </w:tcPr>
          <w:p w:rsidR="00BA52EB" w:rsidRPr="00BA52EB" w:rsidRDefault="00BA52EB" w:rsidP="00BA52EB">
            <w:pPr>
              <w:rPr>
                <w:lang w:val="en-US"/>
              </w:rPr>
            </w:pPr>
            <w:r>
              <w:rPr>
                <w:lang w:val="en-US"/>
              </w:rPr>
              <w:t xml:space="preserve">public </w:t>
            </w:r>
            <w:proofErr w:type="spellStart"/>
            <w:r>
              <w:rPr>
                <w:lang w:val="en-US"/>
              </w:rPr>
              <w:t>int</w:t>
            </w:r>
            <w:proofErr w:type="spellEnd"/>
            <w:r>
              <w:rPr>
                <w:lang w:val="en-US"/>
              </w:rPr>
              <w:t xml:space="preserve"> </w:t>
            </w:r>
            <w:proofErr w:type="spellStart"/>
            <w:r>
              <w:rPr>
                <w:lang w:val="en-US"/>
              </w:rPr>
              <w:t>maxSub</w:t>
            </w:r>
            <w:proofErr w:type="spellEnd"/>
            <w:r w:rsidRPr="00BA52EB">
              <w:rPr>
                <w:lang w:val="en-US"/>
              </w:rPr>
              <w:t>(</w:t>
            </w:r>
            <w:proofErr w:type="spellStart"/>
            <w:proofErr w:type="gramStart"/>
            <w:r w:rsidRPr="00BA52EB">
              <w:rPr>
                <w:lang w:val="en-US"/>
              </w:rPr>
              <w:t>int</w:t>
            </w:r>
            <w:proofErr w:type="spellEnd"/>
            <w:r w:rsidRPr="00BA52EB">
              <w:rPr>
                <w:lang w:val="en-US"/>
              </w:rPr>
              <w:t>[</w:t>
            </w:r>
            <w:proofErr w:type="gramEnd"/>
            <w:r w:rsidRPr="00BA52EB">
              <w:rPr>
                <w:lang w:val="en-US"/>
              </w:rPr>
              <w:t>] data) {</w:t>
            </w:r>
          </w:p>
          <w:p w:rsidR="00BA52EB" w:rsidRPr="00BA52EB" w:rsidRDefault="00BA52EB" w:rsidP="00BA52EB">
            <w:pPr>
              <w:rPr>
                <w:lang w:val="en-US"/>
              </w:rPr>
            </w:pPr>
            <w:r w:rsidRPr="00BA52EB">
              <w:rPr>
                <w:lang w:val="en-US"/>
              </w:rPr>
              <w:tab/>
            </w:r>
            <w:proofErr w:type="spellStart"/>
            <w:r w:rsidRPr="00BA52EB">
              <w:rPr>
                <w:lang w:val="en-US"/>
              </w:rPr>
              <w:t>int</w:t>
            </w:r>
            <w:proofErr w:type="spellEnd"/>
            <w:r w:rsidRPr="00BA52EB">
              <w:rPr>
                <w:lang w:val="en-US"/>
              </w:rPr>
              <w:t xml:space="preserve"> max = 0;</w:t>
            </w:r>
          </w:p>
          <w:p w:rsidR="00BA52EB" w:rsidRPr="00BA52EB" w:rsidRDefault="00BA52EB" w:rsidP="00BA52EB">
            <w:pPr>
              <w:rPr>
                <w:lang w:val="en-US"/>
              </w:rPr>
            </w:pPr>
            <w:r w:rsidRPr="00BA52EB">
              <w:rPr>
                <w:lang w:val="en-US"/>
              </w:rPr>
              <w:tab/>
              <w:t>for (</w:t>
            </w:r>
            <w:proofErr w:type="spellStart"/>
            <w:r w:rsidRPr="00BA52EB">
              <w:rPr>
                <w:lang w:val="en-US"/>
              </w:rPr>
              <w:t>int</w:t>
            </w:r>
            <w:proofErr w:type="spellEnd"/>
            <w:r w:rsidRPr="00BA52EB">
              <w:rPr>
                <w:lang w:val="en-US"/>
              </w:rPr>
              <w:t xml:space="preserve"> </w:t>
            </w:r>
            <w:proofErr w:type="spellStart"/>
            <w:r w:rsidRPr="00BA52EB">
              <w:rPr>
                <w:lang w:val="en-US"/>
              </w:rPr>
              <w:t>i</w:t>
            </w:r>
            <w:proofErr w:type="spellEnd"/>
            <w:r w:rsidRPr="00BA52EB">
              <w:rPr>
                <w:lang w:val="en-US"/>
              </w:rPr>
              <w:t xml:space="preserve"> = 0; </w:t>
            </w:r>
            <w:proofErr w:type="spellStart"/>
            <w:r w:rsidRPr="00BA52EB">
              <w:rPr>
                <w:lang w:val="en-US"/>
              </w:rPr>
              <w:t>i</w:t>
            </w:r>
            <w:proofErr w:type="spellEnd"/>
            <w:r w:rsidRPr="00BA52EB">
              <w:rPr>
                <w:lang w:val="en-US"/>
              </w:rPr>
              <w:t xml:space="preserve"> &lt; </w:t>
            </w:r>
            <w:proofErr w:type="spellStart"/>
            <w:proofErr w:type="gramStart"/>
            <w:r w:rsidRPr="00BA52EB">
              <w:rPr>
                <w:lang w:val="en-US"/>
              </w:rPr>
              <w:t>data.length</w:t>
            </w:r>
            <w:proofErr w:type="spellEnd"/>
            <w:proofErr w:type="gramEnd"/>
            <w:r w:rsidRPr="00BA52EB">
              <w:rPr>
                <w:lang w:val="en-US"/>
              </w:rPr>
              <w:t xml:space="preserve">; </w:t>
            </w:r>
            <w:proofErr w:type="spellStart"/>
            <w:r w:rsidRPr="00BA52EB">
              <w:rPr>
                <w:lang w:val="en-US"/>
              </w:rPr>
              <w:t>i</w:t>
            </w:r>
            <w:proofErr w:type="spellEnd"/>
            <w:r w:rsidRPr="00BA52EB">
              <w:rPr>
                <w:lang w:val="en-US"/>
              </w:rPr>
              <w:t>++) {</w:t>
            </w:r>
          </w:p>
          <w:p w:rsidR="00BA52EB" w:rsidRPr="00BA52EB" w:rsidRDefault="00BA52EB" w:rsidP="00BA52EB">
            <w:pPr>
              <w:rPr>
                <w:lang w:val="en-US"/>
              </w:rPr>
            </w:pPr>
            <w:r w:rsidRPr="00BA52EB">
              <w:rPr>
                <w:lang w:val="en-US"/>
              </w:rPr>
              <w:tab/>
            </w:r>
            <w:r w:rsidRPr="00BA52EB">
              <w:rPr>
                <w:lang w:val="en-US"/>
              </w:rPr>
              <w:tab/>
            </w:r>
            <w:proofErr w:type="spellStart"/>
            <w:r w:rsidRPr="00BA52EB">
              <w:rPr>
                <w:lang w:val="en-US"/>
              </w:rPr>
              <w:t>int</w:t>
            </w:r>
            <w:proofErr w:type="spellEnd"/>
            <w:r w:rsidRPr="00BA52EB">
              <w:rPr>
                <w:lang w:val="en-US"/>
              </w:rPr>
              <w:t xml:space="preserve"> income = 0;</w:t>
            </w:r>
          </w:p>
          <w:p w:rsidR="00BA52EB" w:rsidRPr="00BA52EB" w:rsidRDefault="00BA52EB" w:rsidP="00BA52EB">
            <w:pPr>
              <w:rPr>
                <w:lang w:val="en-US"/>
              </w:rPr>
            </w:pPr>
            <w:r w:rsidRPr="00BA52EB">
              <w:rPr>
                <w:lang w:val="en-US"/>
              </w:rPr>
              <w:tab/>
            </w:r>
            <w:r w:rsidRPr="00BA52EB">
              <w:rPr>
                <w:lang w:val="en-US"/>
              </w:rPr>
              <w:tab/>
              <w:t>for (</w:t>
            </w:r>
            <w:proofErr w:type="spellStart"/>
            <w:r w:rsidRPr="00BA52EB">
              <w:rPr>
                <w:lang w:val="en-US"/>
              </w:rPr>
              <w:t>int</w:t>
            </w:r>
            <w:proofErr w:type="spellEnd"/>
            <w:r w:rsidRPr="00BA52EB">
              <w:rPr>
                <w:lang w:val="en-US"/>
              </w:rPr>
              <w:t xml:space="preserve"> j = </w:t>
            </w:r>
            <w:proofErr w:type="spellStart"/>
            <w:r w:rsidRPr="00BA52EB">
              <w:rPr>
                <w:lang w:val="en-US"/>
              </w:rPr>
              <w:t>i</w:t>
            </w:r>
            <w:proofErr w:type="spellEnd"/>
            <w:r w:rsidRPr="00BA52EB">
              <w:rPr>
                <w:lang w:val="en-US"/>
              </w:rPr>
              <w:t xml:space="preserve">; j &lt; </w:t>
            </w:r>
            <w:proofErr w:type="spellStart"/>
            <w:proofErr w:type="gramStart"/>
            <w:r w:rsidRPr="00BA52EB">
              <w:rPr>
                <w:lang w:val="en-US"/>
              </w:rPr>
              <w:t>data.length</w:t>
            </w:r>
            <w:proofErr w:type="spellEnd"/>
            <w:proofErr w:type="gramEnd"/>
            <w:r w:rsidRPr="00BA52EB">
              <w:rPr>
                <w:lang w:val="en-US"/>
              </w:rPr>
              <w:t xml:space="preserve">; </w:t>
            </w:r>
            <w:proofErr w:type="spellStart"/>
            <w:r w:rsidRPr="00BA52EB">
              <w:rPr>
                <w:lang w:val="en-US"/>
              </w:rPr>
              <w:t>j++</w:t>
            </w:r>
            <w:proofErr w:type="spellEnd"/>
            <w:r w:rsidRPr="00BA52EB">
              <w:rPr>
                <w:lang w:val="en-US"/>
              </w:rPr>
              <w:t>) {</w:t>
            </w:r>
          </w:p>
          <w:p w:rsidR="00BA52EB" w:rsidRPr="00BA52EB" w:rsidRDefault="00BA52EB" w:rsidP="00BA52EB">
            <w:pPr>
              <w:rPr>
                <w:lang w:val="en-US"/>
              </w:rPr>
            </w:pPr>
            <w:r w:rsidRPr="00BA52EB">
              <w:rPr>
                <w:lang w:val="en-US"/>
              </w:rPr>
              <w:tab/>
            </w:r>
            <w:r w:rsidRPr="00BA52EB">
              <w:rPr>
                <w:lang w:val="en-US"/>
              </w:rPr>
              <w:tab/>
            </w:r>
            <w:r w:rsidRPr="00BA52EB">
              <w:rPr>
                <w:lang w:val="en-US"/>
              </w:rPr>
              <w:tab/>
              <w:t>income += data[j];</w:t>
            </w:r>
          </w:p>
          <w:p w:rsidR="00BA52EB" w:rsidRPr="00BA52EB" w:rsidRDefault="00BA52EB" w:rsidP="00BA52EB">
            <w:pPr>
              <w:rPr>
                <w:lang w:val="en-US"/>
              </w:rPr>
            </w:pPr>
            <w:r w:rsidRPr="00BA52EB">
              <w:rPr>
                <w:lang w:val="en-US"/>
              </w:rPr>
              <w:tab/>
            </w:r>
            <w:r w:rsidRPr="00BA52EB">
              <w:rPr>
                <w:lang w:val="en-US"/>
              </w:rPr>
              <w:tab/>
            </w:r>
            <w:r w:rsidRPr="00BA52EB">
              <w:rPr>
                <w:lang w:val="en-US"/>
              </w:rPr>
              <w:tab/>
              <w:t>if (income &gt; max) {</w:t>
            </w:r>
          </w:p>
          <w:p w:rsidR="00BA52EB" w:rsidRDefault="00BA52EB" w:rsidP="00BA52EB">
            <w:r w:rsidRPr="00BA52EB">
              <w:rPr>
                <w:lang w:val="en-US"/>
              </w:rPr>
              <w:tab/>
            </w:r>
            <w:r w:rsidRPr="00BA52EB">
              <w:rPr>
                <w:lang w:val="en-US"/>
              </w:rPr>
              <w:tab/>
            </w:r>
            <w:r w:rsidRPr="00BA52EB">
              <w:rPr>
                <w:lang w:val="en-US"/>
              </w:rPr>
              <w:tab/>
            </w:r>
            <w:r w:rsidRPr="00BA52EB">
              <w:rPr>
                <w:lang w:val="en-US"/>
              </w:rPr>
              <w:tab/>
            </w:r>
            <w:proofErr w:type="spellStart"/>
            <w:r>
              <w:t>max</w:t>
            </w:r>
            <w:proofErr w:type="spellEnd"/>
            <w:r>
              <w:t xml:space="preserve"> = </w:t>
            </w:r>
            <w:proofErr w:type="spellStart"/>
            <w:r>
              <w:t>income</w:t>
            </w:r>
            <w:proofErr w:type="spellEnd"/>
            <w:r>
              <w:t>;</w:t>
            </w:r>
          </w:p>
          <w:p w:rsidR="00BA52EB" w:rsidRDefault="00BA52EB" w:rsidP="00BA52EB">
            <w:r>
              <w:tab/>
            </w:r>
            <w:r>
              <w:tab/>
            </w:r>
            <w:r>
              <w:tab/>
              <w:t>}</w:t>
            </w:r>
          </w:p>
          <w:p w:rsidR="00BA52EB" w:rsidRDefault="00BA52EB" w:rsidP="00BA52EB">
            <w:r>
              <w:tab/>
            </w:r>
            <w:r>
              <w:tab/>
              <w:t>}</w:t>
            </w:r>
          </w:p>
          <w:p w:rsidR="00BA52EB" w:rsidRDefault="00BA52EB" w:rsidP="00BA52EB">
            <w:r>
              <w:tab/>
              <w:t>}</w:t>
            </w:r>
          </w:p>
          <w:p w:rsidR="00BA52EB" w:rsidRDefault="00BA52EB" w:rsidP="00BA52EB">
            <w:r>
              <w:tab/>
            </w:r>
            <w:proofErr w:type="spellStart"/>
            <w:r>
              <w:t>return</w:t>
            </w:r>
            <w:proofErr w:type="spellEnd"/>
            <w:r>
              <w:t xml:space="preserve"> </w:t>
            </w:r>
            <w:proofErr w:type="spellStart"/>
            <w:r>
              <w:t>max</w:t>
            </w:r>
            <w:proofErr w:type="spellEnd"/>
            <w:r>
              <w:t>;</w:t>
            </w:r>
          </w:p>
          <w:p w:rsidR="00B93CED" w:rsidRDefault="00BA52EB" w:rsidP="00BA52EB">
            <w:r>
              <w:t>}</w:t>
            </w:r>
          </w:p>
          <w:p w:rsidR="00BA52EB" w:rsidRDefault="00BA52EB" w:rsidP="00BA52EB"/>
        </w:tc>
      </w:tr>
    </w:tbl>
    <w:p w:rsidR="001C2085" w:rsidRDefault="00B93CED" w:rsidP="00B33A80">
      <w:r>
        <w:t>Der «Algorithmus» ergibt folgende Zeiten:</w:t>
      </w:r>
    </w:p>
    <w:tbl>
      <w:tblPr>
        <w:tblStyle w:val="TableGrid"/>
        <w:tblW w:w="0" w:type="auto"/>
        <w:tblLook w:val="04A0" w:firstRow="1" w:lastRow="0" w:firstColumn="1" w:lastColumn="0" w:noHBand="0" w:noVBand="1"/>
      </w:tblPr>
      <w:tblGrid>
        <w:gridCol w:w="9062"/>
      </w:tblGrid>
      <w:tr w:rsidR="001C2085" w:rsidRPr="00BA52EB" w:rsidTr="001C2085">
        <w:tc>
          <w:tcPr>
            <w:tcW w:w="9062" w:type="dxa"/>
          </w:tcPr>
          <w:p w:rsidR="00BA52EB" w:rsidRPr="00BA52EB" w:rsidRDefault="00BA52EB" w:rsidP="00BA52EB">
            <w:pPr>
              <w:rPr>
                <w:lang w:val="en-US"/>
              </w:rPr>
            </w:pPr>
            <w:r w:rsidRPr="00BA52EB">
              <w:rPr>
                <w:lang w:val="en-US"/>
              </w:rPr>
              <w:t>n = 10 time: 0.000 sec</w:t>
            </w:r>
          </w:p>
          <w:p w:rsidR="00BA52EB" w:rsidRPr="00BA52EB" w:rsidRDefault="00BA52EB" w:rsidP="00BA52EB">
            <w:pPr>
              <w:rPr>
                <w:lang w:val="en-US"/>
              </w:rPr>
            </w:pPr>
            <w:r w:rsidRPr="00BA52EB">
              <w:rPr>
                <w:lang w:val="en-US"/>
              </w:rPr>
              <w:t>n = 20 time: 0.000 sec</w:t>
            </w:r>
          </w:p>
          <w:p w:rsidR="00BA52EB" w:rsidRPr="00BA52EB" w:rsidRDefault="00BA52EB" w:rsidP="00BA52EB">
            <w:pPr>
              <w:rPr>
                <w:lang w:val="en-US"/>
              </w:rPr>
            </w:pPr>
            <w:r w:rsidRPr="00BA52EB">
              <w:rPr>
                <w:lang w:val="en-US"/>
              </w:rPr>
              <w:t xml:space="preserve">      &gt;&gt;&gt; ratio:  1.9997703788748569</w:t>
            </w:r>
          </w:p>
          <w:p w:rsidR="00BA52EB" w:rsidRPr="00BA52EB" w:rsidRDefault="00BA52EB" w:rsidP="00BA52EB">
            <w:pPr>
              <w:rPr>
                <w:lang w:val="en-US"/>
              </w:rPr>
            </w:pPr>
            <w:r w:rsidRPr="00BA52EB">
              <w:rPr>
                <w:lang w:val="en-US"/>
              </w:rPr>
              <w:t>n = 40 time: 0.000 sec</w:t>
            </w:r>
          </w:p>
          <w:p w:rsidR="00BA52EB" w:rsidRPr="00BA52EB" w:rsidRDefault="00BA52EB" w:rsidP="00BA52EB">
            <w:pPr>
              <w:rPr>
                <w:lang w:val="en-US"/>
              </w:rPr>
            </w:pPr>
            <w:r w:rsidRPr="00BA52EB">
              <w:rPr>
                <w:lang w:val="en-US"/>
              </w:rPr>
              <w:t xml:space="preserve">      &gt;&gt;&gt; ratio:  2.20599379951774</w:t>
            </w:r>
          </w:p>
          <w:p w:rsidR="00BA52EB" w:rsidRPr="00BA52EB" w:rsidRDefault="00BA52EB" w:rsidP="00BA52EB">
            <w:pPr>
              <w:rPr>
                <w:lang w:val="en-US"/>
              </w:rPr>
            </w:pPr>
            <w:r w:rsidRPr="00BA52EB">
              <w:rPr>
                <w:lang w:val="en-US"/>
              </w:rPr>
              <w:t>n = 80 time: 0.000 sec</w:t>
            </w:r>
          </w:p>
          <w:p w:rsidR="00BA52EB" w:rsidRPr="00BA52EB" w:rsidRDefault="00BA52EB" w:rsidP="00BA52EB">
            <w:pPr>
              <w:rPr>
                <w:lang w:val="en-US"/>
              </w:rPr>
            </w:pPr>
            <w:r w:rsidRPr="00BA52EB">
              <w:rPr>
                <w:lang w:val="en-US"/>
              </w:rPr>
              <w:t xml:space="preserve">      &gt;&gt;&gt; ratio:  2.613210493441599</w:t>
            </w:r>
          </w:p>
          <w:p w:rsidR="00BA52EB" w:rsidRPr="00BA52EB" w:rsidRDefault="00BA52EB" w:rsidP="00BA52EB">
            <w:pPr>
              <w:rPr>
                <w:lang w:val="en-US"/>
              </w:rPr>
            </w:pPr>
            <w:r w:rsidRPr="00BA52EB">
              <w:rPr>
                <w:lang w:val="en-US"/>
              </w:rPr>
              <w:t>n = 160 time: 0.000 sec</w:t>
            </w:r>
          </w:p>
          <w:p w:rsidR="00BA52EB" w:rsidRPr="00BA52EB" w:rsidRDefault="00BA52EB" w:rsidP="00BA52EB">
            <w:pPr>
              <w:rPr>
                <w:lang w:val="en-US"/>
              </w:rPr>
            </w:pPr>
            <w:r w:rsidRPr="00BA52EB">
              <w:rPr>
                <w:lang w:val="en-US"/>
              </w:rPr>
              <w:t xml:space="preserve">      &gt;&gt;&gt; ratio:  3.6020515884872024</w:t>
            </w:r>
          </w:p>
          <w:p w:rsidR="00BA52EB" w:rsidRPr="00BA52EB" w:rsidRDefault="00BA52EB" w:rsidP="00BA52EB">
            <w:pPr>
              <w:rPr>
                <w:lang w:val="en-US"/>
              </w:rPr>
            </w:pPr>
            <w:r w:rsidRPr="00BA52EB">
              <w:rPr>
                <w:lang w:val="en-US"/>
              </w:rPr>
              <w:t>n = 320 time: 0.001 sec</w:t>
            </w:r>
          </w:p>
          <w:p w:rsidR="00BA52EB" w:rsidRPr="00BA52EB" w:rsidRDefault="00BA52EB" w:rsidP="00BA52EB">
            <w:pPr>
              <w:rPr>
                <w:lang w:val="en-US"/>
              </w:rPr>
            </w:pPr>
            <w:r w:rsidRPr="00BA52EB">
              <w:rPr>
                <w:lang w:val="en-US"/>
              </w:rPr>
              <w:t xml:space="preserve">      &gt;&gt;&gt; ratio:  5.732278631505024</w:t>
            </w:r>
          </w:p>
          <w:p w:rsidR="00BA52EB" w:rsidRPr="00BA52EB" w:rsidRDefault="00BA52EB" w:rsidP="00BA52EB">
            <w:pPr>
              <w:rPr>
                <w:lang w:val="en-US"/>
              </w:rPr>
            </w:pPr>
            <w:r w:rsidRPr="00BA52EB">
              <w:rPr>
                <w:lang w:val="en-US"/>
              </w:rPr>
              <w:t>n = 640 time: 0.001 sec</w:t>
            </w:r>
          </w:p>
          <w:p w:rsidR="00BA52EB" w:rsidRPr="00BA52EB" w:rsidRDefault="00BA52EB" w:rsidP="00BA52EB">
            <w:pPr>
              <w:rPr>
                <w:lang w:val="en-US"/>
              </w:rPr>
            </w:pPr>
            <w:r w:rsidRPr="00BA52EB">
              <w:rPr>
                <w:lang w:val="en-US"/>
              </w:rPr>
              <w:t xml:space="preserve">      &gt;&gt;&gt; ratio:  0.9676307191276355</w:t>
            </w:r>
          </w:p>
          <w:p w:rsidR="00BA52EB" w:rsidRPr="00BA52EB" w:rsidRDefault="00BA52EB" w:rsidP="00BA52EB">
            <w:pPr>
              <w:rPr>
                <w:lang w:val="en-US"/>
              </w:rPr>
            </w:pPr>
            <w:r w:rsidRPr="00BA52EB">
              <w:rPr>
                <w:lang w:val="en-US"/>
              </w:rPr>
              <w:t>n = 1280 time: 0.001 sec</w:t>
            </w:r>
          </w:p>
          <w:p w:rsidR="00BA52EB" w:rsidRPr="00BA52EB" w:rsidRDefault="00BA52EB" w:rsidP="00BA52EB">
            <w:pPr>
              <w:rPr>
                <w:lang w:val="en-US"/>
              </w:rPr>
            </w:pPr>
            <w:r w:rsidRPr="00BA52EB">
              <w:rPr>
                <w:lang w:val="en-US"/>
              </w:rPr>
              <w:t xml:space="preserve">      &gt;&gt;&gt; ratio:  0.5569458346127312</w:t>
            </w:r>
          </w:p>
          <w:p w:rsidR="00BA52EB" w:rsidRPr="00BA52EB" w:rsidRDefault="00BA52EB" w:rsidP="00BA52EB">
            <w:pPr>
              <w:rPr>
                <w:lang w:val="en-US"/>
              </w:rPr>
            </w:pPr>
            <w:r w:rsidRPr="00BA52EB">
              <w:rPr>
                <w:lang w:val="en-US"/>
              </w:rPr>
              <w:t>n = 2560 time: 0.004 sec</w:t>
            </w:r>
          </w:p>
          <w:p w:rsidR="00BA52EB" w:rsidRPr="00BA52EB" w:rsidRDefault="00BA52EB" w:rsidP="00BA52EB">
            <w:pPr>
              <w:rPr>
                <w:lang w:val="en-US"/>
              </w:rPr>
            </w:pPr>
            <w:r w:rsidRPr="00BA52EB">
              <w:rPr>
                <w:lang w:val="en-US"/>
              </w:rPr>
              <w:t xml:space="preserve">      &gt;&gt;&gt; ratio:  7.225123017797977</w:t>
            </w:r>
          </w:p>
          <w:p w:rsidR="00BA52EB" w:rsidRPr="00BA52EB" w:rsidRDefault="00BA52EB" w:rsidP="00BA52EB">
            <w:pPr>
              <w:rPr>
                <w:lang w:val="en-US"/>
              </w:rPr>
            </w:pPr>
            <w:r w:rsidRPr="00BA52EB">
              <w:rPr>
                <w:lang w:val="en-US"/>
              </w:rPr>
              <w:t>n = 5120 time: 0.005 sec</w:t>
            </w:r>
          </w:p>
          <w:p w:rsidR="00BA52EB" w:rsidRPr="00BA52EB" w:rsidRDefault="00BA52EB" w:rsidP="00BA52EB">
            <w:pPr>
              <w:rPr>
                <w:lang w:val="en-US"/>
              </w:rPr>
            </w:pPr>
            <w:r w:rsidRPr="00BA52EB">
              <w:rPr>
                <w:lang w:val="en-US"/>
              </w:rPr>
              <w:t xml:space="preserve">      &gt;&gt;&gt; ratio:  1.1165757436118502</w:t>
            </w:r>
          </w:p>
          <w:p w:rsidR="00BA52EB" w:rsidRPr="00BA52EB" w:rsidRDefault="00BA52EB" w:rsidP="00BA52EB">
            <w:pPr>
              <w:rPr>
                <w:lang w:val="en-US"/>
              </w:rPr>
            </w:pPr>
            <w:r w:rsidRPr="00BA52EB">
              <w:rPr>
                <w:lang w:val="en-US"/>
              </w:rPr>
              <w:t>n = 10240 time: 0.013 sec</w:t>
            </w:r>
          </w:p>
          <w:p w:rsidR="00BA52EB" w:rsidRPr="00BA52EB" w:rsidRDefault="00BA52EB" w:rsidP="00BA52EB">
            <w:pPr>
              <w:rPr>
                <w:lang w:val="en-US"/>
              </w:rPr>
            </w:pPr>
            <w:r w:rsidRPr="00BA52EB">
              <w:rPr>
                <w:lang w:val="en-US"/>
              </w:rPr>
              <w:t xml:space="preserve">      &gt;&gt;&gt; ratio:  2.949588011690457</w:t>
            </w:r>
          </w:p>
          <w:p w:rsidR="00BA52EB" w:rsidRPr="00BA52EB" w:rsidRDefault="00BA52EB" w:rsidP="00BA52EB">
            <w:pPr>
              <w:rPr>
                <w:lang w:val="en-US"/>
              </w:rPr>
            </w:pPr>
            <w:r w:rsidRPr="00BA52EB">
              <w:rPr>
                <w:lang w:val="en-US"/>
              </w:rPr>
              <w:t>n = 20480 time: 0.059 sec</w:t>
            </w:r>
          </w:p>
          <w:p w:rsidR="00BA52EB" w:rsidRPr="00BA52EB" w:rsidRDefault="00BA52EB" w:rsidP="00BA52EB">
            <w:pPr>
              <w:rPr>
                <w:lang w:val="en-US"/>
              </w:rPr>
            </w:pPr>
            <w:r w:rsidRPr="00BA52EB">
              <w:rPr>
                <w:lang w:val="en-US"/>
              </w:rPr>
              <w:t xml:space="preserve">      &gt;&gt;&gt; ratio:  4.4657789792944245</w:t>
            </w:r>
          </w:p>
          <w:p w:rsidR="00BA52EB" w:rsidRPr="00BA52EB" w:rsidRDefault="00BA52EB" w:rsidP="00BA52EB">
            <w:pPr>
              <w:rPr>
                <w:lang w:val="en-US"/>
              </w:rPr>
            </w:pPr>
            <w:r w:rsidRPr="00BA52EB">
              <w:rPr>
                <w:lang w:val="en-US"/>
              </w:rPr>
              <w:t>n = 40960 time: 0.219 sec</w:t>
            </w:r>
          </w:p>
          <w:p w:rsidR="00BA52EB" w:rsidRPr="00BA52EB" w:rsidRDefault="00BA52EB" w:rsidP="00BA52EB">
            <w:pPr>
              <w:rPr>
                <w:lang w:val="en-US"/>
              </w:rPr>
            </w:pPr>
            <w:r w:rsidRPr="00BA52EB">
              <w:rPr>
                <w:lang w:val="en-US"/>
              </w:rPr>
              <w:t xml:space="preserve">      &gt;&gt;&gt; ratio:  3.694984166142785</w:t>
            </w:r>
          </w:p>
          <w:p w:rsidR="00BA52EB" w:rsidRPr="00BA52EB" w:rsidRDefault="00BA52EB" w:rsidP="00BA52EB">
            <w:pPr>
              <w:rPr>
                <w:lang w:val="en-US"/>
              </w:rPr>
            </w:pPr>
            <w:r w:rsidRPr="00BA52EB">
              <w:rPr>
                <w:lang w:val="en-US"/>
              </w:rPr>
              <w:t>n = 81920 time: 0.893 sec</w:t>
            </w:r>
          </w:p>
          <w:p w:rsidR="00BA52EB" w:rsidRPr="00BA52EB" w:rsidRDefault="00BA52EB" w:rsidP="00BA52EB">
            <w:pPr>
              <w:rPr>
                <w:lang w:val="en-US"/>
              </w:rPr>
            </w:pPr>
            <w:r w:rsidRPr="00BA52EB">
              <w:rPr>
                <w:lang w:val="en-US"/>
              </w:rPr>
              <w:t xml:space="preserve">      &gt;&gt;&gt; ratio:  4.07018827500023</w:t>
            </w:r>
          </w:p>
          <w:p w:rsidR="00BA52EB" w:rsidRPr="00BA52EB" w:rsidRDefault="00BA52EB" w:rsidP="00BA52EB">
            <w:pPr>
              <w:rPr>
                <w:lang w:val="en-US"/>
              </w:rPr>
            </w:pPr>
            <w:r w:rsidRPr="00BA52EB">
              <w:rPr>
                <w:lang w:val="en-US"/>
              </w:rPr>
              <w:t>n = 163840 time: 3.482 sec</w:t>
            </w:r>
          </w:p>
          <w:p w:rsidR="00BA52EB" w:rsidRPr="00BA52EB" w:rsidRDefault="00BA52EB" w:rsidP="00BA52EB">
            <w:pPr>
              <w:rPr>
                <w:lang w:val="en-US"/>
              </w:rPr>
            </w:pPr>
            <w:r w:rsidRPr="00BA52EB">
              <w:rPr>
                <w:lang w:val="en-US"/>
              </w:rPr>
              <w:t xml:space="preserve">      &gt;&gt;&gt; ratio:  3.8995199961506417</w:t>
            </w:r>
          </w:p>
          <w:p w:rsidR="00BA52EB" w:rsidRPr="00BA52EB" w:rsidRDefault="00BA52EB" w:rsidP="00BA52EB">
            <w:pPr>
              <w:rPr>
                <w:lang w:val="en-US"/>
              </w:rPr>
            </w:pPr>
            <w:r w:rsidRPr="00BA52EB">
              <w:rPr>
                <w:lang w:val="en-US"/>
              </w:rPr>
              <w:t>n = 327680 time: 13.987 sec</w:t>
            </w:r>
          </w:p>
          <w:p w:rsidR="001C2085" w:rsidRPr="00BA52EB" w:rsidRDefault="00BA52EB" w:rsidP="00BA52EB">
            <w:pPr>
              <w:rPr>
                <w:lang w:val="en-US"/>
              </w:rPr>
            </w:pPr>
            <w:r w:rsidRPr="00BA52EB">
              <w:rPr>
                <w:lang w:val="en-US"/>
              </w:rPr>
              <w:lastRenderedPageBreak/>
              <w:t xml:space="preserve">      &gt;&gt;&gt; ratio:  4.017394093834135</w:t>
            </w:r>
          </w:p>
        </w:tc>
      </w:tr>
    </w:tbl>
    <w:p w:rsidR="00BA52EB" w:rsidRDefault="00BA52EB" w:rsidP="00B33A80">
      <w:r>
        <w:lastRenderedPageBreak/>
        <w:t>Was beim Schreiben auffällt:</w:t>
      </w:r>
    </w:p>
    <w:p w:rsidR="00BA52EB" w:rsidRDefault="00BA52EB" w:rsidP="00BA52EB">
      <w:pPr>
        <w:pStyle w:val="ListParagraph"/>
        <w:numPr>
          <w:ilvl w:val="0"/>
          <w:numId w:val="20"/>
        </w:numPr>
      </w:pPr>
      <w:r>
        <w:t>Die Summenformel sieht unschön aus, da immer relativen Werte verrechnet werden müssen, um den effektiven Gewinn/Verlust eines Paares zu bestimmen</w:t>
      </w:r>
    </w:p>
    <w:p w:rsidR="00BA52EB" w:rsidRDefault="00BA52EB" w:rsidP="00BA52EB">
      <w:pPr>
        <w:pStyle w:val="ListParagraph"/>
        <w:numPr>
          <w:ilvl w:val="0"/>
          <w:numId w:val="20"/>
        </w:numPr>
      </w:pPr>
      <w:r>
        <w:t>Da die Summenformel nötig ist, können negative Werte (Aktie verliert an Wert) nicht ignoriert werden</w:t>
      </w:r>
    </w:p>
    <w:p w:rsidR="00BA52EB" w:rsidRDefault="00BA52EB" w:rsidP="00BA52EB">
      <w:pPr>
        <w:pStyle w:val="ListParagraph"/>
        <w:numPr>
          <w:ilvl w:val="0"/>
          <w:numId w:val="20"/>
        </w:numPr>
      </w:pPr>
      <w:r>
        <w:t xml:space="preserve">Das doppelt verschachtelte </w:t>
      </w:r>
      <w:proofErr w:type="spellStart"/>
      <w:r>
        <w:t>for</w:t>
      </w:r>
      <w:proofErr w:type="spellEnd"/>
      <w:r>
        <w:t xml:space="preserve"> erhöht die Komplexität enorm</w:t>
      </w:r>
    </w:p>
    <w:p w:rsidR="001C2085" w:rsidRDefault="00BA52EB" w:rsidP="00BA52EB">
      <w:r>
        <w:t>Um die Summenformel zu eliminieren, berechne ich zuerst die absoluten Werte und vergleiche diese dann direkt (Das neue Array wird um ein Element grösser und resultiert in einer linearen Komplexität):</w:t>
      </w:r>
    </w:p>
    <w:tbl>
      <w:tblPr>
        <w:tblStyle w:val="TableGrid"/>
        <w:tblW w:w="0" w:type="auto"/>
        <w:tblLook w:val="04A0" w:firstRow="1" w:lastRow="0" w:firstColumn="1" w:lastColumn="0" w:noHBand="0" w:noVBand="1"/>
      </w:tblPr>
      <w:tblGrid>
        <w:gridCol w:w="9062"/>
      </w:tblGrid>
      <w:tr w:rsidR="00BA52EB" w:rsidTr="00BA52EB">
        <w:tc>
          <w:tcPr>
            <w:tcW w:w="9062" w:type="dxa"/>
          </w:tcPr>
          <w:p w:rsidR="00BA52EB" w:rsidRPr="00BA52EB" w:rsidRDefault="00BA52EB" w:rsidP="00BA52EB">
            <w:pPr>
              <w:rPr>
                <w:lang w:val="en-US"/>
              </w:rPr>
            </w:pPr>
            <w:r w:rsidRPr="00BA52EB">
              <w:rPr>
                <w:lang w:val="en-US"/>
              </w:rPr>
              <w:t xml:space="preserve">public </w:t>
            </w:r>
            <w:proofErr w:type="spellStart"/>
            <w:r w:rsidRPr="00BA52EB">
              <w:rPr>
                <w:lang w:val="en-US"/>
              </w:rPr>
              <w:t>int</w:t>
            </w:r>
            <w:proofErr w:type="spellEnd"/>
            <w:r w:rsidRPr="00BA52EB">
              <w:rPr>
                <w:lang w:val="en-US"/>
              </w:rPr>
              <w:t xml:space="preserve"> </w:t>
            </w:r>
            <w:proofErr w:type="spellStart"/>
            <w:r w:rsidRPr="00BA52EB">
              <w:rPr>
                <w:lang w:val="en-US"/>
              </w:rPr>
              <w:t>maxSub</w:t>
            </w:r>
            <w:proofErr w:type="spellEnd"/>
            <w:r w:rsidRPr="00BA52EB">
              <w:rPr>
                <w:lang w:val="en-US"/>
              </w:rPr>
              <w:t>(</w:t>
            </w:r>
            <w:proofErr w:type="spellStart"/>
            <w:proofErr w:type="gramStart"/>
            <w:r w:rsidRPr="00BA52EB">
              <w:rPr>
                <w:lang w:val="en-US"/>
              </w:rPr>
              <w:t>int</w:t>
            </w:r>
            <w:proofErr w:type="spellEnd"/>
            <w:r w:rsidRPr="00BA52EB">
              <w:rPr>
                <w:lang w:val="en-US"/>
              </w:rPr>
              <w:t>[</w:t>
            </w:r>
            <w:proofErr w:type="gramEnd"/>
            <w:r w:rsidRPr="00BA52EB">
              <w:rPr>
                <w:lang w:val="en-US"/>
              </w:rPr>
              <w:t>] data) {</w:t>
            </w:r>
          </w:p>
          <w:p w:rsidR="00BA52EB" w:rsidRPr="00BA52EB" w:rsidRDefault="00BA52EB" w:rsidP="00BA52EB">
            <w:pPr>
              <w:rPr>
                <w:lang w:val="en-US"/>
              </w:rPr>
            </w:pPr>
            <w:r w:rsidRPr="00BA52EB">
              <w:rPr>
                <w:lang w:val="en-US"/>
              </w:rPr>
              <w:tab/>
              <w:t>// Make all values absolute</w:t>
            </w:r>
          </w:p>
          <w:p w:rsidR="00BA52EB" w:rsidRPr="00BA52EB" w:rsidRDefault="00BA52EB" w:rsidP="00BA52EB">
            <w:pPr>
              <w:rPr>
                <w:lang w:val="en-US"/>
              </w:rPr>
            </w:pPr>
            <w:r w:rsidRPr="00BA52EB">
              <w:rPr>
                <w:lang w:val="en-US"/>
              </w:rPr>
              <w:tab/>
            </w:r>
            <w:proofErr w:type="spellStart"/>
            <w:r w:rsidRPr="00BA52EB">
              <w:rPr>
                <w:lang w:val="en-US"/>
              </w:rPr>
              <w:t>int</w:t>
            </w:r>
            <w:proofErr w:type="spellEnd"/>
            <w:r w:rsidRPr="00BA52EB">
              <w:rPr>
                <w:lang w:val="en-US"/>
              </w:rPr>
              <w:t xml:space="preserve"> </w:t>
            </w:r>
            <w:proofErr w:type="spellStart"/>
            <w:r w:rsidRPr="00BA52EB">
              <w:rPr>
                <w:lang w:val="en-US"/>
              </w:rPr>
              <w:t>tmpvalue</w:t>
            </w:r>
            <w:proofErr w:type="spellEnd"/>
            <w:r w:rsidRPr="00BA52EB">
              <w:rPr>
                <w:lang w:val="en-US"/>
              </w:rPr>
              <w:t xml:space="preserve"> = 0;</w:t>
            </w:r>
          </w:p>
          <w:p w:rsidR="00BA52EB" w:rsidRPr="00BA52EB" w:rsidRDefault="00BA52EB" w:rsidP="00BA52EB">
            <w:pPr>
              <w:rPr>
                <w:lang w:val="en-US"/>
              </w:rPr>
            </w:pPr>
            <w:r w:rsidRPr="00BA52EB">
              <w:rPr>
                <w:lang w:val="en-US"/>
              </w:rPr>
              <w:tab/>
            </w:r>
            <w:proofErr w:type="spellStart"/>
            <w:proofErr w:type="gramStart"/>
            <w:r w:rsidRPr="00BA52EB">
              <w:rPr>
                <w:lang w:val="en-US"/>
              </w:rPr>
              <w:t>int</w:t>
            </w:r>
            <w:proofErr w:type="spellEnd"/>
            <w:r w:rsidRPr="00BA52EB">
              <w:rPr>
                <w:lang w:val="en-US"/>
              </w:rPr>
              <w:t>[</w:t>
            </w:r>
            <w:proofErr w:type="gramEnd"/>
            <w:r w:rsidRPr="00BA52EB">
              <w:rPr>
                <w:lang w:val="en-US"/>
              </w:rPr>
              <w:t xml:space="preserve">] </w:t>
            </w:r>
            <w:proofErr w:type="spellStart"/>
            <w:r w:rsidRPr="00BA52EB">
              <w:rPr>
                <w:lang w:val="en-US"/>
              </w:rPr>
              <w:t>tmpdata</w:t>
            </w:r>
            <w:proofErr w:type="spellEnd"/>
            <w:r w:rsidRPr="00BA52EB">
              <w:rPr>
                <w:lang w:val="en-US"/>
              </w:rPr>
              <w:t xml:space="preserve"> = new </w:t>
            </w:r>
            <w:proofErr w:type="spellStart"/>
            <w:r w:rsidRPr="00BA52EB">
              <w:rPr>
                <w:lang w:val="en-US"/>
              </w:rPr>
              <w:t>int</w:t>
            </w:r>
            <w:proofErr w:type="spellEnd"/>
            <w:r w:rsidRPr="00BA52EB">
              <w:rPr>
                <w:lang w:val="en-US"/>
              </w:rPr>
              <w:t>[</w:t>
            </w:r>
            <w:proofErr w:type="spellStart"/>
            <w:r w:rsidRPr="00BA52EB">
              <w:rPr>
                <w:lang w:val="en-US"/>
              </w:rPr>
              <w:t>data.length</w:t>
            </w:r>
            <w:proofErr w:type="spellEnd"/>
            <w:r w:rsidRPr="00BA52EB">
              <w:rPr>
                <w:lang w:val="en-US"/>
              </w:rPr>
              <w:t xml:space="preserve"> + 1];</w:t>
            </w:r>
          </w:p>
          <w:p w:rsidR="00BA52EB" w:rsidRPr="00BA52EB" w:rsidRDefault="00BA52EB" w:rsidP="00BA52EB">
            <w:pPr>
              <w:rPr>
                <w:lang w:val="en-US"/>
              </w:rPr>
            </w:pPr>
            <w:r w:rsidRPr="00BA52EB">
              <w:rPr>
                <w:lang w:val="en-US"/>
              </w:rPr>
              <w:tab/>
              <w:t>for (</w:t>
            </w:r>
            <w:proofErr w:type="spellStart"/>
            <w:r w:rsidRPr="00BA52EB">
              <w:rPr>
                <w:lang w:val="en-US"/>
              </w:rPr>
              <w:t>int</w:t>
            </w:r>
            <w:proofErr w:type="spellEnd"/>
            <w:r w:rsidRPr="00BA52EB">
              <w:rPr>
                <w:lang w:val="en-US"/>
              </w:rPr>
              <w:t xml:space="preserve"> </w:t>
            </w:r>
            <w:proofErr w:type="spellStart"/>
            <w:r w:rsidRPr="00BA52EB">
              <w:rPr>
                <w:lang w:val="en-US"/>
              </w:rPr>
              <w:t>i</w:t>
            </w:r>
            <w:proofErr w:type="spellEnd"/>
            <w:r w:rsidRPr="00BA52EB">
              <w:rPr>
                <w:lang w:val="en-US"/>
              </w:rPr>
              <w:t xml:space="preserve"> = 0; </w:t>
            </w:r>
            <w:proofErr w:type="spellStart"/>
            <w:r w:rsidRPr="00BA52EB">
              <w:rPr>
                <w:lang w:val="en-US"/>
              </w:rPr>
              <w:t>i</w:t>
            </w:r>
            <w:proofErr w:type="spellEnd"/>
            <w:r w:rsidRPr="00BA52EB">
              <w:rPr>
                <w:lang w:val="en-US"/>
              </w:rPr>
              <w:t xml:space="preserve"> &lt; </w:t>
            </w:r>
            <w:proofErr w:type="spellStart"/>
            <w:proofErr w:type="gramStart"/>
            <w:r w:rsidRPr="00BA52EB">
              <w:rPr>
                <w:lang w:val="en-US"/>
              </w:rPr>
              <w:t>data.length</w:t>
            </w:r>
            <w:proofErr w:type="spellEnd"/>
            <w:proofErr w:type="gramEnd"/>
            <w:r w:rsidRPr="00BA52EB">
              <w:rPr>
                <w:lang w:val="en-US"/>
              </w:rPr>
              <w:t xml:space="preserve">; </w:t>
            </w:r>
            <w:proofErr w:type="spellStart"/>
            <w:r w:rsidRPr="00BA52EB">
              <w:rPr>
                <w:lang w:val="en-US"/>
              </w:rPr>
              <w:t>i</w:t>
            </w:r>
            <w:proofErr w:type="spellEnd"/>
            <w:r w:rsidRPr="00BA52EB">
              <w:rPr>
                <w:lang w:val="en-US"/>
              </w:rPr>
              <w:t>++) {</w:t>
            </w:r>
          </w:p>
          <w:p w:rsidR="00BA52EB" w:rsidRPr="00BA52EB" w:rsidRDefault="00BA52EB" w:rsidP="00BA52EB">
            <w:pPr>
              <w:rPr>
                <w:lang w:val="en-US"/>
              </w:rPr>
            </w:pPr>
            <w:r w:rsidRPr="00BA52EB">
              <w:rPr>
                <w:lang w:val="en-US"/>
              </w:rPr>
              <w:tab/>
            </w:r>
            <w:r w:rsidRPr="00BA52EB">
              <w:rPr>
                <w:lang w:val="en-US"/>
              </w:rPr>
              <w:tab/>
            </w:r>
            <w:proofErr w:type="spellStart"/>
            <w:r w:rsidRPr="00BA52EB">
              <w:rPr>
                <w:lang w:val="en-US"/>
              </w:rPr>
              <w:t>tmpvalue</w:t>
            </w:r>
            <w:proofErr w:type="spellEnd"/>
            <w:r w:rsidRPr="00BA52EB">
              <w:rPr>
                <w:lang w:val="en-US"/>
              </w:rPr>
              <w:t xml:space="preserve"> += data[</w:t>
            </w:r>
            <w:proofErr w:type="spellStart"/>
            <w:r w:rsidRPr="00BA52EB">
              <w:rPr>
                <w:lang w:val="en-US"/>
              </w:rPr>
              <w:t>i</w:t>
            </w:r>
            <w:proofErr w:type="spellEnd"/>
            <w:r w:rsidRPr="00BA52EB">
              <w:rPr>
                <w:lang w:val="en-US"/>
              </w:rPr>
              <w:t>];</w:t>
            </w:r>
          </w:p>
          <w:p w:rsidR="00BA52EB" w:rsidRPr="00BA52EB" w:rsidRDefault="00BA52EB" w:rsidP="00BA52EB">
            <w:pPr>
              <w:rPr>
                <w:lang w:val="en-US"/>
              </w:rPr>
            </w:pPr>
            <w:r w:rsidRPr="00BA52EB">
              <w:rPr>
                <w:lang w:val="en-US"/>
              </w:rPr>
              <w:tab/>
            </w:r>
            <w:r w:rsidRPr="00BA52EB">
              <w:rPr>
                <w:lang w:val="en-US"/>
              </w:rPr>
              <w:tab/>
            </w:r>
            <w:proofErr w:type="spellStart"/>
            <w:proofErr w:type="gramStart"/>
            <w:r w:rsidRPr="00BA52EB">
              <w:rPr>
                <w:lang w:val="en-US"/>
              </w:rPr>
              <w:t>tmpdata</w:t>
            </w:r>
            <w:proofErr w:type="spellEnd"/>
            <w:r w:rsidRPr="00BA52EB">
              <w:rPr>
                <w:lang w:val="en-US"/>
              </w:rPr>
              <w:t>[</w:t>
            </w:r>
            <w:proofErr w:type="spellStart"/>
            <w:proofErr w:type="gramEnd"/>
            <w:r w:rsidRPr="00BA52EB">
              <w:rPr>
                <w:lang w:val="en-US"/>
              </w:rPr>
              <w:t>i</w:t>
            </w:r>
            <w:proofErr w:type="spellEnd"/>
            <w:r w:rsidRPr="00BA52EB">
              <w:rPr>
                <w:lang w:val="en-US"/>
              </w:rPr>
              <w:t xml:space="preserve"> + 1] = </w:t>
            </w:r>
            <w:proofErr w:type="spellStart"/>
            <w:r w:rsidRPr="00BA52EB">
              <w:rPr>
                <w:lang w:val="en-US"/>
              </w:rPr>
              <w:t>tmpvalue</w:t>
            </w:r>
            <w:proofErr w:type="spellEnd"/>
            <w:r w:rsidRPr="00BA52EB">
              <w:rPr>
                <w:lang w:val="en-US"/>
              </w:rPr>
              <w:t>;</w:t>
            </w:r>
          </w:p>
          <w:p w:rsidR="00BA52EB" w:rsidRPr="00BA52EB" w:rsidRDefault="00BA52EB" w:rsidP="00BA52EB">
            <w:pPr>
              <w:rPr>
                <w:lang w:val="en-US"/>
              </w:rPr>
            </w:pPr>
            <w:r w:rsidRPr="00BA52EB">
              <w:rPr>
                <w:lang w:val="en-US"/>
              </w:rPr>
              <w:tab/>
              <w:t>}</w:t>
            </w:r>
          </w:p>
          <w:p w:rsidR="00BA52EB" w:rsidRPr="00BA52EB" w:rsidRDefault="00BA52EB" w:rsidP="00BA52EB">
            <w:pPr>
              <w:rPr>
                <w:lang w:val="en-US"/>
              </w:rPr>
            </w:pPr>
            <w:r w:rsidRPr="00BA52EB">
              <w:rPr>
                <w:lang w:val="en-US"/>
              </w:rPr>
              <w:tab/>
            </w:r>
            <w:proofErr w:type="spellStart"/>
            <w:proofErr w:type="gramStart"/>
            <w:r w:rsidRPr="00BA52EB">
              <w:rPr>
                <w:lang w:val="en-US"/>
              </w:rPr>
              <w:t>tmpdata</w:t>
            </w:r>
            <w:proofErr w:type="spellEnd"/>
            <w:r w:rsidRPr="00BA52EB">
              <w:rPr>
                <w:lang w:val="en-US"/>
              </w:rPr>
              <w:t>[</w:t>
            </w:r>
            <w:proofErr w:type="gramEnd"/>
            <w:r w:rsidRPr="00BA52EB">
              <w:rPr>
                <w:lang w:val="en-US"/>
              </w:rPr>
              <w:t>0] = 0;</w:t>
            </w:r>
          </w:p>
          <w:p w:rsidR="00BA52EB" w:rsidRPr="00BA52EB" w:rsidRDefault="00BA52EB" w:rsidP="00BA52EB">
            <w:pPr>
              <w:rPr>
                <w:lang w:val="en-US"/>
              </w:rPr>
            </w:pPr>
          </w:p>
          <w:p w:rsidR="00BA52EB" w:rsidRPr="00BA52EB" w:rsidRDefault="00BA52EB" w:rsidP="00BA52EB">
            <w:pPr>
              <w:rPr>
                <w:lang w:val="en-US"/>
              </w:rPr>
            </w:pPr>
            <w:r w:rsidRPr="00BA52EB">
              <w:rPr>
                <w:lang w:val="en-US"/>
              </w:rPr>
              <w:tab/>
              <w:t>// Search for the maximum</w:t>
            </w:r>
          </w:p>
          <w:p w:rsidR="00BA52EB" w:rsidRPr="00BA52EB" w:rsidRDefault="00BA52EB" w:rsidP="00BA52EB">
            <w:pPr>
              <w:rPr>
                <w:lang w:val="en-US"/>
              </w:rPr>
            </w:pPr>
            <w:r w:rsidRPr="00BA52EB">
              <w:rPr>
                <w:lang w:val="en-US"/>
              </w:rPr>
              <w:tab/>
            </w:r>
            <w:proofErr w:type="spellStart"/>
            <w:r w:rsidRPr="00BA52EB">
              <w:rPr>
                <w:lang w:val="en-US"/>
              </w:rPr>
              <w:t>int</w:t>
            </w:r>
            <w:proofErr w:type="spellEnd"/>
            <w:r w:rsidRPr="00BA52EB">
              <w:rPr>
                <w:lang w:val="en-US"/>
              </w:rPr>
              <w:t xml:space="preserve"> max = 0;</w:t>
            </w:r>
          </w:p>
          <w:p w:rsidR="00BA52EB" w:rsidRPr="00BA52EB" w:rsidRDefault="00BA52EB" w:rsidP="00BA52EB">
            <w:pPr>
              <w:rPr>
                <w:lang w:val="en-US"/>
              </w:rPr>
            </w:pPr>
            <w:r w:rsidRPr="00BA52EB">
              <w:rPr>
                <w:lang w:val="en-US"/>
              </w:rPr>
              <w:tab/>
              <w:t>for (</w:t>
            </w:r>
            <w:proofErr w:type="spellStart"/>
            <w:r w:rsidRPr="00BA52EB">
              <w:rPr>
                <w:lang w:val="en-US"/>
              </w:rPr>
              <w:t>int</w:t>
            </w:r>
            <w:proofErr w:type="spellEnd"/>
            <w:r w:rsidRPr="00BA52EB">
              <w:rPr>
                <w:lang w:val="en-US"/>
              </w:rPr>
              <w:t xml:space="preserve"> </w:t>
            </w:r>
            <w:proofErr w:type="spellStart"/>
            <w:r w:rsidRPr="00BA52EB">
              <w:rPr>
                <w:lang w:val="en-US"/>
              </w:rPr>
              <w:t>i</w:t>
            </w:r>
            <w:proofErr w:type="spellEnd"/>
            <w:r w:rsidRPr="00BA52EB">
              <w:rPr>
                <w:lang w:val="en-US"/>
              </w:rPr>
              <w:t xml:space="preserve"> = 0; </w:t>
            </w:r>
            <w:proofErr w:type="spellStart"/>
            <w:r w:rsidRPr="00BA52EB">
              <w:rPr>
                <w:lang w:val="en-US"/>
              </w:rPr>
              <w:t>i</w:t>
            </w:r>
            <w:proofErr w:type="spellEnd"/>
            <w:r w:rsidRPr="00BA52EB">
              <w:rPr>
                <w:lang w:val="en-US"/>
              </w:rPr>
              <w:t xml:space="preserve"> &lt; </w:t>
            </w:r>
            <w:proofErr w:type="spellStart"/>
            <w:proofErr w:type="gramStart"/>
            <w:r w:rsidRPr="00BA52EB">
              <w:rPr>
                <w:lang w:val="en-US"/>
              </w:rPr>
              <w:t>tmpdata.length</w:t>
            </w:r>
            <w:proofErr w:type="spellEnd"/>
            <w:proofErr w:type="gramEnd"/>
            <w:r w:rsidRPr="00BA52EB">
              <w:rPr>
                <w:lang w:val="en-US"/>
              </w:rPr>
              <w:t xml:space="preserve">; </w:t>
            </w:r>
            <w:proofErr w:type="spellStart"/>
            <w:r w:rsidRPr="00BA52EB">
              <w:rPr>
                <w:lang w:val="en-US"/>
              </w:rPr>
              <w:t>i</w:t>
            </w:r>
            <w:proofErr w:type="spellEnd"/>
            <w:r w:rsidRPr="00BA52EB">
              <w:rPr>
                <w:lang w:val="en-US"/>
              </w:rPr>
              <w:t>++) {</w:t>
            </w:r>
          </w:p>
          <w:p w:rsidR="00BA52EB" w:rsidRPr="00BA52EB" w:rsidRDefault="00BA52EB" w:rsidP="00BA52EB">
            <w:pPr>
              <w:rPr>
                <w:lang w:val="en-US"/>
              </w:rPr>
            </w:pPr>
            <w:r w:rsidRPr="00BA52EB">
              <w:rPr>
                <w:lang w:val="en-US"/>
              </w:rPr>
              <w:tab/>
            </w:r>
            <w:r w:rsidRPr="00BA52EB">
              <w:rPr>
                <w:lang w:val="en-US"/>
              </w:rPr>
              <w:tab/>
              <w:t>for (</w:t>
            </w:r>
            <w:proofErr w:type="spellStart"/>
            <w:r w:rsidRPr="00BA52EB">
              <w:rPr>
                <w:lang w:val="en-US"/>
              </w:rPr>
              <w:t>int</w:t>
            </w:r>
            <w:proofErr w:type="spellEnd"/>
            <w:r w:rsidRPr="00BA52EB">
              <w:rPr>
                <w:lang w:val="en-US"/>
              </w:rPr>
              <w:t xml:space="preserve"> j = </w:t>
            </w:r>
            <w:proofErr w:type="spellStart"/>
            <w:r w:rsidRPr="00BA52EB">
              <w:rPr>
                <w:lang w:val="en-US"/>
              </w:rPr>
              <w:t>i</w:t>
            </w:r>
            <w:proofErr w:type="spellEnd"/>
            <w:r w:rsidRPr="00BA52EB">
              <w:rPr>
                <w:lang w:val="en-US"/>
              </w:rPr>
              <w:t xml:space="preserve"> + 1; j &lt; </w:t>
            </w:r>
            <w:proofErr w:type="spellStart"/>
            <w:proofErr w:type="gramStart"/>
            <w:r w:rsidRPr="00BA52EB">
              <w:rPr>
                <w:lang w:val="en-US"/>
              </w:rPr>
              <w:t>tmpdata.length</w:t>
            </w:r>
            <w:proofErr w:type="spellEnd"/>
            <w:proofErr w:type="gramEnd"/>
            <w:r w:rsidRPr="00BA52EB">
              <w:rPr>
                <w:lang w:val="en-US"/>
              </w:rPr>
              <w:t xml:space="preserve">; </w:t>
            </w:r>
            <w:proofErr w:type="spellStart"/>
            <w:r w:rsidRPr="00BA52EB">
              <w:rPr>
                <w:lang w:val="en-US"/>
              </w:rPr>
              <w:t>j++</w:t>
            </w:r>
            <w:proofErr w:type="spellEnd"/>
            <w:r w:rsidRPr="00BA52EB">
              <w:rPr>
                <w:lang w:val="en-US"/>
              </w:rPr>
              <w:t>) {</w:t>
            </w:r>
          </w:p>
          <w:p w:rsidR="00BA52EB" w:rsidRPr="00BA52EB" w:rsidRDefault="00BA52EB" w:rsidP="00BA52EB">
            <w:pPr>
              <w:rPr>
                <w:lang w:val="en-US"/>
              </w:rPr>
            </w:pPr>
            <w:r w:rsidRPr="00BA52EB">
              <w:rPr>
                <w:lang w:val="en-US"/>
              </w:rPr>
              <w:tab/>
            </w:r>
            <w:r w:rsidRPr="00BA52EB">
              <w:rPr>
                <w:lang w:val="en-US"/>
              </w:rPr>
              <w:tab/>
            </w:r>
            <w:r w:rsidRPr="00BA52EB">
              <w:rPr>
                <w:lang w:val="en-US"/>
              </w:rPr>
              <w:tab/>
            </w:r>
            <w:proofErr w:type="spellStart"/>
            <w:r w:rsidRPr="00BA52EB">
              <w:rPr>
                <w:lang w:val="en-US"/>
              </w:rPr>
              <w:t>int</w:t>
            </w:r>
            <w:proofErr w:type="spellEnd"/>
            <w:r w:rsidRPr="00BA52EB">
              <w:rPr>
                <w:lang w:val="en-US"/>
              </w:rPr>
              <w:t xml:space="preserve"> diff = </w:t>
            </w:r>
            <w:proofErr w:type="spellStart"/>
            <w:r w:rsidRPr="00BA52EB">
              <w:rPr>
                <w:lang w:val="en-US"/>
              </w:rPr>
              <w:t>tmpdata</w:t>
            </w:r>
            <w:proofErr w:type="spellEnd"/>
            <w:r w:rsidRPr="00BA52EB">
              <w:rPr>
                <w:lang w:val="en-US"/>
              </w:rPr>
              <w:t xml:space="preserve">[j] - </w:t>
            </w:r>
            <w:proofErr w:type="spellStart"/>
            <w:r w:rsidRPr="00BA52EB">
              <w:rPr>
                <w:lang w:val="en-US"/>
              </w:rPr>
              <w:t>tmpdata</w:t>
            </w:r>
            <w:proofErr w:type="spellEnd"/>
            <w:r w:rsidRPr="00BA52EB">
              <w:rPr>
                <w:lang w:val="en-US"/>
              </w:rPr>
              <w:t>[</w:t>
            </w:r>
            <w:proofErr w:type="spellStart"/>
            <w:r w:rsidRPr="00BA52EB">
              <w:rPr>
                <w:lang w:val="en-US"/>
              </w:rPr>
              <w:t>i</w:t>
            </w:r>
            <w:proofErr w:type="spellEnd"/>
            <w:r w:rsidRPr="00BA52EB">
              <w:rPr>
                <w:lang w:val="en-US"/>
              </w:rPr>
              <w:t>];</w:t>
            </w:r>
          </w:p>
          <w:p w:rsidR="00BA52EB" w:rsidRPr="00BA52EB" w:rsidRDefault="00BA52EB" w:rsidP="00BA52EB">
            <w:pPr>
              <w:rPr>
                <w:lang w:val="en-US"/>
              </w:rPr>
            </w:pPr>
            <w:r w:rsidRPr="00BA52EB">
              <w:rPr>
                <w:lang w:val="en-US"/>
              </w:rPr>
              <w:tab/>
            </w:r>
            <w:r w:rsidRPr="00BA52EB">
              <w:rPr>
                <w:lang w:val="en-US"/>
              </w:rPr>
              <w:tab/>
            </w:r>
            <w:r w:rsidRPr="00BA52EB">
              <w:rPr>
                <w:lang w:val="en-US"/>
              </w:rPr>
              <w:tab/>
              <w:t>if (diff &gt; max) {</w:t>
            </w:r>
          </w:p>
          <w:p w:rsidR="00BA52EB" w:rsidRPr="00BA52EB" w:rsidRDefault="00BA52EB" w:rsidP="00BA52EB">
            <w:pPr>
              <w:rPr>
                <w:lang w:val="en-US"/>
              </w:rPr>
            </w:pPr>
            <w:r w:rsidRPr="00BA52EB">
              <w:rPr>
                <w:lang w:val="en-US"/>
              </w:rPr>
              <w:tab/>
            </w:r>
            <w:r w:rsidRPr="00BA52EB">
              <w:rPr>
                <w:lang w:val="en-US"/>
              </w:rPr>
              <w:tab/>
            </w:r>
            <w:r w:rsidRPr="00BA52EB">
              <w:rPr>
                <w:lang w:val="en-US"/>
              </w:rPr>
              <w:tab/>
            </w:r>
            <w:r w:rsidRPr="00BA52EB">
              <w:rPr>
                <w:lang w:val="en-US"/>
              </w:rPr>
              <w:tab/>
              <w:t>max = diff;</w:t>
            </w:r>
          </w:p>
          <w:p w:rsidR="00BA52EB" w:rsidRDefault="00BA52EB" w:rsidP="00BA52EB">
            <w:r w:rsidRPr="00BA52EB">
              <w:rPr>
                <w:lang w:val="en-US"/>
              </w:rPr>
              <w:tab/>
            </w:r>
            <w:r w:rsidRPr="00BA52EB">
              <w:rPr>
                <w:lang w:val="en-US"/>
              </w:rPr>
              <w:tab/>
            </w:r>
            <w:r w:rsidRPr="00BA52EB">
              <w:rPr>
                <w:lang w:val="en-US"/>
              </w:rPr>
              <w:tab/>
            </w:r>
            <w:r>
              <w:t>}</w:t>
            </w:r>
          </w:p>
          <w:p w:rsidR="00BA52EB" w:rsidRDefault="00BA52EB" w:rsidP="00BA52EB">
            <w:r>
              <w:tab/>
            </w:r>
            <w:r>
              <w:tab/>
              <w:t>}</w:t>
            </w:r>
          </w:p>
          <w:p w:rsidR="00BA52EB" w:rsidRDefault="00BA52EB" w:rsidP="00BA52EB">
            <w:r>
              <w:tab/>
              <w:t>}</w:t>
            </w:r>
          </w:p>
          <w:p w:rsidR="00BA52EB" w:rsidRDefault="00BA52EB" w:rsidP="00BA52EB">
            <w:r>
              <w:tab/>
            </w:r>
            <w:proofErr w:type="spellStart"/>
            <w:r>
              <w:t>return</w:t>
            </w:r>
            <w:proofErr w:type="spellEnd"/>
            <w:r>
              <w:t xml:space="preserve"> </w:t>
            </w:r>
            <w:proofErr w:type="spellStart"/>
            <w:r>
              <w:t>max</w:t>
            </w:r>
            <w:proofErr w:type="spellEnd"/>
            <w:r>
              <w:t>;</w:t>
            </w:r>
          </w:p>
          <w:p w:rsidR="00BA52EB" w:rsidRDefault="00BA52EB" w:rsidP="00BA52EB">
            <w:r>
              <w:t>}</w:t>
            </w:r>
          </w:p>
        </w:tc>
      </w:tr>
    </w:tbl>
    <w:p w:rsidR="00BA52EB" w:rsidRDefault="00BA52EB" w:rsidP="00BA52EB">
      <w:r>
        <w:t>Der Algorithmus ist minimal schneller, da er die Summenformel eliminiert, aber linear die absoluten Werte berechnen muss:</w:t>
      </w:r>
    </w:p>
    <w:tbl>
      <w:tblPr>
        <w:tblStyle w:val="TableGrid"/>
        <w:tblW w:w="0" w:type="auto"/>
        <w:tblLook w:val="04A0" w:firstRow="1" w:lastRow="0" w:firstColumn="1" w:lastColumn="0" w:noHBand="0" w:noVBand="1"/>
      </w:tblPr>
      <w:tblGrid>
        <w:gridCol w:w="9062"/>
      </w:tblGrid>
      <w:tr w:rsidR="00BA52EB" w:rsidTr="00BA52EB">
        <w:tc>
          <w:tcPr>
            <w:tcW w:w="9062" w:type="dxa"/>
          </w:tcPr>
          <w:p w:rsidR="00BA52EB" w:rsidRPr="00BA52EB" w:rsidRDefault="00BA52EB" w:rsidP="00BA52EB">
            <w:pPr>
              <w:rPr>
                <w:lang w:val="en-US"/>
              </w:rPr>
            </w:pPr>
            <w:r w:rsidRPr="00BA52EB">
              <w:rPr>
                <w:lang w:val="en-US"/>
              </w:rPr>
              <w:t>n = 10 time: 0.000 sec</w:t>
            </w:r>
          </w:p>
          <w:p w:rsidR="00BA52EB" w:rsidRPr="00BA52EB" w:rsidRDefault="00BA52EB" w:rsidP="00BA52EB">
            <w:pPr>
              <w:rPr>
                <w:lang w:val="en-US"/>
              </w:rPr>
            </w:pPr>
            <w:r w:rsidRPr="00BA52EB">
              <w:rPr>
                <w:lang w:val="en-US"/>
              </w:rPr>
              <w:t>n = 20 time: 0.000 sec</w:t>
            </w:r>
          </w:p>
          <w:p w:rsidR="00BA52EB" w:rsidRPr="00BA52EB" w:rsidRDefault="00BA52EB" w:rsidP="00BA52EB">
            <w:pPr>
              <w:rPr>
                <w:lang w:val="en-US"/>
              </w:rPr>
            </w:pPr>
            <w:r w:rsidRPr="00BA52EB">
              <w:rPr>
                <w:lang w:val="en-US"/>
              </w:rPr>
              <w:t xml:space="preserve">      &gt;&gt;&gt; ratio:  1.8128355295265983</w:t>
            </w:r>
          </w:p>
          <w:p w:rsidR="00BA52EB" w:rsidRPr="00BA52EB" w:rsidRDefault="00BA52EB" w:rsidP="00BA52EB">
            <w:pPr>
              <w:rPr>
                <w:lang w:val="en-US"/>
              </w:rPr>
            </w:pPr>
            <w:r w:rsidRPr="00BA52EB">
              <w:rPr>
                <w:lang w:val="en-US"/>
              </w:rPr>
              <w:t>n = 40 time: 0.000 sec</w:t>
            </w:r>
          </w:p>
          <w:p w:rsidR="00BA52EB" w:rsidRPr="00BA52EB" w:rsidRDefault="00BA52EB" w:rsidP="00BA52EB">
            <w:pPr>
              <w:rPr>
                <w:lang w:val="en-US"/>
              </w:rPr>
            </w:pPr>
            <w:r w:rsidRPr="00BA52EB">
              <w:rPr>
                <w:lang w:val="en-US"/>
              </w:rPr>
              <w:t xml:space="preserve">      &gt;&gt;&gt; ratio:  2.93067707632252</w:t>
            </w:r>
          </w:p>
          <w:p w:rsidR="00BA52EB" w:rsidRPr="00BA52EB" w:rsidRDefault="00BA52EB" w:rsidP="00BA52EB">
            <w:pPr>
              <w:rPr>
                <w:lang w:val="en-US"/>
              </w:rPr>
            </w:pPr>
            <w:r w:rsidRPr="00BA52EB">
              <w:rPr>
                <w:lang w:val="en-US"/>
              </w:rPr>
              <w:t>n = 80 time: 0.000 sec</w:t>
            </w:r>
          </w:p>
          <w:p w:rsidR="00BA52EB" w:rsidRPr="00BA52EB" w:rsidRDefault="00BA52EB" w:rsidP="00BA52EB">
            <w:pPr>
              <w:rPr>
                <w:lang w:val="en-US"/>
              </w:rPr>
            </w:pPr>
            <w:r w:rsidRPr="00BA52EB">
              <w:rPr>
                <w:lang w:val="en-US"/>
              </w:rPr>
              <w:t xml:space="preserve">      &gt;&gt;&gt; ratio:  3.976575417968032</w:t>
            </w:r>
          </w:p>
          <w:p w:rsidR="00BA52EB" w:rsidRPr="00BA52EB" w:rsidRDefault="00BA52EB" w:rsidP="00BA52EB">
            <w:pPr>
              <w:rPr>
                <w:lang w:val="en-US"/>
              </w:rPr>
            </w:pPr>
            <w:r w:rsidRPr="00BA52EB">
              <w:rPr>
                <w:lang w:val="en-US"/>
              </w:rPr>
              <w:t>n = 160 time: 0.000 sec</w:t>
            </w:r>
          </w:p>
          <w:p w:rsidR="00BA52EB" w:rsidRPr="00BA52EB" w:rsidRDefault="00BA52EB" w:rsidP="00BA52EB">
            <w:pPr>
              <w:rPr>
                <w:lang w:val="en-US"/>
              </w:rPr>
            </w:pPr>
            <w:r w:rsidRPr="00BA52EB">
              <w:rPr>
                <w:lang w:val="en-US"/>
              </w:rPr>
              <w:t xml:space="preserve">      &gt;&gt;&gt; ratio:  2.2662801173508282</w:t>
            </w:r>
          </w:p>
          <w:p w:rsidR="00BA52EB" w:rsidRPr="00BA52EB" w:rsidRDefault="00BA52EB" w:rsidP="00BA52EB">
            <w:pPr>
              <w:rPr>
                <w:lang w:val="en-US"/>
              </w:rPr>
            </w:pPr>
            <w:r w:rsidRPr="00BA52EB">
              <w:rPr>
                <w:lang w:val="en-US"/>
              </w:rPr>
              <w:t>n = 320 time: 0.001 sec</w:t>
            </w:r>
          </w:p>
          <w:p w:rsidR="00BA52EB" w:rsidRPr="00BA52EB" w:rsidRDefault="00BA52EB" w:rsidP="00BA52EB">
            <w:pPr>
              <w:rPr>
                <w:lang w:val="en-US"/>
              </w:rPr>
            </w:pPr>
            <w:r w:rsidRPr="00BA52EB">
              <w:rPr>
                <w:lang w:val="en-US"/>
              </w:rPr>
              <w:t xml:space="preserve">      &gt;&gt;&gt; ratio:  3.8655216349829264</w:t>
            </w:r>
          </w:p>
          <w:p w:rsidR="00BA52EB" w:rsidRPr="00BA52EB" w:rsidRDefault="00BA52EB" w:rsidP="00BA52EB">
            <w:pPr>
              <w:rPr>
                <w:lang w:val="en-US"/>
              </w:rPr>
            </w:pPr>
            <w:r w:rsidRPr="00BA52EB">
              <w:rPr>
                <w:lang w:val="en-US"/>
              </w:rPr>
              <w:t>n = 640 time: 0.001 sec</w:t>
            </w:r>
          </w:p>
          <w:p w:rsidR="00BA52EB" w:rsidRPr="00BA52EB" w:rsidRDefault="00BA52EB" w:rsidP="00BA52EB">
            <w:pPr>
              <w:rPr>
                <w:lang w:val="en-US"/>
              </w:rPr>
            </w:pPr>
            <w:r w:rsidRPr="00BA52EB">
              <w:rPr>
                <w:lang w:val="en-US"/>
              </w:rPr>
              <w:t xml:space="preserve">      &gt;&gt;&gt; ratio:  0.6862551980739768</w:t>
            </w:r>
          </w:p>
          <w:p w:rsidR="00BA52EB" w:rsidRPr="00BA52EB" w:rsidRDefault="00BA52EB" w:rsidP="00BA52EB">
            <w:pPr>
              <w:rPr>
                <w:lang w:val="en-US"/>
              </w:rPr>
            </w:pPr>
            <w:r w:rsidRPr="00BA52EB">
              <w:rPr>
                <w:lang w:val="en-US"/>
              </w:rPr>
              <w:t>n = 1280 time: 0.001 sec</w:t>
            </w:r>
          </w:p>
          <w:p w:rsidR="00BA52EB" w:rsidRDefault="00BA52EB" w:rsidP="00BA52EB">
            <w:r w:rsidRPr="00BA52EB">
              <w:rPr>
                <w:lang w:val="en-US"/>
              </w:rPr>
              <w:t xml:space="preserve">      </w:t>
            </w:r>
            <w:r>
              <w:t xml:space="preserve">&gt;&gt;&gt; </w:t>
            </w:r>
            <w:proofErr w:type="spellStart"/>
            <w:r>
              <w:t>ratio</w:t>
            </w:r>
            <w:proofErr w:type="spellEnd"/>
            <w:r>
              <w:t>:  2.076279604144532</w:t>
            </w:r>
          </w:p>
          <w:p w:rsidR="00BA52EB" w:rsidRDefault="00BA52EB" w:rsidP="00BA52EB">
            <w:r>
              <w:t>n = 2560 time: 0.003 sec</w:t>
            </w:r>
          </w:p>
          <w:p w:rsidR="00BA52EB" w:rsidRPr="00BA52EB" w:rsidRDefault="00BA52EB" w:rsidP="00BA52EB">
            <w:pPr>
              <w:rPr>
                <w:lang w:val="en-US"/>
              </w:rPr>
            </w:pPr>
            <w:r w:rsidRPr="00BA52EB">
              <w:rPr>
                <w:lang w:val="en-US"/>
              </w:rPr>
              <w:lastRenderedPageBreak/>
              <w:t xml:space="preserve">      &gt;&gt;&gt; ratio:  3.152878395171969</w:t>
            </w:r>
          </w:p>
          <w:p w:rsidR="00BA52EB" w:rsidRPr="00BA52EB" w:rsidRDefault="00BA52EB" w:rsidP="00BA52EB">
            <w:pPr>
              <w:rPr>
                <w:lang w:val="en-US"/>
              </w:rPr>
            </w:pPr>
            <w:r w:rsidRPr="00BA52EB">
              <w:rPr>
                <w:lang w:val="en-US"/>
              </w:rPr>
              <w:t>n = 5120 time: 0.003 sec</w:t>
            </w:r>
          </w:p>
          <w:p w:rsidR="00BA52EB" w:rsidRPr="00BA52EB" w:rsidRDefault="00BA52EB" w:rsidP="00BA52EB">
            <w:pPr>
              <w:rPr>
                <w:lang w:val="en-US"/>
              </w:rPr>
            </w:pPr>
            <w:r w:rsidRPr="00BA52EB">
              <w:rPr>
                <w:lang w:val="en-US"/>
              </w:rPr>
              <w:t xml:space="preserve">      &gt;&gt;&gt; ratio:  0.942038828027392</w:t>
            </w:r>
          </w:p>
          <w:p w:rsidR="00BA52EB" w:rsidRPr="00BA52EB" w:rsidRDefault="00BA52EB" w:rsidP="00BA52EB">
            <w:pPr>
              <w:rPr>
                <w:lang w:val="en-US"/>
              </w:rPr>
            </w:pPr>
            <w:r w:rsidRPr="00BA52EB">
              <w:rPr>
                <w:lang w:val="en-US"/>
              </w:rPr>
              <w:t>n = 10240 time: 0.012 sec</w:t>
            </w:r>
          </w:p>
          <w:p w:rsidR="00BA52EB" w:rsidRPr="00BA52EB" w:rsidRDefault="00BA52EB" w:rsidP="00BA52EB">
            <w:pPr>
              <w:rPr>
                <w:lang w:val="en-US"/>
              </w:rPr>
            </w:pPr>
            <w:r w:rsidRPr="00BA52EB">
              <w:rPr>
                <w:lang w:val="en-US"/>
              </w:rPr>
              <w:t xml:space="preserve">      &gt;&gt;&gt; ratio:  3.8474177913764476</w:t>
            </w:r>
          </w:p>
          <w:p w:rsidR="00BA52EB" w:rsidRPr="00BA52EB" w:rsidRDefault="00BA52EB" w:rsidP="00BA52EB">
            <w:pPr>
              <w:rPr>
                <w:lang w:val="en-US"/>
              </w:rPr>
            </w:pPr>
            <w:r w:rsidRPr="00BA52EB">
              <w:rPr>
                <w:lang w:val="en-US"/>
              </w:rPr>
              <w:t>n = 20480 time: 0.054 sec</w:t>
            </w:r>
          </w:p>
          <w:p w:rsidR="00BA52EB" w:rsidRPr="00BA52EB" w:rsidRDefault="00BA52EB" w:rsidP="00BA52EB">
            <w:pPr>
              <w:rPr>
                <w:lang w:val="en-US"/>
              </w:rPr>
            </w:pPr>
            <w:r w:rsidRPr="00BA52EB">
              <w:rPr>
                <w:lang w:val="en-US"/>
              </w:rPr>
              <w:t xml:space="preserve">      &gt;&gt;&gt; ratio:  4.3938440121051965</w:t>
            </w:r>
          </w:p>
          <w:p w:rsidR="00BA52EB" w:rsidRPr="00BA52EB" w:rsidRDefault="00BA52EB" w:rsidP="00BA52EB">
            <w:pPr>
              <w:rPr>
                <w:lang w:val="en-US"/>
              </w:rPr>
            </w:pPr>
            <w:r w:rsidRPr="00BA52EB">
              <w:rPr>
                <w:lang w:val="en-US"/>
              </w:rPr>
              <w:t>n = 40960 time: 0.204 sec</w:t>
            </w:r>
          </w:p>
          <w:p w:rsidR="00BA52EB" w:rsidRPr="00BA52EB" w:rsidRDefault="00BA52EB" w:rsidP="00BA52EB">
            <w:pPr>
              <w:rPr>
                <w:lang w:val="en-US"/>
              </w:rPr>
            </w:pPr>
            <w:r w:rsidRPr="00BA52EB">
              <w:rPr>
                <w:lang w:val="en-US"/>
              </w:rPr>
              <w:t xml:space="preserve">      &gt;&gt;&gt; ratio:  3.751081008499454</w:t>
            </w:r>
          </w:p>
          <w:p w:rsidR="00BA52EB" w:rsidRPr="00BA52EB" w:rsidRDefault="00BA52EB" w:rsidP="00BA52EB">
            <w:pPr>
              <w:rPr>
                <w:lang w:val="en-US"/>
              </w:rPr>
            </w:pPr>
            <w:r w:rsidRPr="00BA52EB">
              <w:rPr>
                <w:lang w:val="en-US"/>
              </w:rPr>
              <w:t>n = 81920 time: 0.825 sec</w:t>
            </w:r>
          </w:p>
          <w:p w:rsidR="00BA52EB" w:rsidRPr="00BA52EB" w:rsidRDefault="00BA52EB" w:rsidP="00BA52EB">
            <w:pPr>
              <w:rPr>
                <w:lang w:val="en-US"/>
              </w:rPr>
            </w:pPr>
            <w:r w:rsidRPr="00BA52EB">
              <w:rPr>
                <w:lang w:val="en-US"/>
              </w:rPr>
              <w:t xml:space="preserve">      &gt;&gt;&gt; ratio:  4.054913459811471</w:t>
            </w:r>
          </w:p>
          <w:p w:rsidR="00BA52EB" w:rsidRPr="00BA52EB" w:rsidRDefault="00BA52EB" w:rsidP="00BA52EB">
            <w:pPr>
              <w:rPr>
                <w:lang w:val="en-US"/>
              </w:rPr>
            </w:pPr>
            <w:r w:rsidRPr="00BA52EB">
              <w:rPr>
                <w:lang w:val="en-US"/>
              </w:rPr>
              <w:t>n = 163840 time: 3.210 sec</w:t>
            </w:r>
          </w:p>
          <w:p w:rsidR="00BA52EB" w:rsidRDefault="00BA52EB" w:rsidP="00BA52EB">
            <w:r w:rsidRPr="00BA52EB">
              <w:rPr>
                <w:lang w:val="en-US"/>
              </w:rPr>
              <w:t xml:space="preserve">      </w:t>
            </w:r>
            <w:r>
              <w:t xml:space="preserve">&gt;&gt;&gt; </w:t>
            </w:r>
            <w:proofErr w:type="spellStart"/>
            <w:r>
              <w:t>ratio</w:t>
            </w:r>
            <w:proofErr w:type="spellEnd"/>
            <w:r>
              <w:t>:  3.8890906526365887</w:t>
            </w:r>
          </w:p>
          <w:p w:rsidR="00BA52EB" w:rsidRDefault="00BA52EB" w:rsidP="00BA52EB">
            <w:r>
              <w:t>n = 327680 time: 12.907 sec</w:t>
            </w:r>
          </w:p>
          <w:p w:rsidR="00BA52EB" w:rsidRDefault="00BA52EB" w:rsidP="00BA52EB">
            <w:r>
              <w:t xml:space="preserve">      &gt;&gt;&gt; </w:t>
            </w:r>
            <w:proofErr w:type="spellStart"/>
            <w:r>
              <w:t>ratio</w:t>
            </w:r>
            <w:proofErr w:type="spellEnd"/>
            <w:r>
              <w:t>:  4.021222321617529</w:t>
            </w:r>
          </w:p>
        </w:tc>
      </w:tr>
    </w:tbl>
    <w:p w:rsidR="00B93CED" w:rsidRDefault="00904430" w:rsidP="00B33A80">
      <w:r>
        <w:lastRenderedPageBreak/>
        <w:t xml:space="preserve">Der grösste Zeitverbraucher ist also die doppelt verschachtelte </w:t>
      </w:r>
      <w:proofErr w:type="spellStart"/>
      <w:r>
        <w:t>for</w:t>
      </w:r>
      <w:proofErr w:type="spellEnd"/>
      <w:r>
        <w:t xml:space="preserve"> Schleife (</w:t>
      </w:r>
      <w:r w:rsidR="00FB368D">
        <w:t>Quadratische Komplexität</w:t>
      </w:r>
      <w:r>
        <w:t xml:space="preserve">). Googelt man etwas herum findet man schnell heraus, dass </w:t>
      </w:r>
      <w:proofErr w:type="spellStart"/>
      <w:r>
        <w:t>Kadanes</w:t>
      </w:r>
      <w:proofErr w:type="spellEnd"/>
      <w:r>
        <w:t xml:space="preserve"> Algorithmus als Spezialfall zu einer linearen Komplexität führt:</w:t>
      </w:r>
      <w:bookmarkStart w:id="3" w:name="_GoBack"/>
      <w:bookmarkEnd w:id="3"/>
    </w:p>
    <w:tbl>
      <w:tblPr>
        <w:tblStyle w:val="TableGrid"/>
        <w:tblW w:w="0" w:type="auto"/>
        <w:tblLook w:val="04A0" w:firstRow="1" w:lastRow="0" w:firstColumn="1" w:lastColumn="0" w:noHBand="0" w:noVBand="1"/>
      </w:tblPr>
      <w:tblGrid>
        <w:gridCol w:w="9062"/>
      </w:tblGrid>
      <w:tr w:rsidR="00904430" w:rsidTr="00904430">
        <w:tc>
          <w:tcPr>
            <w:tcW w:w="9062" w:type="dxa"/>
          </w:tcPr>
          <w:p w:rsidR="00904430" w:rsidRPr="00904430" w:rsidRDefault="00904430" w:rsidP="00904430">
            <w:pPr>
              <w:rPr>
                <w:lang w:val="en-US"/>
              </w:rPr>
            </w:pPr>
            <w:r w:rsidRPr="00904430">
              <w:rPr>
                <w:lang w:val="en-US"/>
              </w:rPr>
              <w:t xml:space="preserve">public </w:t>
            </w:r>
            <w:proofErr w:type="spellStart"/>
            <w:r w:rsidRPr="00904430">
              <w:rPr>
                <w:lang w:val="en-US"/>
              </w:rPr>
              <w:t>int</w:t>
            </w:r>
            <w:proofErr w:type="spellEnd"/>
            <w:r w:rsidRPr="00904430">
              <w:rPr>
                <w:lang w:val="en-US"/>
              </w:rPr>
              <w:t xml:space="preserve"> </w:t>
            </w:r>
            <w:proofErr w:type="spellStart"/>
            <w:r w:rsidRPr="00904430">
              <w:rPr>
                <w:lang w:val="en-US"/>
              </w:rPr>
              <w:t>maxSub</w:t>
            </w:r>
            <w:proofErr w:type="spellEnd"/>
            <w:r w:rsidRPr="00904430">
              <w:rPr>
                <w:lang w:val="en-US"/>
              </w:rPr>
              <w:t>(</w:t>
            </w:r>
            <w:proofErr w:type="spellStart"/>
            <w:proofErr w:type="gramStart"/>
            <w:r w:rsidRPr="00904430">
              <w:rPr>
                <w:lang w:val="en-US"/>
              </w:rPr>
              <w:t>int</w:t>
            </w:r>
            <w:proofErr w:type="spellEnd"/>
            <w:r w:rsidRPr="00904430">
              <w:rPr>
                <w:lang w:val="en-US"/>
              </w:rPr>
              <w:t>[</w:t>
            </w:r>
            <w:proofErr w:type="gramEnd"/>
            <w:r w:rsidRPr="00904430">
              <w:rPr>
                <w:lang w:val="en-US"/>
              </w:rPr>
              <w:t>] data) {</w:t>
            </w:r>
          </w:p>
          <w:p w:rsidR="00904430" w:rsidRPr="00904430" w:rsidRDefault="00904430" w:rsidP="00904430">
            <w:pPr>
              <w:rPr>
                <w:lang w:val="en-US"/>
              </w:rPr>
            </w:pPr>
            <w:r w:rsidRPr="00904430">
              <w:rPr>
                <w:lang w:val="en-US"/>
              </w:rPr>
              <w:tab/>
            </w:r>
            <w:proofErr w:type="spellStart"/>
            <w:r w:rsidRPr="00904430">
              <w:rPr>
                <w:lang w:val="en-US"/>
              </w:rPr>
              <w:t>int</w:t>
            </w:r>
            <w:proofErr w:type="spellEnd"/>
            <w:r w:rsidRPr="00904430">
              <w:rPr>
                <w:lang w:val="en-US"/>
              </w:rPr>
              <w:t xml:space="preserve"> </w:t>
            </w:r>
            <w:proofErr w:type="spellStart"/>
            <w:r w:rsidRPr="00904430">
              <w:rPr>
                <w:lang w:val="en-US"/>
              </w:rPr>
              <w:t>maxend</w:t>
            </w:r>
            <w:proofErr w:type="spellEnd"/>
            <w:r w:rsidRPr="00904430">
              <w:rPr>
                <w:lang w:val="en-US"/>
              </w:rPr>
              <w:t xml:space="preserve"> = </w:t>
            </w:r>
            <w:proofErr w:type="gramStart"/>
            <w:r w:rsidRPr="00904430">
              <w:rPr>
                <w:lang w:val="en-US"/>
              </w:rPr>
              <w:t>data[</w:t>
            </w:r>
            <w:proofErr w:type="gramEnd"/>
            <w:r w:rsidRPr="00904430">
              <w:rPr>
                <w:lang w:val="en-US"/>
              </w:rPr>
              <w:t>0];</w:t>
            </w:r>
          </w:p>
          <w:p w:rsidR="00904430" w:rsidRPr="00904430" w:rsidRDefault="00904430" w:rsidP="00904430">
            <w:pPr>
              <w:rPr>
                <w:lang w:val="en-US"/>
              </w:rPr>
            </w:pPr>
            <w:r w:rsidRPr="00904430">
              <w:rPr>
                <w:lang w:val="en-US"/>
              </w:rPr>
              <w:tab/>
            </w:r>
            <w:proofErr w:type="spellStart"/>
            <w:r w:rsidRPr="00904430">
              <w:rPr>
                <w:lang w:val="en-US"/>
              </w:rPr>
              <w:t>int</w:t>
            </w:r>
            <w:proofErr w:type="spellEnd"/>
            <w:r w:rsidRPr="00904430">
              <w:rPr>
                <w:lang w:val="en-US"/>
              </w:rPr>
              <w:t xml:space="preserve"> </w:t>
            </w:r>
            <w:proofErr w:type="spellStart"/>
            <w:r w:rsidRPr="00904430">
              <w:rPr>
                <w:lang w:val="en-US"/>
              </w:rPr>
              <w:t>maxfar</w:t>
            </w:r>
            <w:proofErr w:type="spellEnd"/>
            <w:r w:rsidRPr="00904430">
              <w:rPr>
                <w:lang w:val="en-US"/>
              </w:rPr>
              <w:t xml:space="preserve"> = </w:t>
            </w:r>
            <w:proofErr w:type="gramStart"/>
            <w:r w:rsidRPr="00904430">
              <w:rPr>
                <w:lang w:val="en-US"/>
              </w:rPr>
              <w:t>data[</w:t>
            </w:r>
            <w:proofErr w:type="gramEnd"/>
            <w:r w:rsidRPr="00904430">
              <w:rPr>
                <w:lang w:val="en-US"/>
              </w:rPr>
              <w:t>0];</w:t>
            </w:r>
          </w:p>
          <w:p w:rsidR="00904430" w:rsidRPr="00904430" w:rsidRDefault="00904430" w:rsidP="00904430">
            <w:pPr>
              <w:rPr>
                <w:lang w:val="en-US"/>
              </w:rPr>
            </w:pPr>
            <w:r w:rsidRPr="00904430">
              <w:rPr>
                <w:lang w:val="en-US"/>
              </w:rPr>
              <w:tab/>
              <w:t>for (</w:t>
            </w:r>
            <w:proofErr w:type="spellStart"/>
            <w:r w:rsidRPr="00904430">
              <w:rPr>
                <w:lang w:val="en-US"/>
              </w:rPr>
              <w:t>int</w:t>
            </w:r>
            <w:proofErr w:type="spellEnd"/>
            <w:r w:rsidRPr="00904430">
              <w:rPr>
                <w:lang w:val="en-US"/>
              </w:rPr>
              <w:t xml:space="preserve"> </w:t>
            </w:r>
            <w:proofErr w:type="spellStart"/>
            <w:r w:rsidRPr="00904430">
              <w:rPr>
                <w:lang w:val="en-US"/>
              </w:rPr>
              <w:t>i</w:t>
            </w:r>
            <w:proofErr w:type="spellEnd"/>
            <w:r w:rsidRPr="00904430">
              <w:rPr>
                <w:lang w:val="en-US"/>
              </w:rPr>
              <w:t xml:space="preserve"> = 1; </w:t>
            </w:r>
            <w:proofErr w:type="spellStart"/>
            <w:r w:rsidRPr="00904430">
              <w:rPr>
                <w:lang w:val="en-US"/>
              </w:rPr>
              <w:t>i</w:t>
            </w:r>
            <w:proofErr w:type="spellEnd"/>
            <w:r w:rsidRPr="00904430">
              <w:rPr>
                <w:lang w:val="en-US"/>
              </w:rPr>
              <w:t xml:space="preserve"> &lt; </w:t>
            </w:r>
            <w:proofErr w:type="spellStart"/>
            <w:proofErr w:type="gramStart"/>
            <w:r w:rsidRPr="00904430">
              <w:rPr>
                <w:lang w:val="en-US"/>
              </w:rPr>
              <w:t>data.length</w:t>
            </w:r>
            <w:proofErr w:type="spellEnd"/>
            <w:proofErr w:type="gramEnd"/>
            <w:r w:rsidRPr="00904430">
              <w:rPr>
                <w:lang w:val="en-US"/>
              </w:rPr>
              <w:t xml:space="preserve">; </w:t>
            </w:r>
            <w:proofErr w:type="spellStart"/>
            <w:r w:rsidRPr="00904430">
              <w:rPr>
                <w:lang w:val="en-US"/>
              </w:rPr>
              <w:t>i</w:t>
            </w:r>
            <w:proofErr w:type="spellEnd"/>
            <w:r w:rsidRPr="00904430">
              <w:rPr>
                <w:lang w:val="en-US"/>
              </w:rPr>
              <w:t>++) {</w:t>
            </w:r>
          </w:p>
          <w:p w:rsidR="00904430" w:rsidRPr="00904430" w:rsidRDefault="00904430" w:rsidP="00904430">
            <w:pPr>
              <w:rPr>
                <w:lang w:val="en-US"/>
              </w:rPr>
            </w:pPr>
            <w:r w:rsidRPr="00904430">
              <w:rPr>
                <w:lang w:val="en-US"/>
              </w:rPr>
              <w:tab/>
            </w:r>
            <w:r w:rsidRPr="00904430">
              <w:rPr>
                <w:lang w:val="en-US"/>
              </w:rPr>
              <w:tab/>
            </w:r>
            <w:proofErr w:type="spellStart"/>
            <w:r w:rsidRPr="00904430">
              <w:rPr>
                <w:lang w:val="en-US"/>
              </w:rPr>
              <w:t>maxend</w:t>
            </w:r>
            <w:proofErr w:type="spellEnd"/>
            <w:r w:rsidRPr="00904430">
              <w:rPr>
                <w:lang w:val="en-US"/>
              </w:rPr>
              <w:t xml:space="preserve"> = </w:t>
            </w:r>
            <w:proofErr w:type="spellStart"/>
            <w:r w:rsidRPr="00904430">
              <w:rPr>
                <w:lang w:val="en-US"/>
              </w:rPr>
              <w:t>Math.max</w:t>
            </w:r>
            <w:proofErr w:type="spellEnd"/>
            <w:r w:rsidRPr="00904430">
              <w:rPr>
                <w:lang w:val="en-US"/>
              </w:rPr>
              <w:t>(data[</w:t>
            </w:r>
            <w:proofErr w:type="spellStart"/>
            <w:r w:rsidRPr="00904430">
              <w:rPr>
                <w:lang w:val="en-US"/>
              </w:rPr>
              <w:t>i</w:t>
            </w:r>
            <w:proofErr w:type="spellEnd"/>
            <w:r w:rsidRPr="00904430">
              <w:rPr>
                <w:lang w:val="en-US"/>
              </w:rPr>
              <w:t xml:space="preserve">], </w:t>
            </w:r>
            <w:proofErr w:type="spellStart"/>
            <w:r w:rsidRPr="00904430">
              <w:rPr>
                <w:lang w:val="en-US"/>
              </w:rPr>
              <w:t>maxend</w:t>
            </w:r>
            <w:proofErr w:type="spellEnd"/>
            <w:r w:rsidRPr="00904430">
              <w:rPr>
                <w:lang w:val="en-US"/>
              </w:rPr>
              <w:t xml:space="preserve"> + data[</w:t>
            </w:r>
            <w:proofErr w:type="spellStart"/>
            <w:r w:rsidRPr="00904430">
              <w:rPr>
                <w:lang w:val="en-US"/>
              </w:rPr>
              <w:t>i</w:t>
            </w:r>
            <w:proofErr w:type="spellEnd"/>
            <w:r w:rsidRPr="00904430">
              <w:rPr>
                <w:lang w:val="en-US"/>
              </w:rPr>
              <w:t>]);</w:t>
            </w:r>
          </w:p>
          <w:p w:rsidR="00904430" w:rsidRPr="00904430" w:rsidRDefault="00904430" w:rsidP="00904430">
            <w:pPr>
              <w:rPr>
                <w:lang w:val="en-US"/>
              </w:rPr>
            </w:pPr>
            <w:r w:rsidRPr="00904430">
              <w:rPr>
                <w:lang w:val="en-US"/>
              </w:rPr>
              <w:tab/>
            </w:r>
            <w:r w:rsidRPr="00904430">
              <w:rPr>
                <w:lang w:val="en-US"/>
              </w:rPr>
              <w:tab/>
            </w:r>
            <w:proofErr w:type="spellStart"/>
            <w:r w:rsidRPr="00904430">
              <w:rPr>
                <w:lang w:val="en-US"/>
              </w:rPr>
              <w:t>maxfar</w:t>
            </w:r>
            <w:proofErr w:type="spellEnd"/>
            <w:r w:rsidRPr="00904430">
              <w:rPr>
                <w:lang w:val="en-US"/>
              </w:rPr>
              <w:t xml:space="preserve"> = </w:t>
            </w:r>
            <w:proofErr w:type="spellStart"/>
            <w:proofErr w:type="gramStart"/>
            <w:r w:rsidRPr="00904430">
              <w:rPr>
                <w:lang w:val="en-US"/>
              </w:rPr>
              <w:t>Math.max</w:t>
            </w:r>
            <w:proofErr w:type="spellEnd"/>
            <w:r w:rsidRPr="00904430">
              <w:rPr>
                <w:lang w:val="en-US"/>
              </w:rPr>
              <w:t>(</w:t>
            </w:r>
            <w:proofErr w:type="spellStart"/>
            <w:proofErr w:type="gramEnd"/>
            <w:r w:rsidRPr="00904430">
              <w:rPr>
                <w:lang w:val="en-US"/>
              </w:rPr>
              <w:t>maxfar</w:t>
            </w:r>
            <w:proofErr w:type="spellEnd"/>
            <w:r w:rsidRPr="00904430">
              <w:rPr>
                <w:lang w:val="en-US"/>
              </w:rPr>
              <w:t xml:space="preserve">, </w:t>
            </w:r>
            <w:proofErr w:type="spellStart"/>
            <w:r w:rsidRPr="00904430">
              <w:rPr>
                <w:lang w:val="en-US"/>
              </w:rPr>
              <w:t>maxend</w:t>
            </w:r>
            <w:proofErr w:type="spellEnd"/>
            <w:r w:rsidRPr="00904430">
              <w:rPr>
                <w:lang w:val="en-US"/>
              </w:rPr>
              <w:t>);</w:t>
            </w:r>
          </w:p>
          <w:p w:rsidR="00904430" w:rsidRDefault="00904430" w:rsidP="00904430">
            <w:r w:rsidRPr="00904430">
              <w:rPr>
                <w:lang w:val="en-US"/>
              </w:rPr>
              <w:tab/>
            </w:r>
            <w:r>
              <w:t>}</w:t>
            </w:r>
          </w:p>
          <w:p w:rsidR="00904430" w:rsidRDefault="00904430" w:rsidP="00904430">
            <w:r>
              <w:tab/>
            </w:r>
            <w:proofErr w:type="spellStart"/>
            <w:r>
              <w:t>return</w:t>
            </w:r>
            <w:proofErr w:type="spellEnd"/>
            <w:r>
              <w:t xml:space="preserve"> </w:t>
            </w:r>
            <w:proofErr w:type="spellStart"/>
            <w:r>
              <w:t>maxfar</w:t>
            </w:r>
            <w:proofErr w:type="spellEnd"/>
            <w:r>
              <w:t xml:space="preserve"> &gt; </w:t>
            </w:r>
            <w:proofErr w:type="gramStart"/>
            <w:r>
              <w:t>0 ?</w:t>
            </w:r>
            <w:proofErr w:type="gramEnd"/>
            <w:r>
              <w:t xml:space="preserve"> </w:t>
            </w:r>
            <w:proofErr w:type="spellStart"/>
            <w:r>
              <w:t>maxfar</w:t>
            </w:r>
            <w:proofErr w:type="spellEnd"/>
            <w:r>
              <w:t xml:space="preserve"> : 0;</w:t>
            </w:r>
          </w:p>
          <w:p w:rsidR="00904430" w:rsidRDefault="00904430" w:rsidP="00904430">
            <w:r>
              <w:t>}</w:t>
            </w:r>
          </w:p>
        </w:tc>
      </w:tr>
    </w:tbl>
    <w:p w:rsidR="00904430" w:rsidRDefault="00904430" w:rsidP="00B33A80">
      <w:r>
        <w:t>Zeitverbrauch:</w:t>
      </w:r>
    </w:p>
    <w:tbl>
      <w:tblPr>
        <w:tblStyle w:val="TableGrid"/>
        <w:tblW w:w="0" w:type="auto"/>
        <w:tblLook w:val="04A0" w:firstRow="1" w:lastRow="0" w:firstColumn="1" w:lastColumn="0" w:noHBand="0" w:noVBand="1"/>
      </w:tblPr>
      <w:tblGrid>
        <w:gridCol w:w="9062"/>
      </w:tblGrid>
      <w:tr w:rsidR="00904430" w:rsidTr="00904430">
        <w:tc>
          <w:tcPr>
            <w:tcW w:w="9062" w:type="dxa"/>
          </w:tcPr>
          <w:p w:rsidR="00904430" w:rsidRPr="00904430" w:rsidRDefault="00904430" w:rsidP="00904430">
            <w:pPr>
              <w:rPr>
                <w:lang w:val="en-US"/>
              </w:rPr>
            </w:pPr>
            <w:r w:rsidRPr="00904430">
              <w:rPr>
                <w:lang w:val="en-US"/>
              </w:rPr>
              <w:t>n = 10 time: 0.000 sec</w:t>
            </w:r>
          </w:p>
          <w:p w:rsidR="00904430" w:rsidRPr="00904430" w:rsidRDefault="00904430" w:rsidP="00904430">
            <w:pPr>
              <w:rPr>
                <w:lang w:val="en-US"/>
              </w:rPr>
            </w:pPr>
            <w:r w:rsidRPr="00904430">
              <w:rPr>
                <w:lang w:val="en-US"/>
              </w:rPr>
              <w:t>n = 20 time: 0.000 sec</w:t>
            </w:r>
          </w:p>
          <w:p w:rsidR="00904430" w:rsidRPr="00904430" w:rsidRDefault="00904430" w:rsidP="00904430">
            <w:pPr>
              <w:rPr>
                <w:lang w:val="en-US"/>
              </w:rPr>
            </w:pPr>
            <w:r w:rsidRPr="00904430">
              <w:rPr>
                <w:lang w:val="en-US"/>
              </w:rPr>
              <w:t xml:space="preserve">      &gt;&gt;&gt; ratio:  0.718299791048059</w:t>
            </w:r>
          </w:p>
          <w:p w:rsidR="00904430" w:rsidRPr="00904430" w:rsidRDefault="00904430" w:rsidP="00904430">
            <w:pPr>
              <w:rPr>
                <w:lang w:val="en-US"/>
              </w:rPr>
            </w:pPr>
            <w:r w:rsidRPr="00904430">
              <w:rPr>
                <w:lang w:val="en-US"/>
              </w:rPr>
              <w:t>n = 40 time: 0.000 sec</w:t>
            </w:r>
          </w:p>
          <w:p w:rsidR="00904430" w:rsidRPr="00904430" w:rsidRDefault="00904430" w:rsidP="00904430">
            <w:pPr>
              <w:rPr>
                <w:lang w:val="en-US"/>
              </w:rPr>
            </w:pPr>
            <w:r w:rsidRPr="00904430">
              <w:rPr>
                <w:lang w:val="en-US"/>
              </w:rPr>
              <w:t xml:space="preserve">      &gt;&gt;&gt; ratio:  0.3921763760238842</w:t>
            </w:r>
          </w:p>
          <w:p w:rsidR="00904430" w:rsidRPr="00904430" w:rsidRDefault="00904430" w:rsidP="00904430">
            <w:pPr>
              <w:rPr>
                <w:lang w:val="en-US"/>
              </w:rPr>
            </w:pPr>
            <w:r w:rsidRPr="00904430">
              <w:rPr>
                <w:lang w:val="en-US"/>
              </w:rPr>
              <w:t>n = 80 time: 0.000 sec</w:t>
            </w:r>
          </w:p>
          <w:p w:rsidR="00904430" w:rsidRPr="00904430" w:rsidRDefault="00904430" w:rsidP="00904430">
            <w:pPr>
              <w:rPr>
                <w:lang w:val="en-US"/>
              </w:rPr>
            </w:pPr>
            <w:r w:rsidRPr="00904430">
              <w:rPr>
                <w:lang w:val="en-US"/>
              </w:rPr>
              <w:t xml:space="preserve">      &gt;&gt;&gt; ratio:  1.2500487995315246</w:t>
            </w:r>
          </w:p>
          <w:p w:rsidR="00904430" w:rsidRPr="00904430" w:rsidRDefault="00904430" w:rsidP="00904430">
            <w:pPr>
              <w:rPr>
                <w:lang w:val="en-US"/>
              </w:rPr>
            </w:pPr>
            <w:r w:rsidRPr="00904430">
              <w:rPr>
                <w:lang w:val="en-US"/>
              </w:rPr>
              <w:t>n = 160 time: 0.000 sec</w:t>
            </w:r>
          </w:p>
          <w:p w:rsidR="00904430" w:rsidRPr="00904430" w:rsidRDefault="00904430" w:rsidP="00904430">
            <w:pPr>
              <w:rPr>
                <w:lang w:val="en-US"/>
              </w:rPr>
            </w:pPr>
            <w:r w:rsidRPr="00904430">
              <w:rPr>
                <w:lang w:val="en-US"/>
              </w:rPr>
              <w:t xml:space="preserve">      &gt;&gt;&gt; ratio:  2.0398188632104937</w:t>
            </w:r>
          </w:p>
          <w:p w:rsidR="00904430" w:rsidRPr="00904430" w:rsidRDefault="00904430" w:rsidP="00904430">
            <w:pPr>
              <w:rPr>
                <w:lang w:val="en-US"/>
              </w:rPr>
            </w:pPr>
            <w:r w:rsidRPr="00904430">
              <w:rPr>
                <w:lang w:val="en-US"/>
              </w:rPr>
              <w:t>n = 320 time: 0.000 sec</w:t>
            </w:r>
          </w:p>
          <w:p w:rsidR="00904430" w:rsidRPr="00904430" w:rsidRDefault="00904430" w:rsidP="00904430">
            <w:pPr>
              <w:rPr>
                <w:lang w:val="en-US"/>
              </w:rPr>
            </w:pPr>
            <w:r w:rsidRPr="00904430">
              <w:rPr>
                <w:lang w:val="en-US"/>
              </w:rPr>
              <w:t xml:space="preserve">      &gt;&gt;&gt; ratio:  1.5295108321212585</w:t>
            </w:r>
          </w:p>
          <w:p w:rsidR="00904430" w:rsidRPr="00904430" w:rsidRDefault="00904430" w:rsidP="00904430">
            <w:pPr>
              <w:rPr>
                <w:lang w:val="en-US"/>
              </w:rPr>
            </w:pPr>
            <w:r w:rsidRPr="00904430">
              <w:rPr>
                <w:lang w:val="en-US"/>
              </w:rPr>
              <w:t>n = 640 time: 0.000 sec</w:t>
            </w:r>
          </w:p>
          <w:p w:rsidR="00904430" w:rsidRPr="00904430" w:rsidRDefault="00904430" w:rsidP="00904430">
            <w:pPr>
              <w:rPr>
                <w:lang w:val="en-US"/>
              </w:rPr>
            </w:pPr>
            <w:r w:rsidRPr="00904430">
              <w:rPr>
                <w:lang w:val="en-US"/>
              </w:rPr>
              <w:t xml:space="preserve">      &gt;&gt;&gt; ratio:  1.7435435435435438</w:t>
            </w:r>
          </w:p>
          <w:p w:rsidR="00904430" w:rsidRPr="00904430" w:rsidRDefault="00904430" w:rsidP="00904430">
            <w:pPr>
              <w:rPr>
                <w:lang w:val="en-US"/>
              </w:rPr>
            </w:pPr>
            <w:r w:rsidRPr="00904430">
              <w:rPr>
                <w:lang w:val="en-US"/>
              </w:rPr>
              <w:t>n = 1280 time: 0.000 sec</w:t>
            </w:r>
          </w:p>
          <w:p w:rsidR="00904430" w:rsidRPr="00904430" w:rsidRDefault="00904430" w:rsidP="00904430">
            <w:pPr>
              <w:rPr>
                <w:lang w:val="en-US"/>
              </w:rPr>
            </w:pPr>
            <w:r w:rsidRPr="00904430">
              <w:rPr>
                <w:lang w:val="en-US"/>
              </w:rPr>
              <w:t xml:space="preserve">      &gt;&gt;&gt; ratio:  1.6250143529681937</w:t>
            </w:r>
          </w:p>
          <w:p w:rsidR="00904430" w:rsidRPr="00904430" w:rsidRDefault="00904430" w:rsidP="00904430">
            <w:pPr>
              <w:rPr>
                <w:lang w:val="en-US"/>
              </w:rPr>
            </w:pPr>
            <w:r w:rsidRPr="00904430">
              <w:rPr>
                <w:lang w:val="en-US"/>
              </w:rPr>
              <w:t>n = 2560 time: 0.000 sec</w:t>
            </w:r>
          </w:p>
          <w:p w:rsidR="00904430" w:rsidRPr="00904430" w:rsidRDefault="00904430" w:rsidP="00904430">
            <w:pPr>
              <w:rPr>
                <w:lang w:val="en-US"/>
              </w:rPr>
            </w:pPr>
            <w:r w:rsidRPr="00904430">
              <w:rPr>
                <w:lang w:val="en-US"/>
              </w:rPr>
              <w:t xml:space="preserve">      &gt;&gt;&gt; ratio:  2.5384479499726194</w:t>
            </w:r>
          </w:p>
          <w:p w:rsidR="00904430" w:rsidRPr="00904430" w:rsidRDefault="00904430" w:rsidP="00904430">
            <w:pPr>
              <w:rPr>
                <w:lang w:val="en-US"/>
              </w:rPr>
            </w:pPr>
            <w:r w:rsidRPr="00904430">
              <w:rPr>
                <w:lang w:val="en-US"/>
              </w:rPr>
              <w:t>n = 5120 time: 0.000 sec</w:t>
            </w:r>
          </w:p>
          <w:p w:rsidR="00904430" w:rsidRPr="00904430" w:rsidRDefault="00904430" w:rsidP="00904430">
            <w:pPr>
              <w:rPr>
                <w:lang w:val="en-US"/>
              </w:rPr>
            </w:pPr>
            <w:r w:rsidRPr="00904430">
              <w:rPr>
                <w:lang w:val="en-US"/>
              </w:rPr>
              <w:t xml:space="preserve">      &gt;&gt;&gt; ratio:  1.4010675091684701</w:t>
            </w:r>
          </w:p>
          <w:p w:rsidR="00904430" w:rsidRPr="00904430" w:rsidRDefault="00904430" w:rsidP="00904430">
            <w:pPr>
              <w:rPr>
                <w:lang w:val="en-US"/>
              </w:rPr>
            </w:pPr>
            <w:r w:rsidRPr="00904430">
              <w:rPr>
                <w:lang w:val="en-US"/>
              </w:rPr>
              <w:t>n = 10240 time: 0.000 sec</w:t>
            </w:r>
          </w:p>
          <w:p w:rsidR="00904430" w:rsidRPr="00904430" w:rsidRDefault="00904430" w:rsidP="00904430">
            <w:pPr>
              <w:rPr>
                <w:lang w:val="en-US"/>
              </w:rPr>
            </w:pPr>
            <w:r w:rsidRPr="00904430">
              <w:rPr>
                <w:lang w:val="en-US"/>
              </w:rPr>
              <w:t xml:space="preserve">      &gt;&gt;&gt; ratio:  1.9669252776508452</w:t>
            </w:r>
          </w:p>
          <w:p w:rsidR="00904430" w:rsidRPr="00904430" w:rsidRDefault="00904430" w:rsidP="00904430">
            <w:pPr>
              <w:rPr>
                <w:lang w:val="en-US"/>
              </w:rPr>
            </w:pPr>
            <w:r w:rsidRPr="00904430">
              <w:rPr>
                <w:lang w:val="en-US"/>
              </w:rPr>
              <w:t>n = 20480 time: 0.001 sec</w:t>
            </w:r>
          </w:p>
          <w:p w:rsidR="00904430" w:rsidRPr="00904430" w:rsidRDefault="00904430" w:rsidP="00904430">
            <w:pPr>
              <w:rPr>
                <w:lang w:val="en-US"/>
              </w:rPr>
            </w:pPr>
            <w:r w:rsidRPr="00904430">
              <w:rPr>
                <w:lang w:val="en-US"/>
              </w:rPr>
              <w:t xml:space="preserve">      &gt;&gt;&gt; ratio:  1.9767124152472821</w:t>
            </w:r>
          </w:p>
          <w:p w:rsidR="00904430" w:rsidRPr="00904430" w:rsidRDefault="00904430" w:rsidP="00904430">
            <w:pPr>
              <w:rPr>
                <w:lang w:val="en-US"/>
              </w:rPr>
            </w:pPr>
            <w:r w:rsidRPr="00904430">
              <w:rPr>
                <w:lang w:val="en-US"/>
              </w:rPr>
              <w:lastRenderedPageBreak/>
              <w:t>n = 40960 time: 0.001 sec</w:t>
            </w:r>
          </w:p>
          <w:p w:rsidR="00904430" w:rsidRPr="00904430" w:rsidRDefault="00904430" w:rsidP="00904430">
            <w:pPr>
              <w:rPr>
                <w:lang w:val="en-US"/>
              </w:rPr>
            </w:pPr>
            <w:r w:rsidRPr="00904430">
              <w:rPr>
                <w:lang w:val="en-US"/>
              </w:rPr>
              <w:t xml:space="preserve">      &gt;&gt;&gt; ratio:  1.6266370971450763</w:t>
            </w:r>
          </w:p>
          <w:p w:rsidR="00904430" w:rsidRPr="00904430" w:rsidRDefault="00904430" w:rsidP="00904430">
            <w:pPr>
              <w:rPr>
                <w:lang w:val="en-US"/>
              </w:rPr>
            </w:pPr>
            <w:r w:rsidRPr="00904430">
              <w:rPr>
                <w:lang w:val="en-US"/>
              </w:rPr>
              <w:t>n = 81920 time: 0.001 sec</w:t>
            </w:r>
          </w:p>
          <w:p w:rsidR="00904430" w:rsidRPr="00904430" w:rsidRDefault="00904430" w:rsidP="00904430">
            <w:pPr>
              <w:rPr>
                <w:lang w:val="en-US"/>
              </w:rPr>
            </w:pPr>
            <w:r w:rsidRPr="00904430">
              <w:rPr>
                <w:lang w:val="en-US"/>
              </w:rPr>
              <w:t xml:space="preserve">      &gt;&gt;&gt; ratio:  0.4817947211681034</w:t>
            </w:r>
          </w:p>
          <w:p w:rsidR="00904430" w:rsidRPr="00904430" w:rsidRDefault="00904430" w:rsidP="00904430">
            <w:pPr>
              <w:rPr>
                <w:lang w:val="en-US"/>
              </w:rPr>
            </w:pPr>
            <w:r w:rsidRPr="00904430">
              <w:rPr>
                <w:lang w:val="en-US"/>
              </w:rPr>
              <w:t>n = 163840 time: 0.000 sec</w:t>
            </w:r>
          </w:p>
          <w:p w:rsidR="00904430" w:rsidRPr="00904430" w:rsidRDefault="00904430" w:rsidP="00904430">
            <w:pPr>
              <w:rPr>
                <w:lang w:val="en-US"/>
              </w:rPr>
            </w:pPr>
            <w:r w:rsidRPr="00904430">
              <w:rPr>
                <w:lang w:val="en-US"/>
              </w:rPr>
              <w:t xml:space="preserve">      &gt;&gt;&gt; ratio:  0.5018770121031826</w:t>
            </w:r>
          </w:p>
          <w:p w:rsidR="00904430" w:rsidRPr="00904430" w:rsidRDefault="00904430" w:rsidP="00904430">
            <w:pPr>
              <w:rPr>
                <w:lang w:val="en-US"/>
              </w:rPr>
            </w:pPr>
            <w:r w:rsidRPr="00904430">
              <w:rPr>
                <w:lang w:val="en-US"/>
              </w:rPr>
              <w:t>n = 327680 time: 0.000 sec</w:t>
            </w:r>
          </w:p>
          <w:p w:rsidR="00904430" w:rsidRPr="00904430" w:rsidRDefault="00904430" w:rsidP="00904430">
            <w:pPr>
              <w:rPr>
                <w:lang w:val="en-US"/>
              </w:rPr>
            </w:pPr>
            <w:r w:rsidRPr="00904430">
              <w:rPr>
                <w:lang w:val="en-US"/>
              </w:rPr>
              <w:t xml:space="preserve">      &gt;&gt;&gt; ratio:  1.2454261113583143</w:t>
            </w:r>
          </w:p>
          <w:p w:rsidR="00904430" w:rsidRPr="00904430" w:rsidRDefault="00904430" w:rsidP="00904430">
            <w:pPr>
              <w:rPr>
                <w:lang w:val="en-US"/>
              </w:rPr>
            </w:pPr>
            <w:r w:rsidRPr="00904430">
              <w:rPr>
                <w:lang w:val="en-US"/>
              </w:rPr>
              <w:t>n = 655360 time: 0.001 sec</w:t>
            </w:r>
          </w:p>
          <w:p w:rsidR="00904430" w:rsidRPr="00904430" w:rsidRDefault="00904430" w:rsidP="00904430">
            <w:pPr>
              <w:rPr>
                <w:lang w:val="en-US"/>
              </w:rPr>
            </w:pPr>
            <w:r w:rsidRPr="00904430">
              <w:rPr>
                <w:lang w:val="en-US"/>
              </w:rPr>
              <w:t xml:space="preserve">      &gt;&gt;&gt; ratio:  1.8690739151864766</w:t>
            </w:r>
          </w:p>
          <w:p w:rsidR="00904430" w:rsidRPr="00904430" w:rsidRDefault="00904430" w:rsidP="00904430">
            <w:pPr>
              <w:rPr>
                <w:lang w:val="en-US"/>
              </w:rPr>
            </w:pPr>
            <w:r w:rsidRPr="00904430">
              <w:rPr>
                <w:lang w:val="en-US"/>
              </w:rPr>
              <w:t>n = 1310720 time: 0.002 sec</w:t>
            </w:r>
          </w:p>
          <w:p w:rsidR="00904430" w:rsidRPr="00904430" w:rsidRDefault="00904430" w:rsidP="00904430">
            <w:pPr>
              <w:rPr>
                <w:lang w:val="en-US"/>
              </w:rPr>
            </w:pPr>
            <w:r w:rsidRPr="00904430">
              <w:rPr>
                <w:lang w:val="en-US"/>
              </w:rPr>
              <w:t xml:space="preserve">      &gt;&gt;&gt; ratio:  2.1125795658446607</w:t>
            </w:r>
          </w:p>
          <w:p w:rsidR="00904430" w:rsidRPr="00904430" w:rsidRDefault="00904430" w:rsidP="00904430">
            <w:pPr>
              <w:rPr>
                <w:lang w:val="en-US"/>
              </w:rPr>
            </w:pPr>
            <w:r w:rsidRPr="00904430">
              <w:rPr>
                <w:lang w:val="en-US"/>
              </w:rPr>
              <w:t>n = 2621440 time: 0.003 sec</w:t>
            </w:r>
          </w:p>
          <w:p w:rsidR="00904430" w:rsidRPr="00904430" w:rsidRDefault="00904430" w:rsidP="00904430">
            <w:pPr>
              <w:rPr>
                <w:lang w:val="en-US"/>
              </w:rPr>
            </w:pPr>
            <w:r w:rsidRPr="00904430">
              <w:rPr>
                <w:lang w:val="en-US"/>
              </w:rPr>
              <w:t xml:space="preserve">      &gt;&gt;&gt; ratio:  2.0512618140269074</w:t>
            </w:r>
          </w:p>
          <w:p w:rsidR="00904430" w:rsidRPr="00904430" w:rsidRDefault="00904430" w:rsidP="00904430">
            <w:pPr>
              <w:rPr>
                <w:lang w:val="en-US"/>
              </w:rPr>
            </w:pPr>
            <w:r w:rsidRPr="00904430">
              <w:rPr>
                <w:lang w:val="en-US"/>
              </w:rPr>
              <w:t>n = 5242880 time: 0.006 sec</w:t>
            </w:r>
          </w:p>
          <w:p w:rsidR="00904430" w:rsidRDefault="00904430" w:rsidP="00904430">
            <w:r w:rsidRPr="00904430">
              <w:rPr>
                <w:lang w:val="en-US"/>
              </w:rPr>
              <w:t xml:space="preserve">      </w:t>
            </w:r>
            <w:r>
              <w:t xml:space="preserve">&gt;&gt;&gt; </w:t>
            </w:r>
            <w:proofErr w:type="spellStart"/>
            <w:r>
              <w:t>ratio</w:t>
            </w:r>
            <w:proofErr w:type="spellEnd"/>
            <w:r>
              <w:t>:  1.9535668001268596</w:t>
            </w:r>
          </w:p>
        </w:tc>
      </w:tr>
    </w:tbl>
    <w:p w:rsidR="00B33A80" w:rsidRDefault="00882EF1" w:rsidP="00882EF1">
      <w:pPr>
        <w:pStyle w:val="Heading1"/>
      </w:pPr>
      <w:r>
        <w:lastRenderedPageBreak/>
        <w:t>Aufgabe 2</w:t>
      </w:r>
    </w:p>
    <w:p w:rsidR="00882EF1" w:rsidRDefault="00490A0C" w:rsidP="00490A0C">
      <w:pPr>
        <w:pStyle w:val="Heading2"/>
      </w:pPr>
      <w:r>
        <w:t>Teilaufgabe A</w:t>
      </w:r>
    </w:p>
    <w:tbl>
      <w:tblPr>
        <w:tblStyle w:val="TableGrid"/>
        <w:tblW w:w="0" w:type="auto"/>
        <w:tblLook w:val="04A0" w:firstRow="1" w:lastRow="0" w:firstColumn="1" w:lastColumn="0" w:noHBand="0" w:noVBand="1"/>
      </w:tblPr>
      <w:tblGrid>
        <w:gridCol w:w="9062"/>
      </w:tblGrid>
      <w:tr w:rsidR="00490A0C" w:rsidTr="00490A0C">
        <w:tc>
          <w:tcPr>
            <w:tcW w:w="9062" w:type="dxa"/>
          </w:tcPr>
          <w:p w:rsidR="00490A0C" w:rsidRPr="00490A0C" w:rsidRDefault="00490A0C" w:rsidP="00490A0C">
            <w:pPr>
              <w:rPr>
                <w:lang w:val="en-US"/>
              </w:rPr>
            </w:pPr>
            <w:proofErr w:type="spellStart"/>
            <w:r w:rsidRPr="00904430">
              <w:t>package</w:t>
            </w:r>
            <w:proofErr w:type="spellEnd"/>
            <w:r w:rsidRPr="00904430">
              <w:t xml:space="preserve"> </w:t>
            </w:r>
            <w:proofErr w:type="gramStart"/>
            <w:r w:rsidRPr="00904430">
              <w:t>ch.fhnw</w:t>
            </w:r>
            <w:proofErr w:type="gramEnd"/>
            <w:r w:rsidRPr="00904430">
              <w:t>.algd1.sim</w:t>
            </w:r>
            <w:proofErr w:type="spellStart"/>
            <w:r w:rsidRPr="00490A0C">
              <w:rPr>
                <w:lang w:val="en-US"/>
              </w:rPr>
              <w:t>plearraylist</w:t>
            </w:r>
            <w:proofErr w:type="spellEnd"/>
            <w:r w:rsidRPr="00490A0C">
              <w:rPr>
                <w:lang w:val="en-US"/>
              </w:rPr>
              <w:t>;</w:t>
            </w:r>
          </w:p>
          <w:p w:rsidR="00490A0C" w:rsidRPr="00490A0C" w:rsidRDefault="00490A0C" w:rsidP="00490A0C">
            <w:pPr>
              <w:rPr>
                <w:lang w:val="en-US"/>
              </w:rPr>
            </w:pPr>
          </w:p>
          <w:p w:rsidR="00490A0C" w:rsidRPr="00490A0C" w:rsidRDefault="00490A0C" w:rsidP="00490A0C">
            <w:pPr>
              <w:rPr>
                <w:lang w:val="fr-CH"/>
              </w:rPr>
            </w:pPr>
            <w:proofErr w:type="gramStart"/>
            <w:r w:rsidRPr="00490A0C">
              <w:rPr>
                <w:lang w:val="fr-CH"/>
              </w:rPr>
              <w:t>import</w:t>
            </w:r>
            <w:proofErr w:type="gramEnd"/>
            <w:r w:rsidRPr="00490A0C">
              <w:rPr>
                <w:lang w:val="fr-CH"/>
              </w:rPr>
              <w:t xml:space="preserve"> </w:t>
            </w:r>
            <w:proofErr w:type="spellStart"/>
            <w:r w:rsidRPr="00490A0C">
              <w:rPr>
                <w:lang w:val="fr-CH"/>
              </w:rPr>
              <w:t>java.util.AbstractList</w:t>
            </w:r>
            <w:proofErr w:type="spellEnd"/>
            <w:r w:rsidRPr="00490A0C">
              <w:rPr>
                <w:lang w:val="fr-CH"/>
              </w:rPr>
              <w:t>;</w:t>
            </w:r>
          </w:p>
          <w:p w:rsidR="00490A0C" w:rsidRPr="00490A0C" w:rsidRDefault="00490A0C" w:rsidP="00490A0C">
            <w:pPr>
              <w:rPr>
                <w:lang w:val="fr-CH"/>
              </w:rPr>
            </w:pPr>
            <w:proofErr w:type="gramStart"/>
            <w:r w:rsidRPr="00490A0C">
              <w:rPr>
                <w:lang w:val="fr-CH"/>
              </w:rPr>
              <w:t>import</w:t>
            </w:r>
            <w:proofErr w:type="gramEnd"/>
            <w:r w:rsidRPr="00490A0C">
              <w:rPr>
                <w:lang w:val="fr-CH"/>
              </w:rPr>
              <w:t xml:space="preserve"> </w:t>
            </w:r>
            <w:proofErr w:type="spellStart"/>
            <w:r w:rsidRPr="00490A0C">
              <w:rPr>
                <w:lang w:val="fr-CH"/>
              </w:rPr>
              <w:t>java.util.List</w:t>
            </w:r>
            <w:proofErr w:type="spellEnd"/>
            <w:r w:rsidRPr="00490A0C">
              <w:rPr>
                <w:lang w:val="fr-CH"/>
              </w:rPr>
              <w:t>;</w:t>
            </w:r>
          </w:p>
          <w:p w:rsidR="00490A0C" w:rsidRPr="00490A0C" w:rsidRDefault="00490A0C" w:rsidP="00490A0C">
            <w:pPr>
              <w:rPr>
                <w:lang w:val="fr-CH"/>
              </w:rPr>
            </w:pPr>
          </w:p>
          <w:p w:rsidR="00490A0C" w:rsidRPr="00490A0C" w:rsidRDefault="00490A0C" w:rsidP="00490A0C">
            <w:pPr>
              <w:rPr>
                <w:lang w:val="fr-CH"/>
              </w:rPr>
            </w:pPr>
            <w:r w:rsidRPr="00490A0C">
              <w:rPr>
                <w:lang w:val="fr-CH"/>
              </w:rPr>
              <w:t xml:space="preserve">// </w:t>
            </w:r>
            <w:proofErr w:type="gramStart"/>
            <w:r w:rsidRPr="00490A0C">
              <w:rPr>
                <w:lang w:val="fr-CH"/>
              </w:rPr>
              <w:t>Source:</w:t>
            </w:r>
            <w:proofErr w:type="gramEnd"/>
            <w:r w:rsidRPr="00490A0C">
              <w:rPr>
                <w:lang w:val="fr-CH"/>
              </w:rPr>
              <w:t xml:space="preserve"> https://docs.oracle.com/javase/8/docs/api/java/util/AbstractList.html</w:t>
            </w:r>
          </w:p>
          <w:p w:rsidR="00490A0C" w:rsidRPr="00490A0C" w:rsidRDefault="00490A0C" w:rsidP="00490A0C">
            <w:pPr>
              <w:rPr>
                <w:lang w:val="en-US"/>
              </w:rPr>
            </w:pPr>
            <w:r w:rsidRPr="00490A0C">
              <w:rPr>
                <w:lang w:val="en-US"/>
              </w:rPr>
              <w:t xml:space="preserve">public class </w:t>
            </w:r>
            <w:proofErr w:type="spellStart"/>
            <w:r w:rsidRPr="00490A0C">
              <w:rPr>
                <w:lang w:val="en-US"/>
              </w:rPr>
              <w:t>SimpleArrayList</w:t>
            </w:r>
            <w:proofErr w:type="spellEnd"/>
            <w:r w:rsidRPr="00490A0C">
              <w:rPr>
                <w:lang w:val="en-US"/>
              </w:rPr>
              <w:t xml:space="preserve">&lt;E&gt; extends </w:t>
            </w:r>
            <w:proofErr w:type="spellStart"/>
            <w:r w:rsidRPr="00490A0C">
              <w:rPr>
                <w:lang w:val="en-US"/>
              </w:rPr>
              <w:t>AbstractList</w:t>
            </w:r>
            <w:proofErr w:type="spellEnd"/>
            <w:r w:rsidRPr="00490A0C">
              <w:rPr>
                <w:lang w:val="en-US"/>
              </w:rPr>
              <w:t>&lt;E&gt; implements List&lt;E&gt;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private </w:t>
            </w:r>
            <w:proofErr w:type="spellStart"/>
            <w:r w:rsidRPr="00490A0C">
              <w:rPr>
                <w:lang w:val="en-US"/>
              </w:rPr>
              <w:t>int</w:t>
            </w:r>
            <w:proofErr w:type="spellEnd"/>
            <w:r w:rsidRPr="00490A0C">
              <w:rPr>
                <w:lang w:val="en-US"/>
              </w:rPr>
              <w:t xml:space="preserve"> </w:t>
            </w:r>
            <w:proofErr w:type="spellStart"/>
            <w:r w:rsidRPr="00490A0C">
              <w:rPr>
                <w:lang w:val="en-US"/>
              </w:rPr>
              <w:t>minArrLen</w:t>
            </w:r>
            <w:proofErr w:type="spellEnd"/>
            <w:r w:rsidRPr="00490A0C">
              <w:rPr>
                <w:lang w:val="en-US"/>
              </w:rPr>
              <w:t xml:space="preserve"> = 16;</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private </w:t>
            </w:r>
            <w:proofErr w:type="gramStart"/>
            <w:r w:rsidRPr="00490A0C">
              <w:rPr>
                <w:lang w:val="en-US"/>
              </w:rPr>
              <w:t>Object[</w:t>
            </w:r>
            <w:proofErr w:type="gramEnd"/>
            <w:r w:rsidRPr="00490A0C">
              <w:rPr>
                <w:lang w:val="en-US"/>
              </w:rPr>
              <w:t xml:space="preserve">] </w:t>
            </w:r>
            <w:proofErr w:type="spellStart"/>
            <w:r w:rsidRPr="00490A0C">
              <w:rPr>
                <w:lang w:val="en-US"/>
              </w:rPr>
              <w:t>arr</w:t>
            </w:r>
            <w:proofErr w:type="spellEnd"/>
            <w:r w:rsidRPr="00490A0C">
              <w:rPr>
                <w:lang w:val="en-US"/>
              </w:rPr>
              <w:t xml:space="preserve"> = new Object[</w:t>
            </w:r>
            <w:proofErr w:type="spellStart"/>
            <w:r w:rsidRPr="00490A0C">
              <w:rPr>
                <w:lang w:val="en-US"/>
              </w:rPr>
              <w:t>minArrLen</w:t>
            </w:r>
            <w:proofErr w:type="spellEnd"/>
            <w:r w:rsidRPr="00490A0C">
              <w:rPr>
                <w:lang w:val="en-US"/>
              </w:rPr>
              <w:t>];</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private </w:t>
            </w:r>
            <w:proofErr w:type="spellStart"/>
            <w:r w:rsidRPr="00490A0C">
              <w:rPr>
                <w:lang w:val="en-US"/>
              </w:rPr>
              <w:t>int</w:t>
            </w:r>
            <w:proofErr w:type="spellEnd"/>
            <w:r w:rsidRPr="00490A0C">
              <w:rPr>
                <w:lang w:val="en-US"/>
              </w:rPr>
              <w:t xml:space="preserve"> size = 0;</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@Override</w:t>
            </w:r>
          </w:p>
          <w:p w:rsidR="00490A0C" w:rsidRPr="00490A0C" w:rsidRDefault="00490A0C" w:rsidP="00490A0C">
            <w:pPr>
              <w:rPr>
                <w:lang w:val="en-US"/>
              </w:rPr>
            </w:pPr>
            <w:r w:rsidRPr="00490A0C">
              <w:rPr>
                <w:lang w:val="en-US"/>
              </w:rPr>
              <w:t xml:space="preserve">    public </w:t>
            </w:r>
            <w:proofErr w:type="spellStart"/>
            <w:r w:rsidRPr="00490A0C">
              <w:rPr>
                <w:lang w:val="en-US"/>
              </w:rPr>
              <w:t>int</w:t>
            </w:r>
            <w:proofErr w:type="spellEnd"/>
            <w:r w:rsidRPr="00490A0C">
              <w:rPr>
                <w:lang w:val="en-US"/>
              </w:rPr>
              <w:t xml:space="preserve"> </w:t>
            </w:r>
            <w:proofErr w:type="gramStart"/>
            <w:r w:rsidRPr="00490A0C">
              <w:rPr>
                <w:lang w:val="en-US"/>
              </w:rPr>
              <w:t>size(</w:t>
            </w:r>
            <w:proofErr w:type="gramEnd"/>
            <w:r w:rsidRPr="00490A0C">
              <w:rPr>
                <w:lang w:val="en-US"/>
              </w:rPr>
              <w:t>) {</w:t>
            </w:r>
          </w:p>
          <w:p w:rsidR="00490A0C" w:rsidRPr="00490A0C" w:rsidRDefault="00490A0C" w:rsidP="00490A0C">
            <w:pPr>
              <w:rPr>
                <w:lang w:val="en-US"/>
              </w:rPr>
            </w:pPr>
            <w:r w:rsidRPr="00490A0C">
              <w:rPr>
                <w:lang w:val="en-US"/>
              </w:rPr>
              <w:t xml:space="preserve">        return size;</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w:t>
            </w:r>
            <w:proofErr w:type="spellStart"/>
            <w:r w:rsidRPr="00490A0C">
              <w:rPr>
                <w:lang w:val="en-US"/>
              </w:rPr>
              <w:t>SuppressWarnings</w:t>
            </w:r>
            <w:proofErr w:type="spellEnd"/>
            <w:r w:rsidRPr="00490A0C">
              <w:rPr>
                <w:lang w:val="en-US"/>
              </w:rPr>
              <w:t>("unchecked")</w:t>
            </w:r>
          </w:p>
          <w:p w:rsidR="00490A0C" w:rsidRPr="00490A0C" w:rsidRDefault="00490A0C" w:rsidP="00490A0C">
            <w:pPr>
              <w:rPr>
                <w:lang w:val="en-US"/>
              </w:rPr>
            </w:pPr>
            <w:r w:rsidRPr="00490A0C">
              <w:rPr>
                <w:lang w:val="en-US"/>
              </w:rPr>
              <w:t xml:space="preserve">    @Override</w:t>
            </w:r>
          </w:p>
          <w:p w:rsidR="00490A0C" w:rsidRPr="00490A0C" w:rsidRDefault="00490A0C" w:rsidP="00490A0C">
            <w:pPr>
              <w:rPr>
                <w:lang w:val="en-US"/>
              </w:rPr>
            </w:pPr>
            <w:r w:rsidRPr="00490A0C">
              <w:rPr>
                <w:lang w:val="en-US"/>
              </w:rPr>
              <w:t xml:space="preserve">    public E </w:t>
            </w:r>
            <w:proofErr w:type="gramStart"/>
            <w:r w:rsidRPr="00490A0C">
              <w:rPr>
                <w:lang w:val="en-US"/>
              </w:rPr>
              <w:t>get(</w:t>
            </w:r>
            <w:proofErr w:type="spellStart"/>
            <w:proofErr w:type="gramEnd"/>
            <w:r w:rsidRPr="00490A0C">
              <w:rPr>
                <w:lang w:val="en-US"/>
              </w:rPr>
              <w:t>int</w:t>
            </w:r>
            <w:proofErr w:type="spellEnd"/>
            <w:r w:rsidRPr="00490A0C">
              <w:rPr>
                <w:lang w:val="en-US"/>
              </w:rPr>
              <w:t xml:space="preserve"> index)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Check the index</w:t>
            </w:r>
          </w:p>
          <w:p w:rsidR="00490A0C" w:rsidRPr="00490A0C" w:rsidRDefault="00490A0C" w:rsidP="00490A0C">
            <w:pPr>
              <w:rPr>
                <w:lang w:val="en-US"/>
              </w:rPr>
            </w:pPr>
            <w:r w:rsidRPr="00490A0C">
              <w:rPr>
                <w:lang w:val="en-US"/>
              </w:rPr>
              <w:t xml:space="preserve">        if (index &lt; 0 || index &gt;= </w:t>
            </w:r>
            <w:proofErr w:type="gramStart"/>
            <w:r w:rsidRPr="00490A0C">
              <w:rPr>
                <w:lang w:val="en-US"/>
              </w:rPr>
              <w:t>size(</w:t>
            </w:r>
            <w:proofErr w:type="gramEnd"/>
            <w:r w:rsidRPr="00490A0C">
              <w:rPr>
                <w:lang w:val="en-US"/>
              </w:rPr>
              <w:t>)) {</w:t>
            </w:r>
          </w:p>
          <w:p w:rsidR="00490A0C" w:rsidRPr="00490A0C" w:rsidRDefault="00490A0C" w:rsidP="00490A0C">
            <w:pPr>
              <w:rPr>
                <w:lang w:val="en-US"/>
              </w:rPr>
            </w:pPr>
            <w:r w:rsidRPr="00490A0C">
              <w:rPr>
                <w:lang w:val="en-US"/>
              </w:rPr>
              <w:t xml:space="preserve">            throw new </w:t>
            </w:r>
            <w:proofErr w:type="spellStart"/>
            <w:proofErr w:type="gramStart"/>
            <w:r w:rsidRPr="00490A0C">
              <w:rPr>
                <w:lang w:val="en-US"/>
              </w:rPr>
              <w:t>IndexOutOfBoundsException</w:t>
            </w:r>
            <w:proofErr w:type="spellEnd"/>
            <w:r w:rsidRPr="00490A0C">
              <w:rPr>
                <w:lang w:val="en-US"/>
              </w:rPr>
              <w:t>(</w:t>
            </w:r>
            <w:proofErr w:type="gramEnd"/>
            <w:r w:rsidRPr="00490A0C">
              <w:rPr>
                <w:lang w:val="en-US"/>
              </w:rPr>
              <w:t>"Invalid index");</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return (E) </w:t>
            </w:r>
            <w:proofErr w:type="spellStart"/>
            <w:r w:rsidRPr="00490A0C">
              <w:rPr>
                <w:lang w:val="en-US"/>
              </w:rPr>
              <w:t>arr</w:t>
            </w:r>
            <w:proofErr w:type="spellEnd"/>
            <w:r w:rsidRPr="00490A0C">
              <w:rPr>
                <w:lang w:val="en-US"/>
              </w:rPr>
              <w:t>[index];</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@Override</w:t>
            </w:r>
          </w:p>
          <w:p w:rsidR="00490A0C" w:rsidRPr="00490A0C" w:rsidRDefault="00490A0C" w:rsidP="00490A0C">
            <w:pPr>
              <w:rPr>
                <w:lang w:val="en-US"/>
              </w:rPr>
            </w:pPr>
            <w:r w:rsidRPr="00490A0C">
              <w:rPr>
                <w:lang w:val="en-US"/>
              </w:rPr>
              <w:t xml:space="preserve">    public E </w:t>
            </w:r>
            <w:proofErr w:type="gramStart"/>
            <w:r w:rsidRPr="00490A0C">
              <w:rPr>
                <w:lang w:val="en-US"/>
              </w:rPr>
              <w:t>set(</w:t>
            </w:r>
            <w:proofErr w:type="spellStart"/>
            <w:proofErr w:type="gramEnd"/>
            <w:r w:rsidRPr="00490A0C">
              <w:rPr>
                <w:lang w:val="en-US"/>
              </w:rPr>
              <w:t>int</w:t>
            </w:r>
            <w:proofErr w:type="spellEnd"/>
            <w:r w:rsidRPr="00490A0C">
              <w:rPr>
                <w:lang w:val="en-US"/>
              </w:rPr>
              <w:t xml:space="preserve"> index, E element)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UnsupportedOperationException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ClassCastException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NullPointerException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IllegalArgumentException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E old = get(index); // includes index checking</w:t>
            </w:r>
          </w:p>
          <w:p w:rsidR="00490A0C" w:rsidRPr="00490A0C" w:rsidRDefault="00490A0C" w:rsidP="00490A0C">
            <w:pPr>
              <w:rPr>
                <w:lang w:val="en-US"/>
              </w:rPr>
            </w:pPr>
            <w:r w:rsidRPr="00490A0C">
              <w:rPr>
                <w:lang w:val="en-US"/>
              </w:rPr>
              <w:t xml:space="preserve">        </w:t>
            </w:r>
            <w:proofErr w:type="spellStart"/>
            <w:r w:rsidRPr="00490A0C">
              <w:rPr>
                <w:lang w:val="en-US"/>
              </w:rPr>
              <w:t>arr</w:t>
            </w:r>
            <w:proofErr w:type="spellEnd"/>
            <w:r w:rsidRPr="00490A0C">
              <w:rPr>
                <w:lang w:val="en-US"/>
              </w:rPr>
              <w:t>[index] = element;</w:t>
            </w:r>
          </w:p>
          <w:p w:rsidR="00490A0C" w:rsidRPr="00490A0C" w:rsidRDefault="00490A0C" w:rsidP="00490A0C">
            <w:pPr>
              <w:rPr>
                <w:lang w:val="en-US"/>
              </w:rPr>
            </w:pPr>
            <w:r w:rsidRPr="00490A0C">
              <w:rPr>
                <w:lang w:val="en-US"/>
              </w:rPr>
              <w:t xml:space="preserve">        return old;</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@Override</w:t>
            </w:r>
          </w:p>
          <w:p w:rsidR="00490A0C" w:rsidRPr="00490A0C" w:rsidRDefault="00490A0C" w:rsidP="00490A0C">
            <w:pPr>
              <w:rPr>
                <w:lang w:val="en-US"/>
              </w:rPr>
            </w:pPr>
            <w:r w:rsidRPr="00490A0C">
              <w:rPr>
                <w:lang w:val="en-US"/>
              </w:rPr>
              <w:t xml:space="preserve">    public void </w:t>
            </w:r>
            <w:proofErr w:type="gramStart"/>
            <w:r w:rsidRPr="00490A0C">
              <w:rPr>
                <w:lang w:val="en-US"/>
              </w:rPr>
              <w:t>add(</w:t>
            </w:r>
            <w:proofErr w:type="spellStart"/>
            <w:proofErr w:type="gramEnd"/>
            <w:r w:rsidRPr="00490A0C">
              <w:rPr>
                <w:lang w:val="en-US"/>
              </w:rPr>
              <w:t>int</w:t>
            </w:r>
            <w:proofErr w:type="spellEnd"/>
            <w:r w:rsidRPr="00490A0C">
              <w:rPr>
                <w:lang w:val="en-US"/>
              </w:rPr>
              <w:t xml:space="preserve"> index, E element)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UnsupportedOperationException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ClassCastException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NullPointerException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w:t>
            </w:r>
            <w:proofErr w:type="spellStart"/>
            <w:r w:rsidRPr="00490A0C">
              <w:rPr>
                <w:lang w:val="en-US"/>
              </w:rPr>
              <w:t>IllegalArgumentException</w:t>
            </w:r>
            <w:proofErr w:type="spellEnd"/>
            <w:r w:rsidRPr="00490A0C">
              <w:rPr>
                <w:lang w:val="en-US"/>
              </w:rPr>
              <w:t>: Not required</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Check the index</w:t>
            </w:r>
          </w:p>
          <w:p w:rsidR="00490A0C" w:rsidRPr="00490A0C" w:rsidRDefault="00490A0C" w:rsidP="00490A0C">
            <w:pPr>
              <w:rPr>
                <w:lang w:val="en-US"/>
              </w:rPr>
            </w:pPr>
            <w:r w:rsidRPr="00490A0C">
              <w:rPr>
                <w:lang w:val="en-US"/>
              </w:rPr>
              <w:t xml:space="preserve">        if (index &lt; 0 || index &gt; </w:t>
            </w:r>
            <w:proofErr w:type="gramStart"/>
            <w:r w:rsidRPr="00490A0C">
              <w:rPr>
                <w:lang w:val="en-US"/>
              </w:rPr>
              <w:t>size(</w:t>
            </w:r>
            <w:proofErr w:type="gramEnd"/>
            <w:r w:rsidRPr="00490A0C">
              <w:rPr>
                <w:lang w:val="en-US"/>
              </w:rPr>
              <w:t>)) {</w:t>
            </w:r>
          </w:p>
          <w:p w:rsidR="00490A0C" w:rsidRPr="00490A0C" w:rsidRDefault="00490A0C" w:rsidP="00490A0C">
            <w:pPr>
              <w:rPr>
                <w:lang w:val="en-US"/>
              </w:rPr>
            </w:pPr>
            <w:r w:rsidRPr="00490A0C">
              <w:rPr>
                <w:lang w:val="en-US"/>
              </w:rPr>
              <w:t xml:space="preserve">            throw new </w:t>
            </w:r>
            <w:proofErr w:type="spellStart"/>
            <w:proofErr w:type="gramStart"/>
            <w:r w:rsidRPr="00490A0C">
              <w:rPr>
                <w:lang w:val="en-US"/>
              </w:rPr>
              <w:t>IndexOutOfBoundsException</w:t>
            </w:r>
            <w:proofErr w:type="spellEnd"/>
            <w:r w:rsidRPr="00490A0C">
              <w:rPr>
                <w:lang w:val="en-US"/>
              </w:rPr>
              <w:t>(</w:t>
            </w:r>
            <w:proofErr w:type="gramEnd"/>
            <w:r w:rsidRPr="00490A0C">
              <w:rPr>
                <w:lang w:val="en-US"/>
              </w:rPr>
              <w:t>"Invalid index");</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In case no empty slot is available, double the array and copy the old content</w:t>
            </w:r>
          </w:p>
          <w:p w:rsidR="00490A0C" w:rsidRPr="00490A0C" w:rsidRDefault="00490A0C" w:rsidP="00490A0C">
            <w:pPr>
              <w:rPr>
                <w:lang w:val="en-US"/>
              </w:rPr>
            </w:pPr>
            <w:r w:rsidRPr="00490A0C">
              <w:rPr>
                <w:lang w:val="en-US"/>
              </w:rPr>
              <w:t xml:space="preserve">        if (</w:t>
            </w:r>
            <w:proofErr w:type="spellStart"/>
            <w:proofErr w:type="gramStart"/>
            <w:r w:rsidRPr="00490A0C">
              <w:rPr>
                <w:lang w:val="en-US"/>
              </w:rPr>
              <w:t>arr.length</w:t>
            </w:r>
            <w:proofErr w:type="spellEnd"/>
            <w:proofErr w:type="gramEnd"/>
            <w:r w:rsidRPr="00490A0C">
              <w:rPr>
                <w:lang w:val="en-US"/>
              </w:rPr>
              <w:t xml:space="preserve"> == size) {</w:t>
            </w:r>
          </w:p>
          <w:p w:rsidR="00490A0C" w:rsidRPr="00490A0C" w:rsidRDefault="00490A0C" w:rsidP="00490A0C">
            <w:pPr>
              <w:rPr>
                <w:lang w:val="en-US"/>
              </w:rPr>
            </w:pPr>
            <w:r w:rsidRPr="00490A0C">
              <w:rPr>
                <w:lang w:val="en-US"/>
              </w:rPr>
              <w:t xml:space="preserve">            </w:t>
            </w:r>
            <w:proofErr w:type="gramStart"/>
            <w:r w:rsidRPr="00490A0C">
              <w:rPr>
                <w:lang w:val="en-US"/>
              </w:rPr>
              <w:t>Object[</w:t>
            </w:r>
            <w:proofErr w:type="gramEnd"/>
            <w:r w:rsidRPr="00490A0C">
              <w:rPr>
                <w:lang w:val="en-US"/>
              </w:rPr>
              <w:t xml:space="preserve">] </w:t>
            </w:r>
            <w:proofErr w:type="spellStart"/>
            <w:r w:rsidRPr="00490A0C">
              <w:rPr>
                <w:lang w:val="en-US"/>
              </w:rPr>
              <w:t>temparr</w:t>
            </w:r>
            <w:proofErr w:type="spellEnd"/>
            <w:r w:rsidRPr="00490A0C">
              <w:rPr>
                <w:lang w:val="en-US"/>
              </w:rPr>
              <w:t xml:space="preserve"> = new Object[size * 2];</w:t>
            </w:r>
          </w:p>
          <w:p w:rsidR="00490A0C" w:rsidRPr="00490A0C" w:rsidRDefault="00490A0C" w:rsidP="00490A0C">
            <w:pPr>
              <w:rPr>
                <w:lang w:val="en-US"/>
              </w:rPr>
            </w:pPr>
            <w:r w:rsidRPr="00490A0C">
              <w:rPr>
                <w:lang w:val="en-US"/>
              </w:rPr>
              <w:t xml:space="preserve">            </w:t>
            </w:r>
            <w:proofErr w:type="spellStart"/>
            <w:r w:rsidRPr="00490A0C">
              <w:rPr>
                <w:lang w:val="en-US"/>
              </w:rPr>
              <w:t>System.arraycopy</w:t>
            </w:r>
            <w:proofErr w:type="spellEnd"/>
            <w:r w:rsidRPr="00490A0C">
              <w:rPr>
                <w:lang w:val="en-US"/>
              </w:rPr>
              <w:t>(</w:t>
            </w:r>
            <w:proofErr w:type="spellStart"/>
            <w:r w:rsidRPr="00490A0C">
              <w:rPr>
                <w:lang w:val="en-US"/>
              </w:rPr>
              <w:t>arr</w:t>
            </w:r>
            <w:proofErr w:type="spellEnd"/>
            <w:r w:rsidRPr="00490A0C">
              <w:rPr>
                <w:lang w:val="en-US"/>
              </w:rPr>
              <w:t xml:space="preserve">, 0, </w:t>
            </w:r>
            <w:proofErr w:type="spellStart"/>
            <w:r w:rsidRPr="00490A0C">
              <w:rPr>
                <w:lang w:val="en-US"/>
              </w:rPr>
              <w:t>temparr</w:t>
            </w:r>
            <w:proofErr w:type="spellEnd"/>
            <w:r w:rsidRPr="00490A0C">
              <w:rPr>
                <w:lang w:val="en-US"/>
              </w:rPr>
              <w:t>, 0, size);</w:t>
            </w:r>
          </w:p>
          <w:p w:rsidR="00490A0C" w:rsidRPr="00490A0C" w:rsidRDefault="00490A0C" w:rsidP="00490A0C">
            <w:pPr>
              <w:rPr>
                <w:lang w:val="en-US"/>
              </w:rPr>
            </w:pPr>
            <w:r w:rsidRPr="00490A0C">
              <w:rPr>
                <w:lang w:val="en-US"/>
              </w:rPr>
              <w:t xml:space="preserve">            </w:t>
            </w:r>
            <w:proofErr w:type="spellStart"/>
            <w:r w:rsidRPr="00490A0C">
              <w:rPr>
                <w:lang w:val="en-US"/>
              </w:rPr>
              <w:t>arr</w:t>
            </w:r>
            <w:proofErr w:type="spellEnd"/>
            <w:r w:rsidRPr="00490A0C">
              <w:rPr>
                <w:lang w:val="en-US"/>
              </w:rPr>
              <w:t xml:space="preserve"> = </w:t>
            </w:r>
            <w:proofErr w:type="spellStart"/>
            <w:r w:rsidRPr="00490A0C">
              <w:rPr>
                <w:lang w:val="en-US"/>
              </w:rPr>
              <w:t>temparr</w:t>
            </w:r>
            <w:proofErr w:type="spellEnd"/>
            <w:r w:rsidRPr="00490A0C">
              <w:rPr>
                <w:lang w:val="en-US"/>
              </w:rPr>
              <w:t>;</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Shift all elements</w:t>
            </w:r>
          </w:p>
          <w:p w:rsidR="00490A0C" w:rsidRPr="00490A0C" w:rsidRDefault="00490A0C" w:rsidP="00490A0C">
            <w:pPr>
              <w:rPr>
                <w:lang w:val="en-US"/>
              </w:rPr>
            </w:pPr>
            <w:r w:rsidRPr="00490A0C">
              <w:rPr>
                <w:lang w:val="en-US"/>
              </w:rPr>
              <w:t xml:space="preserve">        </w:t>
            </w:r>
            <w:proofErr w:type="spellStart"/>
            <w:r w:rsidRPr="00490A0C">
              <w:rPr>
                <w:lang w:val="en-US"/>
              </w:rPr>
              <w:t>System.arraycopy</w:t>
            </w:r>
            <w:proofErr w:type="spellEnd"/>
            <w:r w:rsidRPr="00490A0C">
              <w:rPr>
                <w:lang w:val="en-US"/>
              </w:rPr>
              <w:t>(</w:t>
            </w:r>
            <w:proofErr w:type="spellStart"/>
            <w:r w:rsidRPr="00490A0C">
              <w:rPr>
                <w:lang w:val="en-US"/>
              </w:rPr>
              <w:t>arr</w:t>
            </w:r>
            <w:proofErr w:type="spellEnd"/>
            <w:r w:rsidRPr="00490A0C">
              <w:rPr>
                <w:lang w:val="en-US"/>
              </w:rPr>
              <w:t xml:space="preserve">, index, </w:t>
            </w:r>
            <w:proofErr w:type="spellStart"/>
            <w:r w:rsidRPr="00490A0C">
              <w:rPr>
                <w:lang w:val="en-US"/>
              </w:rPr>
              <w:t>arr</w:t>
            </w:r>
            <w:proofErr w:type="spellEnd"/>
            <w:r w:rsidRPr="00490A0C">
              <w:rPr>
                <w:lang w:val="en-US"/>
              </w:rPr>
              <w:t>, index + 1, size - index);</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 Set the element</w:t>
            </w:r>
          </w:p>
          <w:p w:rsidR="00490A0C" w:rsidRPr="00490A0C" w:rsidRDefault="00490A0C" w:rsidP="00490A0C">
            <w:pPr>
              <w:rPr>
                <w:lang w:val="en-US"/>
              </w:rPr>
            </w:pPr>
            <w:r w:rsidRPr="00490A0C">
              <w:rPr>
                <w:lang w:val="en-US"/>
              </w:rPr>
              <w:t xml:space="preserve">        </w:t>
            </w:r>
            <w:proofErr w:type="spellStart"/>
            <w:r w:rsidRPr="00490A0C">
              <w:rPr>
                <w:lang w:val="en-US"/>
              </w:rPr>
              <w:t>arr</w:t>
            </w:r>
            <w:proofErr w:type="spellEnd"/>
            <w:r w:rsidRPr="00490A0C">
              <w:rPr>
                <w:lang w:val="en-US"/>
              </w:rPr>
              <w:t>[index] = element;</w:t>
            </w:r>
          </w:p>
          <w:p w:rsidR="00490A0C" w:rsidRPr="00490A0C" w:rsidRDefault="00490A0C" w:rsidP="00490A0C">
            <w:pPr>
              <w:rPr>
                <w:lang w:val="en-US"/>
              </w:rPr>
            </w:pPr>
            <w:r w:rsidRPr="00490A0C">
              <w:rPr>
                <w:lang w:val="en-US"/>
              </w:rPr>
              <w:t xml:space="preserve">        size++;</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p>
          <w:p w:rsidR="00490A0C" w:rsidRPr="00490A0C" w:rsidRDefault="00490A0C" w:rsidP="00490A0C">
            <w:pPr>
              <w:rPr>
                <w:lang w:val="en-US"/>
              </w:rPr>
            </w:pPr>
            <w:r w:rsidRPr="00490A0C">
              <w:rPr>
                <w:lang w:val="en-US"/>
              </w:rPr>
              <w:t xml:space="preserve">    @Override</w:t>
            </w:r>
          </w:p>
          <w:p w:rsidR="00490A0C" w:rsidRPr="00490A0C" w:rsidRDefault="00490A0C" w:rsidP="00490A0C">
            <w:pPr>
              <w:rPr>
                <w:lang w:val="en-US"/>
              </w:rPr>
            </w:pPr>
            <w:r w:rsidRPr="00490A0C">
              <w:rPr>
                <w:lang w:val="en-US"/>
              </w:rPr>
              <w:t xml:space="preserve">    public E </w:t>
            </w:r>
            <w:proofErr w:type="gramStart"/>
            <w:r w:rsidRPr="00490A0C">
              <w:rPr>
                <w:lang w:val="en-US"/>
              </w:rPr>
              <w:t>remove(</w:t>
            </w:r>
            <w:proofErr w:type="spellStart"/>
            <w:proofErr w:type="gramEnd"/>
            <w:r w:rsidRPr="00490A0C">
              <w:rPr>
                <w:lang w:val="en-US"/>
              </w:rPr>
              <w:t>int</w:t>
            </w:r>
            <w:proofErr w:type="spellEnd"/>
            <w:r w:rsidRPr="00490A0C">
              <w:rPr>
                <w:lang w:val="en-US"/>
              </w:rPr>
              <w:t xml:space="preserve"> index) {</w:t>
            </w:r>
          </w:p>
          <w:p w:rsidR="00490A0C" w:rsidRPr="00490A0C" w:rsidRDefault="00490A0C" w:rsidP="00490A0C">
            <w:pPr>
              <w:rPr>
                <w:lang w:val="en-US"/>
              </w:rPr>
            </w:pPr>
            <w:r w:rsidRPr="00490A0C">
              <w:rPr>
                <w:lang w:val="en-US"/>
              </w:rPr>
              <w:t xml:space="preserve">        E old = get(index); // includes index checking</w:t>
            </w:r>
          </w:p>
          <w:p w:rsidR="00490A0C" w:rsidRPr="00490A0C" w:rsidRDefault="00490A0C" w:rsidP="00490A0C">
            <w:pPr>
              <w:rPr>
                <w:lang w:val="en-US"/>
              </w:rPr>
            </w:pPr>
            <w:r w:rsidRPr="00490A0C">
              <w:rPr>
                <w:lang w:val="en-US"/>
              </w:rPr>
              <w:t xml:space="preserve">        while (index + 1 &lt; size) {</w:t>
            </w:r>
          </w:p>
          <w:p w:rsidR="00490A0C" w:rsidRPr="00490A0C" w:rsidRDefault="00490A0C" w:rsidP="00490A0C">
            <w:pPr>
              <w:rPr>
                <w:lang w:val="en-US"/>
              </w:rPr>
            </w:pPr>
            <w:r w:rsidRPr="00490A0C">
              <w:rPr>
                <w:lang w:val="en-US"/>
              </w:rPr>
              <w:t xml:space="preserve">            </w:t>
            </w:r>
            <w:proofErr w:type="spellStart"/>
            <w:r w:rsidRPr="00490A0C">
              <w:rPr>
                <w:lang w:val="en-US"/>
              </w:rPr>
              <w:t>arr</w:t>
            </w:r>
            <w:proofErr w:type="spellEnd"/>
            <w:r w:rsidRPr="00490A0C">
              <w:rPr>
                <w:lang w:val="en-US"/>
              </w:rPr>
              <w:t xml:space="preserve">[index] = </w:t>
            </w:r>
            <w:proofErr w:type="spellStart"/>
            <w:proofErr w:type="gramStart"/>
            <w:r w:rsidRPr="00490A0C">
              <w:rPr>
                <w:lang w:val="en-US"/>
              </w:rPr>
              <w:t>arr</w:t>
            </w:r>
            <w:proofErr w:type="spellEnd"/>
            <w:r w:rsidRPr="00490A0C">
              <w:rPr>
                <w:lang w:val="en-US"/>
              </w:rPr>
              <w:t>[</w:t>
            </w:r>
            <w:proofErr w:type="gramEnd"/>
            <w:r w:rsidRPr="00490A0C">
              <w:rPr>
                <w:lang w:val="en-US"/>
              </w:rPr>
              <w:t>index + 1];</w:t>
            </w:r>
          </w:p>
          <w:p w:rsidR="00490A0C" w:rsidRPr="00490A0C" w:rsidRDefault="00490A0C" w:rsidP="00490A0C">
            <w:pPr>
              <w:rPr>
                <w:lang w:val="en-US"/>
              </w:rPr>
            </w:pPr>
            <w:r w:rsidRPr="00490A0C">
              <w:rPr>
                <w:lang w:val="en-US"/>
              </w:rPr>
              <w:t xml:space="preserve">            index++;</w:t>
            </w:r>
          </w:p>
          <w:p w:rsidR="00490A0C" w:rsidRPr="00490A0C" w:rsidRDefault="00490A0C" w:rsidP="00490A0C">
            <w:pPr>
              <w:rPr>
                <w:lang w:val="en-US"/>
              </w:rPr>
            </w:pPr>
            <w:r w:rsidRPr="00490A0C">
              <w:rPr>
                <w:lang w:val="en-US"/>
              </w:rPr>
              <w:t xml:space="preserve">        }</w:t>
            </w:r>
          </w:p>
          <w:p w:rsidR="00490A0C" w:rsidRPr="00490A0C" w:rsidRDefault="00490A0C" w:rsidP="00490A0C">
            <w:pPr>
              <w:rPr>
                <w:lang w:val="en-US"/>
              </w:rPr>
            </w:pPr>
            <w:r w:rsidRPr="00490A0C">
              <w:rPr>
                <w:lang w:val="en-US"/>
              </w:rPr>
              <w:t xml:space="preserve">        </w:t>
            </w:r>
            <w:proofErr w:type="spellStart"/>
            <w:r w:rsidRPr="00490A0C">
              <w:rPr>
                <w:lang w:val="en-US"/>
              </w:rPr>
              <w:t>arr</w:t>
            </w:r>
            <w:proofErr w:type="spellEnd"/>
            <w:r w:rsidRPr="00490A0C">
              <w:rPr>
                <w:lang w:val="en-US"/>
              </w:rPr>
              <w:t>[size] = null;</w:t>
            </w:r>
          </w:p>
          <w:p w:rsidR="00490A0C" w:rsidRPr="00490A0C" w:rsidRDefault="00490A0C" w:rsidP="00490A0C">
            <w:pPr>
              <w:rPr>
                <w:lang w:val="en-US"/>
              </w:rPr>
            </w:pPr>
            <w:r w:rsidRPr="00490A0C">
              <w:rPr>
                <w:lang w:val="en-US"/>
              </w:rPr>
              <w:lastRenderedPageBreak/>
              <w:t xml:space="preserve">        size--;</w:t>
            </w:r>
          </w:p>
          <w:p w:rsidR="00490A0C" w:rsidRPr="00BA52EB" w:rsidRDefault="00490A0C" w:rsidP="00490A0C">
            <w:pPr>
              <w:rPr>
                <w:lang w:val="en-US"/>
              </w:rPr>
            </w:pPr>
            <w:r w:rsidRPr="00490A0C">
              <w:rPr>
                <w:lang w:val="en-US"/>
              </w:rPr>
              <w:t xml:space="preserve">        </w:t>
            </w:r>
            <w:r w:rsidRPr="00BA52EB">
              <w:rPr>
                <w:lang w:val="en-US"/>
              </w:rPr>
              <w:t>return old;</w:t>
            </w:r>
          </w:p>
          <w:p w:rsidR="00490A0C" w:rsidRDefault="00490A0C" w:rsidP="00490A0C">
            <w:r w:rsidRPr="00BA52EB">
              <w:rPr>
                <w:lang w:val="en-US"/>
              </w:rPr>
              <w:t xml:space="preserve">    </w:t>
            </w:r>
            <w:r>
              <w:t>}</w:t>
            </w:r>
          </w:p>
          <w:p w:rsidR="00490A0C" w:rsidRDefault="00490A0C" w:rsidP="00490A0C">
            <w:r>
              <w:t>}</w:t>
            </w:r>
          </w:p>
        </w:tc>
      </w:tr>
    </w:tbl>
    <w:p w:rsidR="00490A0C" w:rsidRDefault="00490A0C" w:rsidP="00490A0C">
      <w:pPr>
        <w:pStyle w:val="Heading2"/>
      </w:pPr>
      <w:r>
        <w:lastRenderedPageBreak/>
        <w:t>Teilaufgabe B</w:t>
      </w:r>
    </w:p>
    <w:p w:rsidR="00035C85" w:rsidRPr="00035C85" w:rsidRDefault="00035C85" w:rsidP="00035C85">
      <w:r>
        <w:t xml:space="preserve">Gemäss </w:t>
      </w:r>
      <w:proofErr w:type="spellStart"/>
      <w:r>
        <w:t>JavaDoc</w:t>
      </w:r>
      <w:proofErr w:type="spellEnd"/>
      <w:r>
        <w:t xml:space="preserve"> wird beim Einfügen eines Elementes</w:t>
      </w:r>
      <w:r w:rsidR="00FB368D">
        <w:t xml:space="preserve"> </w:t>
      </w:r>
      <w:r>
        <w:t>geprüft, ob die Liste genug gross ist. Ist dies nicht der Fall, wird die Liste um ein Element vergrössert und die alten Elemente werden kopiert, bevor das neue Element eingefügt wird.</w:t>
      </w:r>
    </w:p>
    <w:p w:rsidR="00035C85" w:rsidRPr="00035C85" w:rsidRDefault="00035C85" w:rsidP="00035C85">
      <w:r>
        <w:t>Da dieser Vorgang beim einzelnen Hinzufügen enorm ineffizient ist, verdopple ich einfach die Liste beim Erreichen der Grösse und transferiere dann den alten Inhalt. Dies braucht meistens mehr Speicher, eliminiert aber die Vergrösserungs- und Kopiervorgänge.</w:t>
      </w:r>
    </w:p>
    <w:p w:rsidR="00490A0C" w:rsidRDefault="00490A0C" w:rsidP="00490A0C">
      <w:pPr>
        <w:pStyle w:val="Heading2"/>
      </w:pPr>
      <w:r>
        <w:t>Teilaufgabe C</w:t>
      </w:r>
    </w:p>
    <w:p w:rsidR="00490A0C" w:rsidRDefault="00EB2034" w:rsidP="00B33A80">
      <w:r>
        <w:t xml:space="preserve">Misst man jeden Indexzugriff (Wert aus Array lesen oder auch in ein Array schreiben – jedoch ohne </w:t>
      </w:r>
      <w:proofErr w:type="spellStart"/>
      <w:r>
        <w:t>Allozierung</w:t>
      </w:r>
      <w:proofErr w:type="spellEnd"/>
      <w:r>
        <w:t xml:space="preserve"> beim Vergrössern) auf ein Array ergeben sich folgende Werte:</w:t>
      </w:r>
    </w:p>
    <w:p w:rsidR="00EB2034" w:rsidRPr="00EB2034" w:rsidRDefault="00EB2034" w:rsidP="00EB2034">
      <w:pPr>
        <w:pStyle w:val="ListParagraph"/>
        <w:numPr>
          <w:ilvl w:val="0"/>
          <w:numId w:val="18"/>
        </w:numPr>
        <w:rPr>
          <w:lang w:val="en-US"/>
        </w:rPr>
      </w:pPr>
      <w:r w:rsidRPr="00EB2034">
        <w:rPr>
          <w:lang w:val="en-US"/>
        </w:rPr>
        <w:t>Accesses for 128 items: 368</w:t>
      </w:r>
    </w:p>
    <w:p w:rsidR="00EB2034" w:rsidRPr="00EB2034" w:rsidRDefault="00EB2034" w:rsidP="00EB2034">
      <w:pPr>
        <w:pStyle w:val="ListParagraph"/>
        <w:numPr>
          <w:ilvl w:val="0"/>
          <w:numId w:val="18"/>
        </w:numPr>
        <w:rPr>
          <w:lang w:val="en-US"/>
        </w:rPr>
      </w:pPr>
      <w:r w:rsidRPr="00EB2034">
        <w:rPr>
          <w:lang w:val="en-US"/>
        </w:rPr>
        <w:t>Accesses for 1024 items: 3056</w:t>
      </w:r>
    </w:p>
    <w:p w:rsidR="00EB2034" w:rsidRDefault="00EB2034" w:rsidP="00EB2034">
      <w:pPr>
        <w:pStyle w:val="ListParagraph"/>
        <w:numPr>
          <w:ilvl w:val="0"/>
          <w:numId w:val="18"/>
        </w:numPr>
      </w:pPr>
      <w:proofErr w:type="spellStart"/>
      <w:r>
        <w:t>Accesses</w:t>
      </w:r>
      <w:proofErr w:type="spellEnd"/>
      <w:r>
        <w:t xml:space="preserve"> </w:t>
      </w:r>
      <w:proofErr w:type="spellStart"/>
      <w:r>
        <w:t>for</w:t>
      </w:r>
      <w:proofErr w:type="spellEnd"/>
      <w:r>
        <w:t xml:space="preserve"> 32768 </w:t>
      </w:r>
      <w:proofErr w:type="spellStart"/>
      <w:r>
        <w:t>items</w:t>
      </w:r>
      <w:proofErr w:type="spellEnd"/>
      <w:r>
        <w:t>: 98288</w:t>
      </w:r>
    </w:p>
    <w:p w:rsidR="00490A0C" w:rsidRDefault="00490A0C" w:rsidP="00490A0C">
      <w:pPr>
        <w:pStyle w:val="Heading2"/>
      </w:pPr>
      <w:r>
        <w:t>Teilaufgabe D</w:t>
      </w:r>
    </w:p>
    <w:p w:rsidR="00490A0C" w:rsidRDefault="004C0781" w:rsidP="00B33A80">
      <w:r>
        <w:t>Gemäss Teilaufgabe C circa das dreifache der finalen Elementlänge.</w:t>
      </w:r>
    </w:p>
    <w:p w:rsidR="00882EF1" w:rsidRPr="00B33A80" w:rsidRDefault="00882EF1" w:rsidP="00B33A80"/>
    <w:sectPr w:rsidR="00882EF1" w:rsidRPr="00B33A80" w:rsidSect="00BF01A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E9C" w:rsidRDefault="00C00E9C" w:rsidP="006B5E49">
      <w:pPr>
        <w:spacing w:after="0" w:line="240" w:lineRule="auto"/>
      </w:pPr>
      <w:r>
        <w:separator/>
      </w:r>
    </w:p>
  </w:endnote>
  <w:endnote w:type="continuationSeparator" w:id="0">
    <w:p w:rsidR="00C00E9C" w:rsidRDefault="00C00E9C"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5A191A">
      <w:rPr>
        <w:noProof/>
        <w:lang w:val="en-US"/>
      </w:rPr>
      <w:t>04_Uebung_04.docx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FB368D">
      <w:rPr>
        <w:noProof/>
      </w:rPr>
      <w:t>6</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FB368D">
      <w:rPr>
        <w:noProof/>
      </w:rPr>
      <w:t>6</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E9C" w:rsidRDefault="00C00E9C" w:rsidP="006B5E49">
      <w:pPr>
        <w:spacing w:after="0" w:line="240" w:lineRule="auto"/>
      </w:pPr>
      <w:r>
        <w:separator/>
      </w:r>
    </w:p>
  </w:footnote>
  <w:footnote w:type="continuationSeparator" w:id="0">
    <w:p w:rsidR="00C00E9C" w:rsidRDefault="00C00E9C"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E8" w:rsidRDefault="00AF1FA0" w:rsidP="006E35E8">
    <w:pPr>
      <w:pStyle w:val="Header"/>
      <w:tabs>
        <w:tab w:val="clear" w:pos="4536"/>
        <w:tab w:val="clear" w:pos="9072"/>
        <w:tab w:val="left" w:pos="3945"/>
      </w:tabs>
      <w:jc w:val="center"/>
    </w:pPr>
    <w:r>
      <w:t>Übungen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29C"/>
    <w:multiLevelType w:val="hybridMultilevel"/>
    <w:tmpl w:val="B52E17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487CC1"/>
    <w:multiLevelType w:val="hybridMultilevel"/>
    <w:tmpl w:val="8138BF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B7212C"/>
    <w:multiLevelType w:val="hybridMultilevel"/>
    <w:tmpl w:val="627E0DFA"/>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1774799A"/>
    <w:multiLevelType w:val="hybridMultilevel"/>
    <w:tmpl w:val="9B86D6D4"/>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224573F0"/>
    <w:multiLevelType w:val="hybridMultilevel"/>
    <w:tmpl w:val="123497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9D6016"/>
    <w:multiLevelType w:val="hybridMultilevel"/>
    <w:tmpl w:val="084A4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1CF1BBD"/>
    <w:multiLevelType w:val="hybridMultilevel"/>
    <w:tmpl w:val="C12ADC02"/>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36580A28"/>
    <w:multiLevelType w:val="hybridMultilevel"/>
    <w:tmpl w:val="8A66FC3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520B34"/>
    <w:multiLevelType w:val="hybridMultilevel"/>
    <w:tmpl w:val="F77CEC0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2A62C78"/>
    <w:multiLevelType w:val="hybridMultilevel"/>
    <w:tmpl w:val="4B324EB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1"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3806287"/>
    <w:multiLevelType w:val="hybridMultilevel"/>
    <w:tmpl w:val="4B06B3B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55C3B6F"/>
    <w:multiLevelType w:val="hybridMultilevel"/>
    <w:tmpl w:val="B5CC012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4" w15:restartNumberingAfterBreak="0">
    <w:nsid w:val="66976FF0"/>
    <w:multiLevelType w:val="hybridMultilevel"/>
    <w:tmpl w:val="AB463C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75609EE"/>
    <w:multiLevelType w:val="hybridMultilevel"/>
    <w:tmpl w:val="308CC1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CB41410"/>
    <w:multiLevelType w:val="hybridMultilevel"/>
    <w:tmpl w:val="CDE0A05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7" w15:restartNumberingAfterBreak="0">
    <w:nsid w:val="70037546"/>
    <w:multiLevelType w:val="hybridMultilevel"/>
    <w:tmpl w:val="9718163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8" w15:restartNumberingAfterBreak="0">
    <w:nsid w:val="743867F0"/>
    <w:multiLevelType w:val="hybridMultilevel"/>
    <w:tmpl w:val="774CFC3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9" w15:restartNumberingAfterBreak="0">
    <w:nsid w:val="79B97BFD"/>
    <w:multiLevelType w:val="hybridMultilevel"/>
    <w:tmpl w:val="462C53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12"/>
  </w:num>
  <w:num w:numId="5">
    <w:abstractNumId w:val="3"/>
  </w:num>
  <w:num w:numId="6">
    <w:abstractNumId w:val="19"/>
  </w:num>
  <w:num w:numId="7">
    <w:abstractNumId w:val="7"/>
  </w:num>
  <w:num w:numId="8">
    <w:abstractNumId w:val="1"/>
  </w:num>
  <w:num w:numId="9">
    <w:abstractNumId w:val="10"/>
  </w:num>
  <w:num w:numId="10">
    <w:abstractNumId w:val="18"/>
  </w:num>
  <w:num w:numId="11">
    <w:abstractNumId w:val="8"/>
  </w:num>
  <w:num w:numId="12">
    <w:abstractNumId w:val="17"/>
  </w:num>
  <w:num w:numId="13">
    <w:abstractNumId w:val="13"/>
  </w:num>
  <w:num w:numId="14">
    <w:abstractNumId w:val="2"/>
  </w:num>
  <w:num w:numId="15">
    <w:abstractNumId w:val="16"/>
  </w:num>
  <w:num w:numId="16">
    <w:abstractNumId w:val="14"/>
  </w:num>
  <w:num w:numId="17">
    <w:abstractNumId w:val="15"/>
  </w:num>
  <w:num w:numId="18">
    <w:abstractNumId w:val="4"/>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F2"/>
    <w:rsid w:val="0001007A"/>
    <w:rsid w:val="000112E0"/>
    <w:rsid w:val="00015DF2"/>
    <w:rsid w:val="00017FAB"/>
    <w:rsid w:val="00020B37"/>
    <w:rsid w:val="00035C85"/>
    <w:rsid w:val="000401B3"/>
    <w:rsid w:val="000526AE"/>
    <w:rsid w:val="00054A3B"/>
    <w:rsid w:val="000562A3"/>
    <w:rsid w:val="00057AA2"/>
    <w:rsid w:val="000662C5"/>
    <w:rsid w:val="00071889"/>
    <w:rsid w:val="00092C1B"/>
    <w:rsid w:val="000A251E"/>
    <w:rsid w:val="000A40AC"/>
    <w:rsid w:val="000C2138"/>
    <w:rsid w:val="000D3C07"/>
    <w:rsid w:val="000D673C"/>
    <w:rsid w:val="000E01D5"/>
    <w:rsid w:val="000E0DEE"/>
    <w:rsid w:val="000E3E1C"/>
    <w:rsid w:val="000F6CB1"/>
    <w:rsid w:val="000F7586"/>
    <w:rsid w:val="00105030"/>
    <w:rsid w:val="0012397E"/>
    <w:rsid w:val="00150DAB"/>
    <w:rsid w:val="001539C5"/>
    <w:rsid w:val="00160860"/>
    <w:rsid w:val="00164748"/>
    <w:rsid w:val="00164DB6"/>
    <w:rsid w:val="00187103"/>
    <w:rsid w:val="001A52D5"/>
    <w:rsid w:val="001A6B64"/>
    <w:rsid w:val="001B0F6C"/>
    <w:rsid w:val="001B7CAC"/>
    <w:rsid w:val="001C2085"/>
    <w:rsid w:val="001C4879"/>
    <w:rsid w:val="001C4973"/>
    <w:rsid w:val="001E1B0D"/>
    <w:rsid w:val="001E32AD"/>
    <w:rsid w:val="001F0FE6"/>
    <w:rsid w:val="001F1D82"/>
    <w:rsid w:val="0020381D"/>
    <w:rsid w:val="00236254"/>
    <w:rsid w:val="00261B01"/>
    <w:rsid w:val="00262A53"/>
    <w:rsid w:val="0026725B"/>
    <w:rsid w:val="0027779E"/>
    <w:rsid w:val="002865EA"/>
    <w:rsid w:val="002A0404"/>
    <w:rsid w:val="002A69F6"/>
    <w:rsid w:val="002C3DC8"/>
    <w:rsid w:val="002D18C0"/>
    <w:rsid w:val="002F5DC4"/>
    <w:rsid w:val="003037A4"/>
    <w:rsid w:val="0031316F"/>
    <w:rsid w:val="00316E09"/>
    <w:rsid w:val="0033460C"/>
    <w:rsid w:val="00334F62"/>
    <w:rsid w:val="00340509"/>
    <w:rsid w:val="00342602"/>
    <w:rsid w:val="0034442B"/>
    <w:rsid w:val="0037774D"/>
    <w:rsid w:val="00385607"/>
    <w:rsid w:val="0038683A"/>
    <w:rsid w:val="003917D7"/>
    <w:rsid w:val="003A70B0"/>
    <w:rsid w:val="003B27B1"/>
    <w:rsid w:val="003C0105"/>
    <w:rsid w:val="003D5735"/>
    <w:rsid w:val="003E53D8"/>
    <w:rsid w:val="004033EE"/>
    <w:rsid w:val="00414679"/>
    <w:rsid w:val="0041587D"/>
    <w:rsid w:val="00416E08"/>
    <w:rsid w:val="004254A8"/>
    <w:rsid w:val="00442EF2"/>
    <w:rsid w:val="00465E2B"/>
    <w:rsid w:val="00486731"/>
    <w:rsid w:val="00490A0C"/>
    <w:rsid w:val="004937CA"/>
    <w:rsid w:val="004A1B6A"/>
    <w:rsid w:val="004B5461"/>
    <w:rsid w:val="004B776C"/>
    <w:rsid w:val="004C0781"/>
    <w:rsid w:val="004D2B20"/>
    <w:rsid w:val="004D4FAC"/>
    <w:rsid w:val="004D5F94"/>
    <w:rsid w:val="004D673A"/>
    <w:rsid w:val="004E13EB"/>
    <w:rsid w:val="005052F7"/>
    <w:rsid w:val="00510030"/>
    <w:rsid w:val="00520AC3"/>
    <w:rsid w:val="00525760"/>
    <w:rsid w:val="00525E28"/>
    <w:rsid w:val="0054025A"/>
    <w:rsid w:val="00551A0B"/>
    <w:rsid w:val="00551EE9"/>
    <w:rsid w:val="00556586"/>
    <w:rsid w:val="0056263B"/>
    <w:rsid w:val="00575179"/>
    <w:rsid w:val="00592326"/>
    <w:rsid w:val="00595912"/>
    <w:rsid w:val="00595924"/>
    <w:rsid w:val="005959D3"/>
    <w:rsid w:val="005A191A"/>
    <w:rsid w:val="005B2075"/>
    <w:rsid w:val="005B2A38"/>
    <w:rsid w:val="005B32D3"/>
    <w:rsid w:val="005C063E"/>
    <w:rsid w:val="005C62A4"/>
    <w:rsid w:val="005C6B2B"/>
    <w:rsid w:val="005D3CA3"/>
    <w:rsid w:val="005E4909"/>
    <w:rsid w:val="005F005F"/>
    <w:rsid w:val="00637EFF"/>
    <w:rsid w:val="006412AA"/>
    <w:rsid w:val="00641DE8"/>
    <w:rsid w:val="0064240C"/>
    <w:rsid w:val="006612C4"/>
    <w:rsid w:val="0067227E"/>
    <w:rsid w:val="00687E9E"/>
    <w:rsid w:val="00695C4B"/>
    <w:rsid w:val="00697452"/>
    <w:rsid w:val="006A4EE4"/>
    <w:rsid w:val="006A6BF8"/>
    <w:rsid w:val="006A76F5"/>
    <w:rsid w:val="006B0451"/>
    <w:rsid w:val="006B34FA"/>
    <w:rsid w:val="006B5E49"/>
    <w:rsid w:val="006D61EF"/>
    <w:rsid w:val="006D62FC"/>
    <w:rsid w:val="006E1F24"/>
    <w:rsid w:val="006E2F0C"/>
    <w:rsid w:val="006E35E8"/>
    <w:rsid w:val="00720F9F"/>
    <w:rsid w:val="00733844"/>
    <w:rsid w:val="0073742A"/>
    <w:rsid w:val="007767E9"/>
    <w:rsid w:val="007849C1"/>
    <w:rsid w:val="00796951"/>
    <w:rsid w:val="007A2BAF"/>
    <w:rsid w:val="007A5CC9"/>
    <w:rsid w:val="007B0CD9"/>
    <w:rsid w:val="007B68D0"/>
    <w:rsid w:val="007B6D94"/>
    <w:rsid w:val="007C5392"/>
    <w:rsid w:val="007C77F2"/>
    <w:rsid w:val="007D4E88"/>
    <w:rsid w:val="007F425C"/>
    <w:rsid w:val="007F7505"/>
    <w:rsid w:val="0081098D"/>
    <w:rsid w:val="00812EFA"/>
    <w:rsid w:val="00821987"/>
    <w:rsid w:val="00825B98"/>
    <w:rsid w:val="00851220"/>
    <w:rsid w:val="008772A9"/>
    <w:rsid w:val="00882EF1"/>
    <w:rsid w:val="008873B6"/>
    <w:rsid w:val="00896FA7"/>
    <w:rsid w:val="00897CC7"/>
    <w:rsid w:val="008A515F"/>
    <w:rsid w:val="008C1085"/>
    <w:rsid w:val="008D1D11"/>
    <w:rsid w:val="008D33D4"/>
    <w:rsid w:val="008D68BE"/>
    <w:rsid w:val="008D6DB0"/>
    <w:rsid w:val="008E23D5"/>
    <w:rsid w:val="008F5DF4"/>
    <w:rsid w:val="00904430"/>
    <w:rsid w:val="00905BDC"/>
    <w:rsid w:val="00923291"/>
    <w:rsid w:val="0092600E"/>
    <w:rsid w:val="00937693"/>
    <w:rsid w:val="0094779B"/>
    <w:rsid w:val="0095096E"/>
    <w:rsid w:val="00960F6D"/>
    <w:rsid w:val="009637E6"/>
    <w:rsid w:val="00973D65"/>
    <w:rsid w:val="00984980"/>
    <w:rsid w:val="00990E7F"/>
    <w:rsid w:val="00996A0E"/>
    <w:rsid w:val="009B121B"/>
    <w:rsid w:val="009B342F"/>
    <w:rsid w:val="009F77FD"/>
    <w:rsid w:val="00A16DED"/>
    <w:rsid w:val="00A421FB"/>
    <w:rsid w:val="00A52218"/>
    <w:rsid w:val="00A54BE3"/>
    <w:rsid w:val="00A5793B"/>
    <w:rsid w:val="00A62FB5"/>
    <w:rsid w:val="00A767D1"/>
    <w:rsid w:val="00A91F25"/>
    <w:rsid w:val="00A95F38"/>
    <w:rsid w:val="00A969D5"/>
    <w:rsid w:val="00AB0E66"/>
    <w:rsid w:val="00AC4D3A"/>
    <w:rsid w:val="00AC5E2D"/>
    <w:rsid w:val="00AC6292"/>
    <w:rsid w:val="00AD6DB0"/>
    <w:rsid w:val="00AF1FA0"/>
    <w:rsid w:val="00AF65CF"/>
    <w:rsid w:val="00AF7A48"/>
    <w:rsid w:val="00B0155B"/>
    <w:rsid w:val="00B021EF"/>
    <w:rsid w:val="00B0787C"/>
    <w:rsid w:val="00B13ADD"/>
    <w:rsid w:val="00B24265"/>
    <w:rsid w:val="00B25571"/>
    <w:rsid w:val="00B33A80"/>
    <w:rsid w:val="00B34FDD"/>
    <w:rsid w:val="00B50219"/>
    <w:rsid w:val="00B53251"/>
    <w:rsid w:val="00B623D2"/>
    <w:rsid w:val="00B634E2"/>
    <w:rsid w:val="00B70D48"/>
    <w:rsid w:val="00B7241C"/>
    <w:rsid w:val="00B7631F"/>
    <w:rsid w:val="00B91DF9"/>
    <w:rsid w:val="00B93CED"/>
    <w:rsid w:val="00BA52EB"/>
    <w:rsid w:val="00BA6EFB"/>
    <w:rsid w:val="00BB2E9A"/>
    <w:rsid w:val="00BB78F3"/>
    <w:rsid w:val="00BC4504"/>
    <w:rsid w:val="00BC693F"/>
    <w:rsid w:val="00BC7B70"/>
    <w:rsid w:val="00BD5FEA"/>
    <w:rsid w:val="00BE580E"/>
    <w:rsid w:val="00BF01AF"/>
    <w:rsid w:val="00BF0C5F"/>
    <w:rsid w:val="00C00E9C"/>
    <w:rsid w:val="00C01D4F"/>
    <w:rsid w:val="00C02A92"/>
    <w:rsid w:val="00C15609"/>
    <w:rsid w:val="00C15C19"/>
    <w:rsid w:val="00C30646"/>
    <w:rsid w:val="00C36948"/>
    <w:rsid w:val="00C569D5"/>
    <w:rsid w:val="00C6413D"/>
    <w:rsid w:val="00C95BE9"/>
    <w:rsid w:val="00CB1D5B"/>
    <w:rsid w:val="00CB3FB9"/>
    <w:rsid w:val="00CB55F3"/>
    <w:rsid w:val="00CB6F0A"/>
    <w:rsid w:val="00CC112F"/>
    <w:rsid w:val="00CC1F1F"/>
    <w:rsid w:val="00CC3BBF"/>
    <w:rsid w:val="00D06B3F"/>
    <w:rsid w:val="00D24374"/>
    <w:rsid w:val="00D249FC"/>
    <w:rsid w:val="00D57DCC"/>
    <w:rsid w:val="00D66789"/>
    <w:rsid w:val="00D93151"/>
    <w:rsid w:val="00DA3F34"/>
    <w:rsid w:val="00DB0FE1"/>
    <w:rsid w:val="00DB37EB"/>
    <w:rsid w:val="00DB425A"/>
    <w:rsid w:val="00DC127E"/>
    <w:rsid w:val="00DD04C4"/>
    <w:rsid w:val="00DD3005"/>
    <w:rsid w:val="00DD6959"/>
    <w:rsid w:val="00DE60A2"/>
    <w:rsid w:val="00DF0F37"/>
    <w:rsid w:val="00DF1936"/>
    <w:rsid w:val="00DF2AC8"/>
    <w:rsid w:val="00E27274"/>
    <w:rsid w:val="00E27F7F"/>
    <w:rsid w:val="00E376F9"/>
    <w:rsid w:val="00E52C9A"/>
    <w:rsid w:val="00E541F5"/>
    <w:rsid w:val="00E571CE"/>
    <w:rsid w:val="00E66297"/>
    <w:rsid w:val="00E731B5"/>
    <w:rsid w:val="00E77B28"/>
    <w:rsid w:val="00E83F03"/>
    <w:rsid w:val="00EA3F3E"/>
    <w:rsid w:val="00EA562D"/>
    <w:rsid w:val="00EB2034"/>
    <w:rsid w:val="00EB766F"/>
    <w:rsid w:val="00ED5CDB"/>
    <w:rsid w:val="00EF6719"/>
    <w:rsid w:val="00F01ED4"/>
    <w:rsid w:val="00F24BEC"/>
    <w:rsid w:val="00F34BB8"/>
    <w:rsid w:val="00F40999"/>
    <w:rsid w:val="00F44376"/>
    <w:rsid w:val="00F55A4C"/>
    <w:rsid w:val="00F57C80"/>
    <w:rsid w:val="00F616C1"/>
    <w:rsid w:val="00F6459E"/>
    <w:rsid w:val="00F951B1"/>
    <w:rsid w:val="00F969C9"/>
    <w:rsid w:val="00FB368D"/>
    <w:rsid w:val="00FB3A28"/>
    <w:rsid w:val="00FD0894"/>
    <w:rsid w:val="00FD2D27"/>
    <w:rsid w:val="00FE42FE"/>
    <w:rsid w:val="00FE7210"/>
    <w:rsid w:val="00FF01CB"/>
    <w:rsid w:val="00FF4011"/>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F21E0"/>
  <w15:chartTrackingRefBased/>
  <w15:docId w15:val="{5D8F032E-342B-4B5D-9980-A373F69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B0155B"/>
    <w:pPr>
      <w:keepNext/>
      <w:keepLines/>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B015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 w:type="table" w:styleId="TableGrid">
    <w:name w:val="Table Grid"/>
    <w:basedOn w:val="TableNormal"/>
    <w:uiPriority w:val="39"/>
    <w:rsid w:val="00B3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78340">
      <w:bodyDiv w:val="1"/>
      <w:marLeft w:val="0"/>
      <w:marRight w:val="0"/>
      <w:marTop w:val="0"/>
      <w:marBottom w:val="0"/>
      <w:divBdr>
        <w:top w:val="none" w:sz="0" w:space="0" w:color="auto"/>
        <w:left w:val="none" w:sz="0" w:space="0" w:color="auto"/>
        <w:bottom w:val="none" w:sz="0" w:space="0" w:color="auto"/>
        <w:right w:val="none" w:sz="0" w:space="0" w:color="auto"/>
      </w:divBdr>
    </w:div>
    <w:div w:id="505436850">
      <w:bodyDiv w:val="1"/>
      <w:marLeft w:val="0"/>
      <w:marRight w:val="0"/>
      <w:marTop w:val="0"/>
      <w:marBottom w:val="0"/>
      <w:divBdr>
        <w:top w:val="none" w:sz="0" w:space="0" w:color="auto"/>
        <w:left w:val="none" w:sz="0" w:space="0" w:color="auto"/>
        <w:bottom w:val="none" w:sz="0" w:space="0" w:color="auto"/>
        <w:right w:val="none" w:sz="0" w:space="0" w:color="auto"/>
      </w:divBdr>
    </w:div>
    <w:div w:id="934946537">
      <w:bodyDiv w:val="1"/>
      <w:marLeft w:val="0"/>
      <w:marRight w:val="0"/>
      <w:marTop w:val="0"/>
      <w:marBottom w:val="0"/>
      <w:divBdr>
        <w:top w:val="none" w:sz="0" w:space="0" w:color="auto"/>
        <w:left w:val="none" w:sz="0" w:space="0" w:color="auto"/>
        <w:bottom w:val="none" w:sz="0" w:space="0" w:color="auto"/>
        <w:right w:val="none" w:sz="0" w:space="0" w:color="auto"/>
      </w:divBdr>
    </w:div>
    <w:div w:id="1090081879">
      <w:bodyDiv w:val="1"/>
      <w:marLeft w:val="0"/>
      <w:marRight w:val="0"/>
      <w:marTop w:val="0"/>
      <w:marBottom w:val="0"/>
      <w:divBdr>
        <w:top w:val="none" w:sz="0" w:space="0" w:color="auto"/>
        <w:left w:val="none" w:sz="0" w:space="0" w:color="auto"/>
        <w:bottom w:val="none" w:sz="0" w:space="0" w:color="auto"/>
        <w:right w:val="none" w:sz="0" w:space="0" w:color="auto"/>
      </w:divBdr>
    </w:div>
    <w:div w:id="1748529896">
      <w:bodyDiv w:val="1"/>
      <w:marLeft w:val="0"/>
      <w:marRight w:val="0"/>
      <w:marTop w:val="0"/>
      <w:marBottom w:val="0"/>
      <w:divBdr>
        <w:top w:val="none" w:sz="0" w:space="0" w:color="auto"/>
        <w:left w:val="none" w:sz="0" w:space="0" w:color="auto"/>
        <w:bottom w:val="none" w:sz="0" w:space="0" w:color="auto"/>
        <w:right w:val="none" w:sz="0" w:space="0" w:color="auto"/>
      </w:divBdr>
    </w:div>
    <w:div w:id="18420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0B38BD-6BE7-4B3F-9BA8-86F313F7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1120</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177</cp:revision>
  <dcterms:created xsi:type="dcterms:W3CDTF">2017-09-16T16:05:00Z</dcterms:created>
  <dcterms:modified xsi:type="dcterms:W3CDTF">2017-10-15T07:08:00Z</dcterms:modified>
</cp:coreProperties>
</file>