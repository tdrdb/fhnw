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5B" w:rsidRPr="00A95F38" w:rsidRDefault="00CB1D5B" w:rsidP="00B24265">
      <w:pPr>
        <w:pStyle w:val="Title"/>
        <w:jc w:val="center"/>
      </w:pPr>
      <w:bookmarkStart w:id="0" w:name="_Toc430435984"/>
      <w:bookmarkStart w:id="1" w:name="_Toc431304092"/>
      <w:bookmarkStart w:id="2" w:name="_Toc494562971"/>
      <w:r>
        <w:t xml:space="preserve">Übungen </w:t>
      </w:r>
      <w:r w:rsidR="00976E7F">
        <w:t>3</w:t>
      </w:r>
    </w:p>
    <w:p w:rsidR="00E54E7D" w:rsidRDefault="00A95F38" w:rsidP="00822214">
      <w:pPr>
        <w:pStyle w:val="Heading1"/>
      </w:pPr>
      <w:r>
        <w:t xml:space="preserve">Aufgabe </w:t>
      </w:r>
      <w:bookmarkEnd w:id="0"/>
      <w:bookmarkEnd w:id="1"/>
      <w:bookmarkEnd w:id="2"/>
      <w:r w:rsidR="005D4B68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6E7F" w:rsidTr="00976E7F">
        <w:tc>
          <w:tcPr>
            <w:tcW w:w="9062" w:type="dxa"/>
          </w:tcPr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public static </w:t>
            </w:r>
            <w:proofErr w:type="spellStart"/>
            <w:r w:rsidRPr="007C43A9">
              <w:rPr>
                <w:lang w:val="en-US"/>
              </w:rPr>
              <w:t>int</w:t>
            </w:r>
            <w:proofErr w:type="spellEnd"/>
            <w:r w:rsidRPr="007C43A9">
              <w:rPr>
                <w:lang w:val="en-US"/>
              </w:rPr>
              <w:t xml:space="preserve"> </w:t>
            </w:r>
            <w:proofErr w:type="spellStart"/>
            <w:r w:rsidRPr="007C43A9">
              <w:rPr>
                <w:lang w:val="en-US"/>
              </w:rPr>
              <w:t>binSearch</w:t>
            </w:r>
            <w:proofErr w:type="spellEnd"/>
            <w:r w:rsidRPr="007C43A9">
              <w:rPr>
                <w:lang w:val="en-US"/>
              </w:rPr>
              <w:t>(</w:t>
            </w:r>
            <w:proofErr w:type="gramStart"/>
            <w:r w:rsidRPr="007C43A9">
              <w:rPr>
                <w:lang w:val="en-US"/>
              </w:rPr>
              <w:t>T[</w:t>
            </w:r>
            <w:proofErr w:type="gramEnd"/>
            <w:r w:rsidRPr="007C43A9">
              <w:rPr>
                <w:lang w:val="en-US"/>
              </w:rPr>
              <w:t>] data, T value) {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ab/>
            </w:r>
            <w:proofErr w:type="spellStart"/>
            <w:r w:rsidRPr="007C43A9">
              <w:rPr>
                <w:lang w:val="en-US"/>
              </w:rPr>
              <w:t>int</w:t>
            </w:r>
            <w:proofErr w:type="spellEnd"/>
            <w:r w:rsidRPr="007C43A9">
              <w:rPr>
                <w:lang w:val="en-US"/>
              </w:rPr>
              <w:t xml:space="preserve"> l = -1, h = </w:t>
            </w:r>
            <w:proofErr w:type="spellStart"/>
            <w:proofErr w:type="gramStart"/>
            <w:r w:rsidRPr="007C43A9">
              <w:rPr>
                <w:lang w:val="en-US"/>
              </w:rPr>
              <w:t>data.length</w:t>
            </w:r>
            <w:proofErr w:type="spellEnd"/>
            <w:proofErr w:type="gramEnd"/>
            <w:r w:rsidRPr="007C43A9">
              <w:rPr>
                <w:lang w:val="en-US"/>
              </w:rPr>
              <w:t>;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ab/>
              <w:t xml:space="preserve">while (l + </w:t>
            </w:r>
            <w:proofErr w:type="gramStart"/>
            <w:r w:rsidRPr="007C43A9">
              <w:rPr>
                <w:lang w:val="en-US"/>
              </w:rPr>
              <w:t>1 !</w:t>
            </w:r>
            <w:proofErr w:type="gramEnd"/>
            <w:r w:rsidRPr="007C43A9">
              <w:rPr>
                <w:lang w:val="en-US"/>
              </w:rPr>
              <w:t>= h) {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ab/>
            </w:r>
            <w:r w:rsidRPr="007C43A9">
              <w:rPr>
                <w:lang w:val="en-US"/>
              </w:rPr>
              <w:tab/>
            </w:r>
            <w:proofErr w:type="spellStart"/>
            <w:r w:rsidRPr="007C43A9">
              <w:rPr>
                <w:lang w:val="en-US"/>
              </w:rPr>
              <w:t>int</w:t>
            </w:r>
            <w:proofErr w:type="spellEnd"/>
            <w:r w:rsidRPr="007C43A9">
              <w:rPr>
                <w:lang w:val="en-US"/>
              </w:rPr>
              <w:t xml:space="preserve"> m = l + (h - l) / 2;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ab/>
            </w:r>
            <w:r w:rsidRPr="007C43A9">
              <w:rPr>
                <w:lang w:val="en-US"/>
              </w:rPr>
              <w:tab/>
              <w:t>if (data[m] &lt; value) {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ab/>
            </w:r>
            <w:r w:rsidRPr="007C43A9">
              <w:rPr>
                <w:lang w:val="en-US"/>
              </w:rPr>
              <w:tab/>
            </w:r>
            <w:r w:rsidRPr="007C43A9">
              <w:rPr>
                <w:lang w:val="en-US"/>
              </w:rPr>
              <w:tab/>
              <w:t>l = m;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ab/>
            </w:r>
            <w:r w:rsidRPr="007C43A9">
              <w:rPr>
                <w:lang w:val="en-US"/>
              </w:rPr>
              <w:tab/>
              <w:t>} else if (data[m] &gt; value) {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ab/>
            </w:r>
            <w:r w:rsidRPr="007C43A9">
              <w:rPr>
                <w:lang w:val="en-US"/>
              </w:rPr>
              <w:tab/>
            </w:r>
            <w:r w:rsidRPr="007C43A9">
              <w:rPr>
                <w:lang w:val="en-US"/>
              </w:rPr>
              <w:tab/>
              <w:t>h = m;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ab/>
            </w:r>
            <w:r w:rsidRPr="007C43A9">
              <w:rPr>
                <w:lang w:val="en-US"/>
              </w:rPr>
              <w:tab/>
              <w:t>} else {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ab/>
            </w:r>
            <w:r w:rsidRPr="007C43A9">
              <w:rPr>
                <w:lang w:val="en-US"/>
              </w:rPr>
              <w:tab/>
            </w:r>
            <w:r w:rsidRPr="007C43A9">
              <w:rPr>
                <w:lang w:val="en-US"/>
              </w:rPr>
              <w:tab/>
              <w:t>return m;</w:t>
            </w:r>
          </w:p>
          <w:p w:rsidR="007C43A9" w:rsidRDefault="007C43A9" w:rsidP="007C43A9">
            <w:r w:rsidRPr="007C43A9">
              <w:rPr>
                <w:lang w:val="en-US"/>
              </w:rPr>
              <w:tab/>
            </w:r>
            <w:r w:rsidRPr="007C43A9">
              <w:rPr>
                <w:lang w:val="en-US"/>
              </w:rPr>
              <w:tab/>
            </w:r>
            <w:r>
              <w:t>}</w:t>
            </w:r>
          </w:p>
          <w:p w:rsidR="007C43A9" w:rsidRDefault="007C43A9" w:rsidP="007C43A9">
            <w:r>
              <w:tab/>
              <w:t>}</w:t>
            </w:r>
          </w:p>
          <w:p w:rsidR="007C43A9" w:rsidRDefault="007C43A9" w:rsidP="007C43A9"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NOT_FOUND;</w:t>
            </w:r>
          </w:p>
          <w:p w:rsidR="00976E7F" w:rsidRDefault="007C43A9" w:rsidP="007C43A9">
            <w:r>
              <w:t>}</w:t>
            </w:r>
          </w:p>
          <w:p w:rsidR="007C43A9" w:rsidRDefault="007C43A9" w:rsidP="007C43A9"/>
        </w:tc>
      </w:tr>
    </w:tbl>
    <w:p w:rsidR="005D4B68" w:rsidRDefault="005D4B68" w:rsidP="005D4B68">
      <w:pPr>
        <w:pStyle w:val="Heading1"/>
      </w:pPr>
      <w:r>
        <w:t>Aufgabe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0F3C" w:rsidTr="008F0F3C">
        <w:tc>
          <w:tcPr>
            <w:tcW w:w="9062" w:type="dxa"/>
          </w:tcPr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package </w:t>
            </w:r>
            <w:proofErr w:type="gramStart"/>
            <w:r w:rsidRPr="007C43A9">
              <w:rPr>
                <w:lang w:val="en-US"/>
              </w:rPr>
              <w:t>ch.swaechter</w:t>
            </w:r>
            <w:proofErr w:type="gramEnd"/>
            <w:r w:rsidRPr="007C43A9">
              <w:rPr>
                <w:lang w:val="en-US"/>
              </w:rPr>
              <w:t>.fhnw.algd1.search.binobjectsearch;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public class </w:t>
            </w:r>
            <w:proofErr w:type="spellStart"/>
            <w:r w:rsidRPr="007C43A9">
              <w:rPr>
                <w:lang w:val="en-US"/>
              </w:rPr>
              <w:t>BinaryObjectSearch</w:t>
            </w:r>
            <w:proofErr w:type="spellEnd"/>
            <w:r w:rsidRPr="007C43A9">
              <w:rPr>
                <w:lang w:val="en-US"/>
              </w:rPr>
              <w:t xml:space="preserve"> {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    public static final </w:t>
            </w:r>
            <w:proofErr w:type="spellStart"/>
            <w:r w:rsidRPr="007C43A9">
              <w:rPr>
                <w:lang w:val="en-US"/>
              </w:rPr>
              <w:t>int</w:t>
            </w:r>
            <w:proofErr w:type="spellEnd"/>
            <w:r w:rsidRPr="007C43A9">
              <w:rPr>
                <w:lang w:val="en-US"/>
              </w:rPr>
              <w:t xml:space="preserve"> NOT_FOUND = -1;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    public static &lt;T extends Comparable&lt;? super T&gt;&gt; </w:t>
            </w:r>
            <w:proofErr w:type="spellStart"/>
            <w:r w:rsidRPr="007C43A9">
              <w:rPr>
                <w:lang w:val="en-US"/>
              </w:rPr>
              <w:t>int</w:t>
            </w:r>
            <w:proofErr w:type="spellEnd"/>
            <w:r w:rsidRPr="007C43A9">
              <w:rPr>
                <w:lang w:val="en-US"/>
              </w:rPr>
              <w:t xml:space="preserve"> </w:t>
            </w:r>
            <w:proofErr w:type="spellStart"/>
            <w:r w:rsidRPr="007C43A9">
              <w:rPr>
                <w:lang w:val="en-US"/>
              </w:rPr>
              <w:t>binSearch</w:t>
            </w:r>
            <w:proofErr w:type="spellEnd"/>
            <w:r w:rsidRPr="007C43A9">
              <w:rPr>
                <w:lang w:val="en-US"/>
              </w:rPr>
              <w:t>(</w:t>
            </w:r>
            <w:proofErr w:type="gramStart"/>
            <w:r w:rsidRPr="007C43A9">
              <w:rPr>
                <w:lang w:val="en-US"/>
              </w:rPr>
              <w:t>T[</w:t>
            </w:r>
            <w:proofErr w:type="gramEnd"/>
            <w:r w:rsidRPr="007C43A9">
              <w:rPr>
                <w:lang w:val="en-US"/>
              </w:rPr>
              <w:t>] data, T value) {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        </w:t>
            </w:r>
            <w:proofErr w:type="spellStart"/>
            <w:r w:rsidRPr="007C43A9">
              <w:rPr>
                <w:lang w:val="en-US"/>
              </w:rPr>
              <w:t>int</w:t>
            </w:r>
            <w:proofErr w:type="spellEnd"/>
            <w:r w:rsidRPr="007C43A9">
              <w:rPr>
                <w:lang w:val="en-US"/>
              </w:rPr>
              <w:t xml:space="preserve"> l = -1, h = </w:t>
            </w:r>
            <w:proofErr w:type="spellStart"/>
            <w:proofErr w:type="gramStart"/>
            <w:r w:rsidRPr="007C43A9">
              <w:rPr>
                <w:lang w:val="en-US"/>
              </w:rPr>
              <w:t>data.length</w:t>
            </w:r>
            <w:proofErr w:type="spellEnd"/>
            <w:proofErr w:type="gramEnd"/>
            <w:r w:rsidRPr="007C43A9">
              <w:rPr>
                <w:lang w:val="en-US"/>
              </w:rPr>
              <w:t>;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        while (l + </w:t>
            </w:r>
            <w:proofErr w:type="gramStart"/>
            <w:r w:rsidRPr="007C43A9">
              <w:rPr>
                <w:lang w:val="en-US"/>
              </w:rPr>
              <w:t>1 !</w:t>
            </w:r>
            <w:proofErr w:type="gramEnd"/>
            <w:r w:rsidRPr="007C43A9">
              <w:rPr>
                <w:lang w:val="en-US"/>
              </w:rPr>
              <w:t>= h) {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            </w:t>
            </w:r>
            <w:proofErr w:type="spellStart"/>
            <w:r w:rsidRPr="007C43A9">
              <w:rPr>
                <w:lang w:val="en-US"/>
              </w:rPr>
              <w:t>int</w:t>
            </w:r>
            <w:proofErr w:type="spellEnd"/>
            <w:r w:rsidRPr="007C43A9">
              <w:rPr>
                <w:lang w:val="en-US"/>
              </w:rPr>
              <w:t xml:space="preserve"> m = l + (h - l) / 2;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            </w:t>
            </w:r>
            <w:proofErr w:type="spellStart"/>
            <w:r w:rsidRPr="007C43A9">
              <w:rPr>
                <w:lang w:val="en-US"/>
              </w:rPr>
              <w:t>int</w:t>
            </w:r>
            <w:proofErr w:type="spellEnd"/>
            <w:r w:rsidRPr="007C43A9">
              <w:rPr>
                <w:lang w:val="en-US"/>
              </w:rPr>
              <w:t xml:space="preserve"> compare = data[m</w:t>
            </w:r>
            <w:proofErr w:type="gramStart"/>
            <w:r w:rsidRPr="007C43A9">
              <w:rPr>
                <w:lang w:val="en-US"/>
              </w:rPr>
              <w:t>].</w:t>
            </w:r>
            <w:proofErr w:type="spellStart"/>
            <w:r w:rsidRPr="007C43A9">
              <w:rPr>
                <w:lang w:val="en-US"/>
              </w:rPr>
              <w:t>compareTo</w:t>
            </w:r>
            <w:proofErr w:type="spellEnd"/>
            <w:proofErr w:type="gramEnd"/>
            <w:r w:rsidRPr="007C43A9">
              <w:rPr>
                <w:lang w:val="en-US"/>
              </w:rPr>
              <w:t>(value);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            if (compare &lt; 0) {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                l = m;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            } else if (compare &gt; 0) {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                h = m;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            } else {</w:t>
            </w:r>
          </w:p>
          <w:p w:rsidR="007C43A9" w:rsidRPr="007C43A9" w:rsidRDefault="007C43A9" w:rsidP="007C43A9">
            <w:pPr>
              <w:rPr>
                <w:lang w:val="en-US"/>
              </w:rPr>
            </w:pPr>
            <w:r w:rsidRPr="007C43A9">
              <w:rPr>
                <w:lang w:val="en-US"/>
              </w:rPr>
              <w:t xml:space="preserve">                return m;</w:t>
            </w:r>
          </w:p>
          <w:p w:rsidR="007C43A9" w:rsidRDefault="007C43A9" w:rsidP="007C43A9">
            <w:r w:rsidRPr="007C43A9">
              <w:rPr>
                <w:lang w:val="en-US"/>
              </w:rPr>
              <w:t xml:space="preserve">            </w:t>
            </w:r>
            <w:r>
              <w:t>}</w:t>
            </w:r>
          </w:p>
          <w:p w:rsidR="007C43A9" w:rsidRDefault="007C43A9" w:rsidP="007C43A9">
            <w:r>
              <w:t xml:space="preserve">        }</w:t>
            </w:r>
          </w:p>
          <w:p w:rsidR="007C43A9" w:rsidRDefault="007C43A9" w:rsidP="007C43A9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NOT_FOUND;</w:t>
            </w:r>
          </w:p>
          <w:p w:rsidR="007C43A9" w:rsidRDefault="007C43A9" w:rsidP="007C43A9">
            <w:r>
              <w:t xml:space="preserve">    }</w:t>
            </w:r>
          </w:p>
          <w:p w:rsidR="008F0F3C" w:rsidRDefault="007C43A9" w:rsidP="007C43A9">
            <w:r>
              <w:t>}</w:t>
            </w:r>
          </w:p>
          <w:p w:rsidR="007C43A9" w:rsidRDefault="007C43A9" w:rsidP="007C43A9"/>
        </w:tc>
      </w:tr>
    </w:tbl>
    <w:p w:rsidR="005D4B68" w:rsidRDefault="005D4B68" w:rsidP="005D4B68">
      <w:pPr>
        <w:pStyle w:val="Heading1"/>
      </w:pPr>
      <w:r>
        <w:t>Aufgabe 6</w:t>
      </w:r>
    </w:p>
    <w:p w:rsidR="009C17B5" w:rsidRDefault="009C17B5" w:rsidP="009C17B5">
      <w:pPr>
        <w:pStyle w:val="Heading2"/>
      </w:pPr>
      <w:r>
        <w:t>Teilaufgabe A</w:t>
      </w:r>
    </w:p>
    <w:p w:rsidR="009C17B5" w:rsidRDefault="009C17B5" w:rsidP="009C17B5">
      <w:pPr>
        <w:pStyle w:val="ListParagraph"/>
        <w:numPr>
          <w:ilvl w:val="0"/>
          <w:numId w:val="16"/>
        </w:numPr>
      </w:pPr>
      <w:r>
        <w:t>Iteration 1</w:t>
      </w:r>
    </w:p>
    <w:p w:rsidR="009C17B5" w:rsidRDefault="009C17B5" w:rsidP="009C17B5">
      <w:pPr>
        <w:pStyle w:val="ListParagraph"/>
        <w:numPr>
          <w:ilvl w:val="1"/>
          <w:numId w:val="16"/>
        </w:numPr>
      </w:pPr>
      <w:r>
        <w:t>l = -1</w:t>
      </w:r>
    </w:p>
    <w:p w:rsidR="009C17B5" w:rsidRDefault="009C17B5" w:rsidP="009C17B5">
      <w:pPr>
        <w:pStyle w:val="ListParagraph"/>
        <w:numPr>
          <w:ilvl w:val="1"/>
          <w:numId w:val="16"/>
        </w:numPr>
      </w:pPr>
      <w:r>
        <w:t>h = 14</w:t>
      </w:r>
    </w:p>
    <w:p w:rsidR="009C17B5" w:rsidRDefault="009C17B5" w:rsidP="009C17B5">
      <w:pPr>
        <w:pStyle w:val="ListParagraph"/>
        <w:numPr>
          <w:ilvl w:val="1"/>
          <w:numId w:val="16"/>
        </w:numPr>
      </w:pPr>
      <w:r>
        <w:t>m = (-1 + 14) / 2 = 6.5 = 6 (Wert 8)</w:t>
      </w:r>
    </w:p>
    <w:p w:rsidR="009C17B5" w:rsidRDefault="009C17B5" w:rsidP="009C17B5">
      <w:pPr>
        <w:pStyle w:val="ListParagraph"/>
        <w:numPr>
          <w:ilvl w:val="1"/>
          <w:numId w:val="16"/>
        </w:numPr>
      </w:pPr>
      <w:r>
        <w:lastRenderedPageBreak/>
        <w:t>l wird auf 6 gesetzt</w:t>
      </w:r>
    </w:p>
    <w:p w:rsidR="009C17B5" w:rsidRDefault="009C17B5" w:rsidP="009C17B5">
      <w:pPr>
        <w:pStyle w:val="ListParagraph"/>
        <w:numPr>
          <w:ilvl w:val="0"/>
          <w:numId w:val="16"/>
        </w:numPr>
      </w:pPr>
      <w:r>
        <w:t>Iteration 2</w:t>
      </w:r>
    </w:p>
    <w:p w:rsidR="009C17B5" w:rsidRDefault="009C17B5" w:rsidP="009C17B5">
      <w:pPr>
        <w:pStyle w:val="ListParagraph"/>
        <w:numPr>
          <w:ilvl w:val="1"/>
          <w:numId w:val="16"/>
        </w:numPr>
      </w:pPr>
      <w:r>
        <w:t>l = 6</w:t>
      </w:r>
    </w:p>
    <w:p w:rsidR="009C17B5" w:rsidRDefault="009C17B5" w:rsidP="009C17B5">
      <w:pPr>
        <w:pStyle w:val="ListParagraph"/>
        <w:numPr>
          <w:ilvl w:val="1"/>
          <w:numId w:val="16"/>
        </w:numPr>
      </w:pPr>
      <w:r>
        <w:t>h = 14</w:t>
      </w:r>
    </w:p>
    <w:p w:rsidR="009C17B5" w:rsidRDefault="009C17B5" w:rsidP="009C17B5">
      <w:pPr>
        <w:pStyle w:val="ListParagraph"/>
        <w:numPr>
          <w:ilvl w:val="1"/>
          <w:numId w:val="16"/>
        </w:numPr>
      </w:pPr>
      <w:r>
        <w:t>m = (6 + 14) / 2 = 10 (Wert 22)</w:t>
      </w:r>
    </w:p>
    <w:p w:rsidR="009C17B5" w:rsidRDefault="009C17B5" w:rsidP="009C17B5">
      <w:pPr>
        <w:pStyle w:val="ListParagraph"/>
        <w:numPr>
          <w:ilvl w:val="1"/>
          <w:numId w:val="16"/>
        </w:numPr>
      </w:pPr>
      <w:r>
        <w:t>l wird auf 10 gesetzt</w:t>
      </w:r>
    </w:p>
    <w:p w:rsidR="009C17B5" w:rsidRDefault="009C17B5" w:rsidP="009C17B5">
      <w:pPr>
        <w:pStyle w:val="ListParagraph"/>
        <w:numPr>
          <w:ilvl w:val="0"/>
          <w:numId w:val="16"/>
        </w:numPr>
      </w:pPr>
      <w:r>
        <w:t>Iteration 3</w:t>
      </w:r>
    </w:p>
    <w:p w:rsidR="009C17B5" w:rsidRDefault="009C17B5" w:rsidP="009C17B5">
      <w:pPr>
        <w:pStyle w:val="ListParagraph"/>
        <w:numPr>
          <w:ilvl w:val="1"/>
          <w:numId w:val="16"/>
        </w:numPr>
      </w:pPr>
      <w:r>
        <w:t>l = 10</w:t>
      </w:r>
    </w:p>
    <w:p w:rsidR="009C17B5" w:rsidRDefault="009C17B5" w:rsidP="009C17B5">
      <w:pPr>
        <w:pStyle w:val="ListParagraph"/>
        <w:numPr>
          <w:ilvl w:val="1"/>
          <w:numId w:val="16"/>
        </w:numPr>
      </w:pPr>
      <w:r>
        <w:t>h = 14</w:t>
      </w:r>
    </w:p>
    <w:p w:rsidR="009C17B5" w:rsidRDefault="009C17B5" w:rsidP="009C17B5">
      <w:pPr>
        <w:pStyle w:val="ListParagraph"/>
        <w:numPr>
          <w:ilvl w:val="1"/>
          <w:numId w:val="16"/>
        </w:numPr>
      </w:pPr>
      <w:r>
        <w:t>m = (10 + 14) / 2 = 12 (Wert24)</w:t>
      </w:r>
    </w:p>
    <w:p w:rsidR="009C17B5" w:rsidRDefault="009C17B5" w:rsidP="009C17B5">
      <w:pPr>
        <w:pStyle w:val="ListParagraph"/>
        <w:numPr>
          <w:ilvl w:val="1"/>
          <w:numId w:val="16"/>
        </w:numPr>
      </w:pPr>
      <w:r>
        <w:t>Es wird 11 zurückgegeben</w:t>
      </w:r>
    </w:p>
    <w:p w:rsidR="009C17B5" w:rsidRDefault="009C17B5" w:rsidP="009C17B5">
      <w:r>
        <w:t>Das mittlere der drei Werte, also Index 11, wird gefunden – nicht aber der erste mit dem Index 10</w:t>
      </w:r>
    </w:p>
    <w:p w:rsidR="009C17B5" w:rsidRDefault="009C17B5" w:rsidP="009C17B5">
      <w:pPr>
        <w:pStyle w:val="Heading2"/>
      </w:pPr>
      <w:r>
        <w:t>Teilaufgabe B</w:t>
      </w:r>
    </w:p>
    <w:p w:rsidR="00DA3C29" w:rsidRDefault="001164E3" w:rsidP="006D1B27">
      <w:pPr>
        <w:pStyle w:val="ListParagraph"/>
        <w:numPr>
          <w:ilvl w:val="0"/>
          <w:numId w:val="17"/>
        </w:numPr>
      </w:pPr>
      <w:r>
        <w:t>Offensichtliche Lösung</w:t>
      </w:r>
      <w:r w:rsidR="00DA3C29">
        <w:t>: Wenn mir der binären Suche ein Index für das Element gefunden werden konnte, wird der Index so lange dekrementiert bis er ändert oder aber der Listenanfang erreicht wird:</w:t>
      </w:r>
    </w:p>
    <w:p w:rsidR="00DA3C29" w:rsidRDefault="00DA3C29" w:rsidP="00DA3C29">
      <w:pPr>
        <w:pStyle w:val="ListParagraph"/>
        <w:numPr>
          <w:ilvl w:val="1"/>
          <w:numId w:val="17"/>
        </w:numPr>
      </w:pPr>
      <w:r>
        <w:t xml:space="preserve">Ändert der Wert des Elements gleich am Anfang, so handelt sich um ein kleineres </w:t>
      </w:r>
      <w:r w:rsidR="009B08B0">
        <w:t>Element und keinen Vorläufer</w:t>
      </w:r>
      <w:r>
        <w:t xml:space="preserve">. Der nicht dekrementierte Wert wird dann als Index </w:t>
      </w:r>
      <w:r w:rsidR="009B08B0">
        <w:t>zurückgegeben</w:t>
      </w:r>
    </w:p>
    <w:p w:rsidR="006D1B27" w:rsidRDefault="00DA3C29" w:rsidP="006D1B27">
      <w:pPr>
        <w:pStyle w:val="ListParagraph"/>
        <w:numPr>
          <w:ilvl w:val="1"/>
          <w:numId w:val="17"/>
        </w:numPr>
      </w:pPr>
      <w:r>
        <w:t>Ändert der Wert des Elements nicht, handelt es sich um Vorläufer, sprich</w:t>
      </w:r>
      <w:r w:rsidR="009B08B0">
        <w:t xml:space="preserve"> um ein</w:t>
      </w:r>
      <w:r>
        <w:t xml:space="preserve"> Element mit demselben Wert. Der Index wird jetzt solange weiter dekrementiert, bis der Wert ändert (Siehe oben) oder der Listenanfang erreicht ist</w:t>
      </w:r>
      <w:r w:rsidR="009B08B0">
        <w:t>. Dieser Wert wird dann als Index zurückgegeben</w:t>
      </w:r>
    </w:p>
    <w:p w:rsidR="009B08B0" w:rsidRDefault="009B08B0" w:rsidP="001164E3">
      <w:pPr>
        <w:pStyle w:val="ListParagraph"/>
        <w:numPr>
          <w:ilvl w:val="0"/>
          <w:numId w:val="17"/>
        </w:numPr>
      </w:pPr>
      <w:r>
        <w:t xml:space="preserve">Da Sie erwähnt haben, dass die Lösung kürzer als der aktuelle Binary Search sei, kann der obige Ansatz nicht der beste sein. Hinzu kommt, dass er nicht den Index von </w:t>
      </w:r>
      <w:r w:rsidR="00233B1E">
        <w:t>nichtexistierenden</w:t>
      </w:r>
      <w:r>
        <w:t xml:space="preserve"> Elementen zurückgibt (Sprich der Index vor dem nächst grösseren Element)</w:t>
      </w:r>
    </w:p>
    <w:p w:rsidR="001164E3" w:rsidRDefault="009B08B0" w:rsidP="001164E3">
      <w:pPr>
        <w:pStyle w:val="ListParagraph"/>
        <w:numPr>
          <w:ilvl w:val="0"/>
          <w:numId w:val="17"/>
        </w:numPr>
      </w:pPr>
      <w:r>
        <w:t>Überlegungen</w:t>
      </w:r>
      <w:r w:rsidR="001164E3">
        <w:t>:</w:t>
      </w:r>
    </w:p>
    <w:p w:rsidR="009B08B0" w:rsidRDefault="009B08B0" w:rsidP="009B08B0">
      <w:pPr>
        <w:pStyle w:val="ListParagraph"/>
        <w:numPr>
          <w:ilvl w:val="1"/>
          <w:numId w:val="17"/>
        </w:numPr>
      </w:pPr>
      <w:r>
        <w:t xml:space="preserve">Eine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Konstrukt führt dazu, dass </w:t>
      </w:r>
      <w:r w:rsidR="00B72FD0">
        <w:t xml:space="preserve">bei </w:t>
      </w:r>
      <w:proofErr w:type="spellStart"/>
      <w:r w:rsidR="00B72FD0">
        <w:t>data</w:t>
      </w:r>
      <w:proofErr w:type="spellEnd"/>
      <w:r w:rsidR="00B72FD0">
        <w:t xml:space="preserve">[m] == </w:t>
      </w:r>
      <w:proofErr w:type="spellStart"/>
      <w:r w:rsidR="00B72FD0">
        <w:t>value</w:t>
      </w:r>
      <w:proofErr w:type="spellEnd"/>
      <w:r w:rsidR="00B72FD0">
        <w:t xml:space="preserve"> nur gerade der passende m Index, nicht aber der vorläuferlose Index zurückgegeben wird</w:t>
      </w:r>
      <w:r>
        <w:t xml:space="preserve"> </w:t>
      </w:r>
      <w:r>
        <w:sym w:font="Wingdings" w:char="F0E0"/>
      </w:r>
      <w:r>
        <w:t xml:space="preserve"> Das </w:t>
      </w:r>
      <w:proofErr w:type="spellStart"/>
      <w:r>
        <w:t>return</w:t>
      </w:r>
      <w:proofErr w:type="spellEnd"/>
      <w:r>
        <w:t xml:space="preserve"> im </w:t>
      </w:r>
      <w:proofErr w:type="spellStart"/>
      <w:r>
        <w:t>while</w:t>
      </w:r>
      <w:proofErr w:type="spellEnd"/>
      <w:r>
        <w:t xml:space="preserve"> muss also Weg</w:t>
      </w:r>
      <w:r w:rsidR="00B72FD0">
        <w:t xml:space="preserve"> (Zumal mich das </w:t>
      </w:r>
      <w:proofErr w:type="spellStart"/>
      <w:r w:rsidR="00B72FD0">
        <w:t>return</w:t>
      </w:r>
      <w:proofErr w:type="spellEnd"/>
      <w:r w:rsidR="00B72FD0">
        <w:t xml:space="preserve"> m in der Schleife schon immer gestört hat)</w:t>
      </w:r>
    </w:p>
    <w:p w:rsidR="00B72FD0" w:rsidRDefault="00B72FD0" w:rsidP="009B08B0">
      <w:pPr>
        <w:pStyle w:val="ListParagraph"/>
        <w:numPr>
          <w:ilvl w:val="1"/>
          <w:numId w:val="17"/>
        </w:numPr>
      </w:pPr>
      <w:r>
        <w:t>Da wir immer den ersten Index möchten, benötigen wir eine Laufvariable die manipuliert und am Ende zurückgeben wird</w:t>
      </w:r>
    </w:p>
    <w:p w:rsidR="00B72FD0" w:rsidRDefault="00B72FD0" w:rsidP="00B72FD0">
      <w:pPr>
        <w:pStyle w:val="ListParagraph"/>
        <w:numPr>
          <w:ilvl w:val="2"/>
          <w:numId w:val="17"/>
        </w:numPr>
      </w:pPr>
      <w:r>
        <w:t>Möchte man den Index des ersten vorläuferlosen Elementes, muss die obere Grenze h verwendet werden</w:t>
      </w:r>
    </w:p>
    <w:p w:rsidR="00B72FD0" w:rsidRDefault="00B72FD0" w:rsidP="00B72FD0">
      <w:pPr>
        <w:pStyle w:val="ListParagraph"/>
        <w:numPr>
          <w:ilvl w:val="2"/>
          <w:numId w:val="17"/>
        </w:numPr>
      </w:pPr>
      <w:r>
        <w:t>Möchte man den Index des letzten vorläuferlosen Elementes, muss die untere Grenze l verwendet werden</w:t>
      </w:r>
    </w:p>
    <w:p w:rsidR="00B72FD0" w:rsidRDefault="00B72FD0" w:rsidP="00B72FD0">
      <w:pPr>
        <w:pStyle w:val="ListParagraph"/>
        <w:numPr>
          <w:ilvl w:val="1"/>
          <w:numId w:val="17"/>
        </w:numPr>
      </w:pPr>
      <w:r>
        <w:t>Wir verwenden also h als Index und manipulieren ihn so lange, bis die Abbruchbedingung l + 1 == h eintritt. Da wir nie den erstbesten passenden Wert verwenden, repräsentiert h den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173E5" w:rsidTr="006173E5">
        <w:tc>
          <w:tcPr>
            <w:tcW w:w="9062" w:type="dxa"/>
          </w:tcPr>
          <w:p w:rsidR="006173E5" w:rsidRDefault="006173E5" w:rsidP="006173E5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gramStart"/>
            <w:r>
              <w:t>ch.swaechter</w:t>
            </w:r>
            <w:proofErr w:type="gramEnd"/>
            <w:r>
              <w:t>.fhnw.algd1.search.binsearchfirst;</w:t>
            </w:r>
          </w:p>
          <w:p w:rsidR="006173E5" w:rsidRDefault="006173E5" w:rsidP="006173E5"/>
          <w:p w:rsidR="006173E5" w:rsidRPr="006173E5" w:rsidRDefault="006173E5" w:rsidP="006173E5">
            <w:pPr>
              <w:rPr>
                <w:lang w:val="en-US"/>
              </w:rPr>
            </w:pPr>
            <w:r w:rsidRPr="006173E5">
              <w:rPr>
                <w:lang w:val="en-US"/>
              </w:rPr>
              <w:t xml:space="preserve">public class </w:t>
            </w:r>
            <w:proofErr w:type="spellStart"/>
            <w:r w:rsidRPr="006173E5">
              <w:rPr>
                <w:lang w:val="en-US"/>
              </w:rPr>
              <w:t>BinSearchFirstElement</w:t>
            </w:r>
            <w:proofErr w:type="spellEnd"/>
            <w:r w:rsidRPr="006173E5">
              <w:rPr>
                <w:lang w:val="en-US"/>
              </w:rPr>
              <w:t xml:space="preserve"> {</w:t>
            </w:r>
          </w:p>
          <w:p w:rsidR="006173E5" w:rsidRPr="006173E5" w:rsidRDefault="006173E5" w:rsidP="006173E5">
            <w:pPr>
              <w:rPr>
                <w:lang w:val="en-US"/>
              </w:rPr>
            </w:pPr>
          </w:p>
          <w:p w:rsidR="006173E5" w:rsidRPr="006173E5" w:rsidRDefault="006173E5" w:rsidP="006173E5">
            <w:pPr>
              <w:rPr>
                <w:lang w:val="en-US"/>
              </w:rPr>
            </w:pPr>
            <w:r w:rsidRPr="006173E5">
              <w:rPr>
                <w:lang w:val="en-US"/>
              </w:rPr>
              <w:t xml:space="preserve">    public static </w:t>
            </w:r>
            <w:proofErr w:type="spellStart"/>
            <w:r w:rsidRPr="006173E5">
              <w:rPr>
                <w:lang w:val="en-US"/>
              </w:rPr>
              <w:t>int</w:t>
            </w:r>
            <w:proofErr w:type="spellEnd"/>
            <w:r w:rsidRPr="006173E5">
              <w:rPr>
                <w:lang w:val="en-US"/>
              </w:rPr>
              <w:t xml:space="preserve"> </w:t>
            </w:r>
            <w:proofErr w:type="spellStart"/>
            <w:r w:rsidRPr="006173E5">
              <w:rPr>
                <w:lang w:val="en-US"/>
              </w:rPr>
              <w:t>binSearch</w:t>
            </w:r>
            <w:proofErr w:type="spellEnd"/>
            <w:r w:rsidRPr="006173E5">
              <w:rPr>
                <w:lang w:val="en-US"/>
              </w:rPr>
              <w:t>(</w:t>
            </w:r>
            <w:proofErr w:type="spellStart"/>
            <w:proofErr w:type="gramStart"/>
            <w:r w:rsidRPr="006173E5">
              <w:rPr>
                <w:lang w:val="en-US"/>
              </w:rPr>
              <w:t>int</w:t>
            </w:r>
            <w:proofErr w:type="spellEnd"/>
            <w:r w:rsidRPr="006173E5">
              <w:rPr>
                <w:lang w:val="en-US"/>
              </w:rPr>
              <w:t>[</w:t>
            </w:r>
            <w:proofErr w:type="gramEnd"/>
            <w:r w:rsidRPr="006173E5">
              <w:rPr>
                <w:lang w:val="en-US"/>
              </w:rPr>
              <w:t xml:space="preserve">] data, </w:t>
            </w:r>
            <w:proofErr w:type="spellStart"/>
            <w:r w:rsidRPr="006173E5">
              <w:rPr>
                <w:lang w:val="en-US"/>
              </w:rPr>
              <w:t>int</w:t>
            </w:r>
            <w:proofErr w:type="spellEnd"/>
            <w:r w:rsidRPr="006173E5">
              <w:rPr>
                <w:lang w:val="en-US"/>
              </w:rPr>
              <w:t xml:space="preserve"> value) {</w:t>
            </w:r>
          </w:p>
          <w:p w:rsidR="006173E5" w:rsidRPr="006173E5" w:rsidRDefault="006173E5" w:rsidP="006173E5">
            <w:pPr>
              <w:rPr>
                <w:lang w:val="en-US"/>
              </w:rPr>
            </w:pPr>
            <w:r w:rsidRPr="006173E5">
              <w:rPr>
                <w:lang w:val="en-US"/>
              </w:rPr>
              <w:t xml:space="preserve">        </w:t>
            </w:r>
            <w:proofErr w:type="spellStart"/>
            <w:r w:rsidRPr="006173E5">
              <w:rPr>
                <w:lang w:val="en-US"/>
              </w:rPr>
              <w:t>int</w:t>
            </w:r>
            <w:proofErr w:type="spellEnd"/>
            <w:r w:rsidRPr="006173E5">
              <w:rPr>
                <w:lang w:val="en-US"/>
              </w:rPr>
              <w:t xml:space="preserve"> l = -1, h = </w:t>
            </w:r>
            <w:proofErr w:type="spellStart"/>
            <w:proofErr w:type="gramStart"/>
            <w:r w:rsidRPr="006173E5">
              <w:rPr>
                <w:lang w:val="en-US"/>
              </w:rPr>
              <w:t>data.length</w:t>
            </w:r>
            <w:proofErr w:type="spellEnd"/>
            <w:proofErr w:type="gramEnd"/>
            <w:r w:rsidRPr="006173E5">
              <w:rPr>
                <w:lang w:val="en-US"/>
              </w:rPr>
              <w:t>;</w:t>
            </w:r>
          </w:p>
          <w:p w:rsidR="006173E5" w:rsidRPr="006173E5" w:rsidRDefault="006173E5" w:rsidP="006173E5">
            <w:pPr>
              <w:rPr>
                <w:lang w:val="en-US"/>
              </w:rPr>
            </w:pPr>
            <w:r w:rsidRPr="006173E5">
              <w:rPr>
                <w:lang w:val="en-US"/>
              </w:rPr>
              <w:t xml:space="preserve">        while (l + </w:t>
            </w:r>
            <w:proofErr w:type="gramStart"/>
            <w:r w:rsidRPr="006173E5">
              <w:rPr>
                <w:lang w:val="en-US"/>
              </w:rPr>
              <w:t>1 !</w:t>
            </w:r>
            <w:proofErr w:type="gramEnd"/>
            <w:r w:rsidRPr="006173E5">
              <w:rPr>
                <w:lang w:val="en-US"/>
              </w:rPr>
              <w:t>= h) {</w:t>
            </w:r>
          </w:p>
          <w:p w:rsidR="006173E5" w:rsidRPr="006173E5" w:rsidRDefault="006173E5" w:rsidP="006173E5">
            <w:pPr>
              <w:rPr>
                <w:lang w:val="en-US"/>
              </w:rPr>
            </w:pPr>
            <w:r w:rsidRPr="006173E5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6173E5">
              <w:rPr>
                <w:lang w:val="en-US"/>
              </w:rPr>
              <w:t>int</w:t>
            </w:r>
            <w:proofErr w:type="spellEnd"/>
            <w:r w:rsidRPr="006173E5">
              <w:rPr>
                <w:lang w:val="en-US"/>
              </w:rPr>
              <w:t xml:space="preserve"> m = l + (h - l) / 2;</w:t>
            </w:r>
          </w:p>
          <w:p w:rsidR="006173E5" w:rsidRPr="006173E5" w:rsidRDefault="006173E5" w:rsidP="006173E5">
            <w:pPr>
              <w:rPr>
                <w:lang w:val="en-US"/>
              </w:rPr>
            </w:pPr>
            <w:r w:rsidRPr="006173E5">
              <w:rPr>
                <w:lang w:val="en-US"/>
              </w:rPr>
              <w:t xml:space="preserve">            if (data[m] &lt; value) {</w:t>
            </w:r>
          </w:p>
          <w:p w:rsidR="006173E5" w:rsidRPr="006173E5" w:rsidRDefault="006173E5" w:rsidP="006173E5">
            <w:pPr>
              <w:rPr>
                <w:lang w:val="en-US"/>
              </w:rPr>
            </w:pPr>
            <w:r w:rsidRPr="006173E5">
              <w:rPr>
                <w:lang w:val="en-US"/>
              </w:rPr>
              <w:t xml:space="preserve">                l = m;</w:t>
            </w:r>
          </w:p>
          <w:p w:rsidR="006173E5" w:rsidRPr="006173E5" w:rsidRDefault="006173E5" w:rsidP="006173E5">
            <w:pPr>
              <w:rPr>
                <w:lang w:val="en-US"/>
              </w:rPr>
            </w:pPr>
            <w:r w:rsidRPr="006173E5">
              <w:rPr>
                <w:lang w:val="en-US"/>
              </w:rPr>
              <w:t xml:space="preserve">            } else {</w:t>
            </w:r>
          </w:p>
          <w:p w:rsidR="006173E5" w:rsidRPr="006173E5" w:rsidRDefault="006173E5" w:rsidP="006173E5">
            <w:pPr>
              <w:rPr>
                <w:lang w:val="en-US"/>
              </w:rPr>
            </w:pPr>
            <w:r w:rsidRPr="006173E5">
              <w:rPr>
                <w:lang w:val="en-US"/>
              </w:rPr>
              <w:t xml:space="preserve">                h = m;</w:t>
            </w:r>
          </w:p>
          <w:p w:rsidR="006173E5" w:rsidRPr="006173E5" w:rsidRDefault="006173E5" w:rsidP="006173E5">
            <w:pPr>
              <w:rPr>
                <w:lang w:val="en-US"/>
              </w:rPr>
            </w:pPr>
            <w:r w:rsidRPr="006173E5">
              <w:rPr>
                <w:lang w:val="en-US"/>
              </w:rPr>
              <w:t xml:space="preserve">            }</w:t>
            </w:r>
          </w:p>
          <w:p w:rsidR="006173E5" w:rsidRPr="006173E5" w:rsidRDefault="006173E5" w:rsidP="006173E5">
            <w:pPr>
              <w:rPr>
                <w:lang w:val="en-US"/>
              </w:rPr>
            </w:pPr>
            <w:r w:rsidRPr="006173E5">
              <w:rPr>
                <w:lang w:val="en-US"/>
              </w:rPr>
              <w:t xml:space="preserve">        }</w:t>
            </w:r>
          </w:p>
          <w:p w:rsidR="006173E5" w:rsidRPr="006173E5" w:rsidRDefault="006173E5" w:rsidP="006173E5">
            <w:pPr>
              <w:rPr>
                <w:lang w:val="en-US"/>
              </w:rPr>
            </w:pPr>
            <w:r w:rsidRPr="006173E5">
              <w:rPr>
                <w:lang w:val="en-US"/>
              </w:rPr>
              <w:t xml:space="preserve">        return h;</w:t>
            </w:r>
          </w:p>
          <w:p w:rsidR="006173E5" w:rsidRDefault="006173E5" w:rsidP="006173E5">
            <w:r w:rsidRPr="006173E5">
              <w:rPr>
                <w:lang w:val="en-US"/>
              </w:rPr>
              <w:t xml:space="preserve">    </w:t>
            </w:r>
            <w:r>
              <w:t>}</w:t>
            </w:r>
          </w:p>
          <w:p w:rsidR="006173E5" w:rsidRDefault="006173E5" w:rsidP="006173E5">
            <w:r>
              <w:t>}</w:t>
            </w:r>
          </w:p>
          <w:p w:rsidR="006173E5" w:rsidRDefault="006173E5" w:rsidP="006173E5"/>
        </w:tc>
      </w:tr>
    </w:tbl>
    <w:p w:rsidR="006173E5" w:rsidRDefault="006173E5" w:rsidP="00B72FD0"/>
    <w:sectPr w:rsidR="006173E5" w:rsidSect="00BF01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C09" w:rsidRDefault="00805C09" w:rsidP="006B5E49">
      <w:pPr>
        <w:spacing w:after="0" w:line="240" w:lineRule="auto"/>
      </w:pPr>
      <w:r>
        <w:separator/>
      </w:r>
    </w:p>
  </w:endnote>
  <w:endnote w:type="continuationSeparator" w:id="0">
    <w:p w:rsidR="00805C09" w:rsidRDefault="00805C09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85" w:rsidRDefault="00EE38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EE3885">
      <w:rPr>
        <w:noProof/>
        <w:lang w:val="en-US"/>
      </w:rPr>
      <w:t>04_Uebungen_03.docx</w:t>
    </w:r>
    <w:r>
      <w:rPr>
        <w:noProof/>
      </w:rPr>
      <w:fldChar w:fldCharType="end"/>
    </w:r>
    <w:bookmarkStart w:id="3" w:name="_GoBack"/>
    <w:bookmarkEnd w:id="3"/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EE388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EE388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85" w:rsidRDefault="00EE3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C09" w:rsidRDefault="00805C09" w:rsidP="006B5E49">
      <w:pPr>
        <w:spacing w:after="0" w:line="240" w:lineRule="auto"/>
      </w:pPr>
      <w:r>
        <w:separator/>
      </w:r>
    </w:p>
  </w:footnote>
  <w:footnote w:type="continuationSeparator" w:id="0">
    <w:p w:rsidR="00805C09" w:rsidRDefault="00805C09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85" w:rsidRDefault="00EE3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976E7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Übungen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85" w:rsidRDefault="00EE38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7CC1"/>
    <w:multiLevelType w:val="hybridMultilevel"/>
    <w:tmpl w:val="8138B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212C"/>
    <w:multiLevelType w:val="hybridMultilevel"/>
    <w:tmpl w:val="627E0DF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799A"/>
    <w:multiLevelType w:val="hybridMultilevel"/>
    <w:tmpl w:val="9B86D6D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1BBD"/>
    <w:multiLevelType w:val="hybridMultilevel"/>
    <w:tmpl w:val="C12ADC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80A28"/>
    <w:multiLevelType w:val="hybridMultilevel"/>
    <w:tmpl w:val="8A66F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20B34"/>
    <w:multiLevelType w:val="hybridMultilevel"/>
    <w:tmpl w:val="F77CEC0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62C78"/>
    <w:multiLevelType w:val="hybridMultilevel"/>
    <w:tmpl w:val="4B324EB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AE86D76"/>
    <w:multiLevelType w:val="hybridMultilevel"/>
    <w:tmpl w:val="1D34A3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06287"/>
    <w:multiLevelType w:val="hybridMultilevel"/>
    <w:tmpl w:val="4B06B3B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C3B6F"/>
    <w:multiLevelType w:val="hybridMultilevel"/>
    <w:tmpl w:val="B5CC012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41410"/>
    <w:multiLevelType w:val="hybridMultilevel"/>
    <w:tmpl w:val="CDE0A05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37546"/>
    <w:multiLevelType w:val="hybridMultilevel"/>
    <w:tmpl w:val="9718163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867F0"/>
    <w:multiLevelType w:val="hybridMultilevel"/>
    <w:tmpl w:val="774CFC3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B2457"/>
    <w:multiLevelType w:val="hybridMultilevel"/>
    <w:tmpl w:val="B9B021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97BFD"/>
    <w:multiLevelType w:val="hybridMultilevel"/>
    <w:tmpl w:val="462C53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16"/>
  </w:num>
  <w:num w:numId="7">
    <w:abstractNumId w:val="4"/>
  </w:num>
  <w:num w:numId="8">
    <w:abstractNumId w:val="0"/>
  </w:num>
  <w:num w:numId="9">
    <w:abstractNumId w:val="7"/>
  </w:num>
  <w:num w:numId="10">
    <w:abstractNumId w:val="14"/>
  </w:num>
  <w:num w:numId="11">
    <w:abstractNumId w:val="5"/>
  </w:num>
  <w:num w:numId="12">
    <w:abstractNumId w:val="13"/>
  </w:num>
  <w:num w:numId="13">
    <w:abstractNumId w:val="11"/>
  </w:num>
  <w:num w:numId="14">
    <w:abstractNumId w:val="1"/>
  </w:num>
  <w:num w:numId="15">
    <w:abstractNumId w:val="12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F2"/>
    <w:rsid w:val="000055B3"/>
    <w:rsid w:val="0001007A"/>
    <w:rsid w:val="000112E0"/>
    <w:rsid w:val="00015DF2"/>
    <w:rsid w:val="00020B37"/>
    <w:rsid w:val="000401B3"/>
    <w:rsid w:val="000526AE"/>
    <w:rsid w:val="00054A3B"/>
    <w:rsid w:val="000562A3"/>
    <w:rsid w:val="00057AA2"/>
    <w:rsid w:val="000662C5"/>
    <w:rsid w:val="00071889"/>
    <w:rsid w:val="00092C1B"/>
    <w:rsid w:val="000A251E"/>
    <w:rsid w:val="000A40AC"/>
    <w:rsid w:val="000C2138"/>
    <w:rsid w:val="000D3C07"/>
    <w:rsid w:val="000E01D5"/>
    <w:rsid w:val="000E0DEE"/>
    <w:rsid w:val="000E3E1C"/>
    <w:rsid w:val="000F6CB1"/>
    <w:rsid w:val="000F7586"/>
    <w:rsid w:val="00105030"/>
    <w:rsid w:val="001149DA"/>
    <w:rsid w:val="001164E3"/>
    <w:rsid w:val="0012397E"/>
    <w:rsid w:val="00150DAB"/>
    <w:rsid w:val="00160860"/>
    <w:rsid w:val="00164748"/>
    <w:rsid w:val="00164DB6"/>
    <w:rsid w:val="00187103"/>
    <w:rsid w:val="001A52D5"/>
    <w:rsid w:val="001A6B64"/>
    <w:rsid w:val="001B0F6C"/>
    <w:rsid w:val="001B7CAC"/>
    <w:rsid w:val="001C4879"/>
    <w:rsid w:val="001C4973"/>
    <w:rsid w:val="001E1B0D"/>
    <w:rsid w:val="001E32AD"/>
    <w:rsid w:val="001F0FE6"/>
    <w:rsid w:val="00233B1E"/>
    <w:rsid w:val="00236254"/>
    <w:rsid w:val="00261B01"/>
    <w:rsid w:val="00262A53"/>
    <w:rsid w:val="0026725B"/>
    <w:rsid w:val="002865EA"/>
    <w:rsid w:val="002A0404"/>
    <w:rsid w:val="002A69F6"/>
    <w:rsid w:val="002C3DC8"/>
    <w:rsid w:val="002D18C0"/>
    <w:rsid w:val="002E44C1"/>
    <w:rsid w:val="002F5DC4"/>
    <w:rsid w:val="003037A4"/>
    <w:rsid w:val="00316E09"/>
    <w:rsid w:val="0033460C"/>
    <w:rsid w:val="00334F62"/>
    <w:rsid w:val="00340509"/>
    <w:rsid w:val="00342602"/>
    <w:rsid w:val="0034442B"/>
    <w:rsid w:val="0037774D"/>
    <w:rsid w:val="0038683A"/>
    <w:rsid w:val="003917D7"/>
    <w:rsid w:val="00391973"/>
    <w:rsid w:val="003A70B0"/>
    <w:rsid w:val="003B27B1"/>
    <w:rsid w:val="003C0105"/>
    <w:rsid w:val="003D5735"/>
    <w:rsid w:val="003E530D"/>
    <w:rsid w:val="003E53D8"/>
    <w:rsid w:val="004033EE"/>
    <w:rsid w:val="00414679"/>
    <w:rsid w:val="0041587D"/>
    <w:rsid w:val="00416E08"/>
    <w:rsid w:val="004254A8"/>
    <w:rsid w:val="00442EF2"/>
    <w:rsid w:val="00465E2B"/>
    <w:rsid w:val="00486731"/>
    <w:rsid w:val="004937CA"/>
    <w:rsid w:val="004A1B6A"/>
    <w:rsid w:val="004B32D4"/>
    <w:rsid w:val="004B5461"/>
    <w:rsid w:val="004B776C"/>
    <w:rsid w:val="004C6316"/>
    <w:rsid w:val="004D2B20"/>
    <w:rsid w:val="004D4FAC"/>
    <w:rsid w:val="004D5F94"/>
    <w:rsid w:val="004E13EB"/>
    <w:rsid w:val="005052F7"/>
    <w:rsid w:val="00510030"/>
    <w:rsid w:val="00520AC3"/>
    <w:rsid w:val="00525760"/>
    <w:rsid w:val="00525E28"/>
    <w:rsid w:val="0054025A"/>
    <w:rsid w:val="00551A0B"/>
    <w:rsid w:val="00556586"/>
    <w:rsid w:val="0056263B"/>
    <w:rsid w:val="00575179"/>
    <w:rsid w:val="00592326"/>
    <w:rsid w:val="00595912"/>
    <w:rsid w:val="00595924"/>
    <w:rsid w:val="005959D3"/>
    <w:rsid w:val="005B2075"/>
    <w:rsid w:val="005B2A38"/>
    <w:rsid w:val="005B32D3"/>
    <w:rsid w:val="005C063E"/>
    <w:rsid w:val="005C62A4"/>
    <w:rsid w:val="005D4B68"/>
    <w:rsid w:val="005E4909"/>
    <w:rsid w:val="005F005F"/>
    <w:rsid w:val="0061178E"/>
    <w:rsid w:val="006173E5"/>
    <w:rsid w:val="00637EFF"/>
    <w:rsid w:val="00641DE8"/>
    <w:rsid w:val="0064240C"/>
    <w:rsid w:val="006612C4"/>
    <w:rsid w:val="0067227E"/>
    <w:rsid w:val="00687E9E"/>
    <w:rsid w:val="00695C4B"/>
    <w:rsid w:val="00697452"/>
    <w:rsid w:val="006A4EE4"/>
    <w:rsid w:val="006A6BF8"/>
    <w:rsid w:val="006A76F5"/>
    <w:rsid w:val="006B0451"/>
    <w:rsid w:val="006B34FA"/>
    <w:rsid w:val="006B5E49"/>
    <w:rsid w:val="006D1B27"/>
    <w:rsid w:val="006D61EF"/>
    <w:rsid w:val="006D62FC"/>
    <w:rsid w:val="006E1F24"/>
    <w:rsid w:val="006E2F0C"/>
    <w:rsid w:val="006E35E8"/>
    <w:rsid w:val="00720F9F"/>
    <w:rsid w:val="00733844"/>
    <w:rsid w:val="0073742A"/>
    <w:rsid w:val="007767E9"/>
    <w:rsid w:val="007849C1"/>
    <w:rsid w:val="00796951"/>
    <w:rsid w:val="007A2BAF"/>
    <w:rsid w:val="007A5CC9"/>
    <w:rsid w:val="007B0CD9"/>
    <w:rsid w:val="007B68D0"/>
    <w:rsid w:val="007C43A9"/>
    <w:rsid w:val="007C5392"/>
    <w:rsid w:val="007C77F2"/>
    <w:rsid w:val="007D4E88"/>
    <w:rsid w:val="007F204C"/>
    <w:rsid w:val="007F425C"/>
    <w:rsid w:val="007F7505"/>
    <w:rsid w:val="00805C09"/>
    <w:rsid w:val="0081098D"/>
    <w:rsid w:val="00821987"/>
    <w:rsid w:val="00822214"/>
    <w:rsid w:val="00825B98"/>
    <w:rsid w:val="00851220"/>
    <w:rsid w:val="008772A9"/>
    <w:rsid w:val="008873B6"/>
    <w:rsid w:val="008B15B9"/>
    <w:rsid w:val="008C1085"/>
    <w:rsid w:val="008D1D11"/>
    <w:rsid w:val="008D33D4"/>
    <w:rsid w:val="008D68BE"/>
    <w:rsid w:val="008D6DB0"/>
    <w:rsid w:val="008E0A65"/>
    <w:rsid w:val="008E23D5"/>
    <w:rsid w:val="008F0F3C"/>
    <w:rsid w:val="008F6006"/>
    <w:rsid w:val="00900821"/>
    <w:rsid w:val="00905BDC"/>
    <w:rsid w:val="00923291"/>
    <w:rsid w:val="0092600E"/>
    <w:rsid w:val="00937693"/>
    <w:rsid w:val="00941FC1"/>
    <w:rsid w:val="0094779B"/>
    <w:rsid w:val="0095096E"/>
    <w:rsid w:val="009637E6"/>
    <w:rsid w:val="00973D65"/>
    <w:rsid w:val="00976E7F"/>
    <w:rsid w:val="00984980"/>
    <w:rsid w:val="00990E7F"/>
    <w:rsid w:val="00996A0E"/>
    <w:rsid w:val="009B08B0"/>
    <w:rsid w:val="009B121B"/>
    <w:rsid w:val="009B16C3"/>
    <w:rsid w:val="009B342F"/>
    <w:rsid w:val="009C17B5"/>
    <w:rsid w:val="009F77FD"/>
    <w:rsid w:val="00A16DED"/>
    <w:rsid w:val="00A421FB"/>
    <w:rsid w:val="00A52218"/>
    <w:rsid w:val="00A54BE3"/>
    <w:rsid w:val="00A5793B"/>
    <w:rsid w:val="00A62FB5"/>
    <w:rsid w:val="00A767D1"/>
    <w:rsid w:val="00A91F25"/>
    <w:rsid w:val="00A95F38"/>
    <w:rsid w:val="00A969D5"/>
    <w:rsid w:val="00AC5E2D"/>
    <w:rsid w:val="00AD6DB0"/>
    <w:rsid w:val="00AF65CF"/>
    <w:rsid w:val="00AF7A48"/>
    <w:rsid w:val="00B0155B"/>
    <w:rsid w:val="00B021EF"/>
    <w:rsid w:val="00B0787C"/>
    <w:rsid w:val="00B13ADD"/>
    <w:rsid w:val="00B24265"/>
    <w:rsid w:val="00B25571"/>
    <w:rsid w:val="00B34FDD"/>
    <w:rsid w:val="00B53251"/>
    <w:rsid w:val="00B623D2"/>
    <w:rsid w:val="00B634E2"/>
    <w:rsid w:val="00B70D48"/>
    <w:rsid w:val="00B7241C"/>
    <w:rsid w:val="00B72FD0"/>
    <w:rsid w:val="00B7631F"/>
    <w:rsid w:val="00B91DF9"/>
    <w:rsid w:val="00BA6EFB"/>
    <w:rsid w:val="00BB78F3"/>
    <w:rsid w:val="00BC4504"/>
    <w:rsid w:val="00BC693F"/>
    <w:rsid w:val="00BC7B70"/>
    <w:rsid w:val="00BD5FEA"/>
    <w:rsid w:val="00BE580E"/>
    <w:rsid w:val="00BF01AF"/>
    <w:rsid w:val="00BF0C5F"/>
    <w:rsid w:val="00C01D4F"/>
    <w:rsid w:val="00C02A92"/>
    <w:rsid w:val="00C15609"/>
    <w:rsid w:val="00C15C19"/>
    <w:rsid w:val="00C30646"/>
    <w:rsid w:val="00C36948"/>
    <w:rsid w:val="00C569D5"/>
    <w:rsid w:val="00C6413D"/>
    <w:rsid w:val="00C95BE9"/>
    <w:rsid w:val="00CB1D5B"/>
    <w:rsid w:val="00CB55F3"/>
    <w:rsid w:val="00CB6F0A"/>
    <w:rsid w:val="00CC112F"/>
    <w:rsid w:val="00CC1F1F"/>
    <w:rsid w:val="00D06B3F"/>
    <w:rsid w:val="00D24374"/>
    <w:rsid w:val="00D249FC"/>
    <w:rsid w:val="00D57DCC"/>
    <w:rsid w:val="00D66789"/>
    <w:rsid w:val="00DA3C29"/>
    <w:rsid w:val="00DB0FE1"/>
    <w:rsid w:val="00DB37EB"/>
    <w:rsid w:val="00DC127E"/>
    <w:rsid w:val="00DD04C4"/>
    <w:rsid w:val="00DD3005"/>
    <w:rsid w:val="00DD6959"/>
    <w:rsid w:val="00DE60A2"/>
    <w:rsid w:val="00DF0F37"/>
    <w:rsid w:val="00DF1936"/>
    <w:rsid w:val="00DF2AC8"/>
    <w:rsid w:val="00E05325"/>
    <w:rsid w:val="00E27274"/>
    <w:rsid w:val="00E27F7F"/>
    <w:rsid w:val="00E376F9"/>
    <w:rsid w:val="00E459ED"/>
    <w:rsid w:val="00E52C9A"/>
    <w:rsid w:val="00E541F5"/>
    <w:rsid w:val="00E54E7D"/>
    <w:rsid w:val="00E571CE"/>
    <w:rsid w:val="00E66297"/>
    <w:rsid w:val="00E731B5"/>
    <w:rsid w:val="00EA3F3E"/>
    <w:rsid w:val="00EA562D"/>
    <w:rsid w:val="00EB766F"/>
    <w:rsid w:val="00ED5CDB"/>
    <w:rsid w:val="00EE3885"/>
    <w:rsid w:val="00EF6719"/>
    <w:rsid w:val="00F01ED4"/>
    <w:rsid w:val="00F24BEC"/>
    <w:rsid w:val="00F34BB8"/>
    <w:rsid w:val="00F40999"/>
    <w:rsid w:val="00F44376"/>
    <w:rsid w:val="00F55A4C"/>
    <w:rsid w:val="00F57C80"/>
    <w:rsid w:val="00F616C1"/>
    <w:rsid w:val="00F6459E"/>
    <w:rsid w:val="00F951B1"/>
    <w:rsid w:val="00F969C9"/>
    <w:rsid w:val="00FB3A28"/>
    <w:rsid w:val="00FD0894"/>
    <w:rsid w:val="00FD2D27"/>
    <w:rsid w:val="00FE42FE"/>
    <w:rsid w:val="00FE7210"/>
    <w:rsid w:val="00FF01CB"/>
    <w:rsid w:val="00FF4011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D8F032E-342B-4B5D-9980-A373F69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55B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B3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40642-3A32-491E-9618-56E58CF4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459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164</cp:revision>
  <dcterms:created xsi:type="dcterms:W3CDTF">2017-09-16T16:05:00Z</dcterms:created>
  <dcterms:modified xsi:type="dcterms:W3CDTF">2017-10-15T06:45:00Z</dcterms:modified>
</cp:coreProperties>
</file>