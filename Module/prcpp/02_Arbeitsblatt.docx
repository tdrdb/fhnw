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5B" w:rsidRPr="00A95F38" w:rsidRDefault="001B7CAC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>Arbeitsblatt</w:t>
      </w:r>
      <w:r w:rsidR="00DF2AC8">
        <w:t xml:space="preserve"> 2</w:t>
      </w:r>
    </w:p>
    <w:p w:rsidR="00B24265" w:rsidRDefault="00A95F38" w:rsidP="00B24265">
      <w:pPr>
        <w:pStyle w:val="Heading1"/>
      </w:pPr>
      <w:r>
        <w:t>Aufgabe 1</w:t>
      </w:r>
    </w:p>
    <w:p w:rsidR="00FD0894" w:rsidRDefault="00FD0894" w:rsidP="00FD0894">
      <w:pPr>
        <w:pStyle w:val="ListParagraph"/>
        <w:numPr>
          <w:ilvl w:val="0"/>
          <w:numId w:val="11"/>
        </w:numPr>
      </w:pPr>
      <w:r>
        <w:t>Ein lvalue muss auf einen lvalue und nicht auf einen rvalue zeigen</w:t>
      </w:r>
    </w:p>
    <w:p w:rsidR="00FD0894" w:rsidRDefault="00FD0894" w:rsidP="00FD0894">
      <w:pPr>
        <w:pStyle w:val="ListParagraph"/>
        <w:numPr>
          <w:ilvl w:val="0"/>
          <w:numId w:val="11"/>
        </w:numPr>
      </w:pPr>
      <w:r>
        <w:t xml:space="preserve">Die variable Zahl 42 ist ein rvalue </w:t>
      </w:r>
      <w:r>
        <w:sym w:font="Wingdings" w:char="F0E0"/>
      </w:r>
      <w:r>
        <w:t xml:space="preserve"> Funktioniert nicht</w:t>
      </w:r>
    </w:p>
    <w:p w:rsidR="00FD0894" w:rsidRPr="00FD0894" w:rsidRDefault="00FD0894" w:rsidP="00FD0894">
      <w:pPr>
        <w:pStyle w:val="ListParagraph"/>
        <w:numPr>
          <w:ilvl w:val="0"/>
          <w:numId w:val="11"/>
        </w:numPr>
      </w:pPr>
      <w:r>
        <w:t xml:space="preserve">Die konstante Zahl ist ein lvalue </w:t>
      </w:r>
      <w:r>
        <w:sym w:font="Wingdings" w:char="F0E0"/>
      </w:r>
      <w:r>
        <w:t xml:space="preserve"> Funktioniert</w:t>
      </w:r>
    </w:p>
    <w:p w:rsidR="00A5793B" w:rsidRDefault="00FD0894" w:rsidP="00FD0894">
      <w:pPr>
        <w:pStyle w:val="Heading1"/>
      </w:pPr>
      <w:r>
        <w:t>Aufgabe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951" w:rsidTr="00796951">
        <w:tc>
          <w:tcPr>
            <w:tcW w:w="9062" w:type="dxa"/>
          </w:tcPr>
          <w:p w:rsidR="00796951" w:rsidRDefault="00796951" w:rsidP="00796951">
            <w:r>
              <w:t>#include &lt;iostream&gt;</w:t>
            </w:r>
          </w:p>
          <w:p w:rsidR="00796951" w:rsidRDefault="00796951" w:rsidP="00796951"/>
          <w:p w:rsidR="00796951" w:rsidRDefault="00796951" w:rsidP="00796951">
            <w:r>
              <w:t>using namespace std;</w:t>
            </w:r>
          </w:p>
          <w:p w:rsidR="00796951" w:rsidRDefault="00796951" w:rsidP="00796951"/>
          <w:p w:rsidR="00796951" w:rsidRDefault="00796951" w:rsidP="00796951">
            <w:r>
              <w:t>void doPointers() {</w:t>
            </w:r>
          </w:p>
          <w:p w:rsidR="00796951" w:rsidRDefault="00796951" w:rsidP="00796951">
            <w:r>
              <w:t xml:space="preserve">    int i = 'a'; // Variabler Wert</w:t>
            </w:r>
          </w:p>
          <w:p w:rsidR="00796951" w:rsidRDefault="00796951" w:rsidP="00796951">
            <w:r>
              <w:t xml:space="preserve">    const int ic = i; // Konstanter Wert</w:t>
            </w:r>
          </w:p>
          <w:p w:rsidR="00796951" w:rsidRDefault="00796951" w:rsidP="00796951">
            <w:r>
              <w:t xml:space="preserve">    const int *pic = &amp;ic; // Pointer auf konstanter Wert</w:t>
            </w:r>
          </w:p>
          <w:p w:rsidR="00796951" w:rsidRDefault="00F55A4C" w:rsidP="00796951">
            <w:r>
              <w:t xml:space="preserve">    //int * const cpi = &amp;ic; </w:t>
            </w:r>
            <w:r w:rsidR="00796951">
              <w:t>// Konstanter Pointer auf variabler [aber eigentlich konstanter] Wert --&gt; Fehler</w:t>
            </w:r>
          </w:p>
          <w:p w:rsidR="00796951" w:rsidRDefault="00796951" w:rsidP="00796951">
            <w:r>
              <w:t xml:space="preserve">    const int *const cpic = &amp;ic; // Konstanter Pointer auf konstanter Wert</w:t>
            </w:r>
          </w:p>
          <w:p w:rsidR="00796951" w:rsidRDefault="00796951" w:rsidP="00796951">
            <w:r>
              <w:t>}</w:t>
            </w:r>
          </w:p>
          <w:p w:rsidR="00796951" w:rsidRDefault="00796951" w:rsidP="00796951"/>
          <w:p w:rsidR="00796951" w:rsidRDefault="00796951" w:rsidP="00796951">
            <w:r>
              <w:t>void doReferences() {</w:t>
            </w:r>
          </w:p>
          <w:p w:rsidR="00796951" w:rsidRDefault="00796951" w:rsidP="00796951">
            <w:r>
              <w:t xml:space="preserve">    //int &amp;i = 'a'; // Referenz auf variabler Wert --&gt; Fehler</w:t>
            </w:r>
          </w:p>
          <w:p w:rsidR="00796951" w:rsidRDefault="00796951" w:rsidP="00796951">
            <w:r>
              <w:t xml:space="preserve">    int i = 'a';</w:t>
            </w:r>
          </w:p>
          <w:p w:rsidR="00796951" w:rsidRDefault="00796951" w:rsidP="00796951">
            <w:r>
              <w:t xml:space="preserve">    const int ic = i; // Konstanter Wert</w:t>
            </w:r>
          </w:p>
          <w:p w:rsidR="00796951" w:rsidRDefault="00796951" w:rsidP="00796951">
            <w:r>
              <w:t xml:space="preserve">    //const int &amp;ric = &amp;ic; // Referenz auf Konstante aber mit Dereferenzierung (Pointer wird zurückgegeben) --&gt; Fehler</w:t>
            </w:r>
          </w:p>
          <w:p w:rsidR="00796951" w:rsidRDefault="00796951" w:rsidP="00796951">
            <w:r>
              <w:t xml:space="preserve">    //int &amp;const rpi = &amp;ic; // Konstante Referenz auf variabler [aber eigentlich konstanter] Wert und mit Dereferenzierung (Pointer wird zurückgegeben) --&gt; Fehler</w:t>
            </w:r>
          </w:p>
          <w:p w:rsidR="00796951" w:rsidRDefault="00796951" w:rsidP="00796951">
            <w:r>
              <w:t xml:space="preserve">    //const int &amp;const cpic = &amp;ic; // Konstante Referenz auf konstanzer Wert aber mit Dereferenzierung (Pointer wird zurückgegeben) --&gt; Fehler</w:t>
            </w:r>
          </w:p>
          <w:p w:rsidR="00796951" w:rsidRPr="00796951" w:rsidRDefault="00796951" w:rsidP="00796951">
            <w:pPr>
              <w:rPr>
                <w:lang w:val="en-GB"/>
              </w:rPr>
            </w:pPr>
            <w:r w:rsidRPr="00796951">
              <w:rPr>
                <w:lang w:val="en-GB"/>
              </w:rPr>
              <w:t>}</w:t>
            </w:r>
          </w:p>
          <w:p w:rsidR="00796951" w:rsidRPr="00796951" w:rsidRDefault="00796951" w:rsidP="00796951">
            <w:pPr>
              <w:rPr>
                <w:lang w:val="en-GB"/>
              </w:rPr>
            </w:pPr>
          </w:p>
          <w:p w:rsidR="00796951" w:rsidRPr="00796951" w:rsidRDefault="00796951" w:rsidP="00796951">
            <w:pPr>
              <w:rPr>
                <w:lang w:val="en-GB"/>
              </w:rPr>
            </w:pPr>
            <w:r w:rsidRPr="00796951">
              <w:rPr>
                <w:lang w:val="en-GB"/>
              </w:rPr>
              <w:t>int main(int argc, char *argv[]) {</w:t>
            </w:r>
          </w:p>
          <w:p w:rsidR="00796951" w:rsidRDefault="00796951" w:rsidP="00796951">
            <w:r w:rsidRPr="00796951">
              <w:rPr>
                <w:lang w:val="en-GB"/>
              </w:rPr>
              <w:t xml:space="preserve">    </w:t>
            </w:r>
            <w:r>
              <w:t>doPointers();</w:t>
            </w:r>
          </w:p>
          <w:p w:rsidR="00796951" w:rsidRDefault="00796951" w:rsidP="00796951">
            <w:r>
              <w:t xml:space="preserve">    doReferences();</w:t>
            </w:r>
          </w:p>
          <w:p w:rsidR="00796951" w:rsidRDefault="00796951" w:rsidP="00796951">
            <w:r>
              <w:t xml:space="preserve">    return 0;</w:t>
            </w:r>
          </w:p>
          <w:p w:rsidR="00796951" w:rsidRDefault="00796951" w:rsidP="00796951">
            <w:r>
              <w:t>}</w:t>
            </w:r>
          </w:p>
          <w:p w:rsidR="00796951" w:rsidRDefault="00796951" w:rsidP="00796951"/>
        </w:tc>
      </w:tr>
    </w:tbl>
    <w:p w:rsidR="00821987" w:rsidRDefault="00821987" w:rsidP="00821987">
      <w:pPr>
        <w:pStyle w:val="Heading1"/>
      </w:pPr>
      <w:r>
        <w:t>Aufgabe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1987" w:rsidTr="00821987">
        <w:tc>
          <w:tcPr>
            <w:tcW w:w="9062" w:type="dxa"/>
          </w:tcPr>
          <w:p w:rsidR="00B0787C" w:rsidRDefault="00B0787C" w:rsidP="00B0787C">
            <w:r>
              <w:t>#include &lt;iostream&gt;</w:t>
            </w:r>
          </w:p>
          <w:p w:rsidR="00B0787C" w:rsidRDefault="00B0787C" w:rsidP="00B0787C"/>
          <w:p w:rsidR="00B0787C" w:rsidRDefault="00B0787C" w:rsidP="00B0787C">
            <w:r>
              <w:t>using namespace std;</w:t>
            </w:r>
          </w:p>
          <w:p w:rsidR="00B0787C" w:rsidRDefault="00B0787C" w:rsidP="00B0787C"/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>void swapByPointer(int *a, int *b) {</w:t>
            </w:r>
          </w:p>
          <w:p w:rsidR="00B0787C" w:rsidRDefault="00B0787C" w:rsidP="00B0787C">
            <w:r w:rsidRPr="00B0787C">
              <w:rPr>
                <w:lang w:val="en-GB"/>
              </w:rPr>
              <w:t xml:space="preserve">    </w:t>
            </w:r>
            <w:r>
              <w:t>int tmp = *a;</w:t>
            </w:r>
          </w:p>
          <w:p w:rsidR="00B0787C" w:rsidRDefault="00B0787C" w:rsidP="00B0787C">
            <w:r>
              <w:t xml:space="preserve">    *a = *b;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*b = tmp;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lastRenderedPageBreak/>
              <w:t>}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>void swapByReference(int &amp;a, int &amp;b) {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int tmp = a;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a = b;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b = tmp;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>}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>int main(int argc, char *argv[]) {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int a = 5, b = 10;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swapByPointer(&amp;a, &amp;b);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cout &lt;&lt; a &lt;&lt; " " &lt;&lt; b &lt;&lt; endl;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a = 5, b = 10;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swapByReference(a, b);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  <w:r w:rsidRPr="00B0787C">
              <w:rPr>
                <w:lang w:val="en-GB"/>
              </w:rPr>
              <w:t xml:space="preserve">    cout &lt;&lt; a &lt;&lt; " " &lt;&lt; b &lt;&lt; endl;</w:t>
            </w:r>
          </w:p>
          <w:p w:rsidR="00B0787C" w:rsidRPr="00B0787C" w:rsidRDefault="00B0787C" w:rsidP="00B0787C">
            <w:pPr>
              <w:rPr>
                <w:lang w:val="en-GB"/>
              </w:rPr>
            </w:pPr>
          </w:p>
          <w:p w:rsidR="00B0787C" w:rsidRDefault="00B0787C" w:rsidP="00B0787C">
            <w:r w:rsidRPr="00B0787C">
              <w:rPr>
                <w:lang w:val="en-GB"/>
              </w:rPr>
              <w:t xml:space="preserve">    </w:t>
            </w:r>
            <w:r>
              <w:t>return 0;</w:t>
            </w:r>
          </w:p>
          <w:p w:rsidR="00821987" w:rsidRDefault="00B0787C" w:rsidP="00B0787C">
            <w:r>
              <w:t>}</w:t>
            </w:r>
          </w:p>
        </w:tc>
      </w:tr>
    </w:tbl>
    <w:p w:rsidR="00821987" w:rsidRDefault="00821987" w:rsidP="00821987">
      <w:pPr>
        <w:pStyle w:val="Heading1"/>
      </w:pPr>
      <w:r>
        <w:lastRenderedPageBreak/>
        <w:t>Aufgabe 4</w:t>
      </w:r>
    </w:p>
    <w:p w:rsidR="00821987" w:rsidRDefault="00F01ED4" w:rsidP="00C02A92">
      <w:r>
        <w:t>Sehr wahrscheinlich wird eine Segmentation Fault geworfen, da die Variable nach dem Verlassen der Methode out of Scope gegangen ist.</w:t>
      </w:r>
    </w:p>
    <w:p w:rsidR="00821987" w:rsidRDefault="00821987" w:rsidP="00821987">
      <w:pPr>
        <w:pStyle w:val="Heading1"/>
      </w:pPr>
      <w:r>
        <w:t>Aufgabe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6E09" w:rsidTr="00316E09">
        <w:tc>
          <w:tcPr>
            <w:tcW w:w="9062" w:type="dxa"/>
          </w:tcPr>
          <w:p w:rsidR="00316E09" w:rsidRDefault="00316E09" w:rsidP="00316E09">
            <w:r>
              <w:t>#include &lt;iostream&gt;</w:t>
            </w:r>
          </w:p>
          <w:p w:rsidR="00316E09" w:rsidRDefault="00316E09" w:rsidP="00316E09">
            <w:r>
              <w:t>#include &lt;cmath&gt;</w:t>
            </w:r>
          </w:p>
          <w:p w:rsidR="00316E09" w:rsidRDefault="00316E09" w:rsidP="00316E09"/>
          <w:p w:rsidR="00316E09" w:rsidRDefault="00316E09" w:rsidP="00316E09">
            <w:r>
              <w:t>using namespace std;</w:t>
            </w:r>
          </w:p>
          <w:p w:rsidR="00316E09" w:rsidRDefault="00316E09" w:rsidP="00316E09"/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>void sinus(int a, double b) {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double bb = b / 6.28;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for (int y = a; y &gt;= -a; y--) {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    for (int x = 0; x &lt; b; x++) {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        cout &lt;&lt; ((int) round(a * sin(x / bb)) == y ? '*' : ' ');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    }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    cout &lt;&lt; endl;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 xml:space="preserve">    }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>}</w:t>
            </w:r>
          </w:p>
          <w:p w:rsidR="00316E09" w:rsidRPr="00316E09" w:rsidRDefault="00316E09" w:rsidP="00316E09">
            <w:pPr>
              <w:rPr>
                <w:lang w:val="en-GB"/>
              </w:rPr>
            </w:pPr>
          </w:p>
          <w:p w:rsidR="00316E09" w:rsidRPr="00316E09" w:rsidRDefault="00316E09" w:rsidP="00316E09">
            <w:pPr>
              <w:rPr>
                <w:lang w:val="en-GB"/>
              </w:rPr>
            </w:pPr>
            <w:r w:rsidRPr="00316E09">
              <w:rPr>
                <w:lang w:val="en-GB"/>
              </w:rPr>
              <w:t>int main(int argc, char *argv[]) {</w:t>
            </w:r>
          </w:p>
          <w:p w:rsidR="00316E09" w:rsidRDefault="00316E09" w:rsidP="00316E09">
            <w:r w:rsidRPr="00316E09">
              <w:rPr>
                <w:lang w:val="en-GB"/>
              </w:rPr>
              <w:t xml:space="preserve">    </w:t>
            </w:r>
            <w:r>
              <w:t>sinus(50, 100);</w:t>
            </w:r>
          </w:p>
          <w:p w:rsidR="00316E09" w:rsidRDefault="00316E09" w:rsidP="00316E09">
            <w:r>
              <w:t xml:space="preserve">    return 0;</w:t>
            </w:r>
          </w:p>
          <w:p w:rsidR="00316E09" w:rsidRDefault="00316E09" w:rsidP="00316E09">
            <w:r>
              <w:t>}</w:t>
            </w:r>
          </w:p>
        </w:tc>
      </w:tr>
    </w:tbl>
    <w:p w:rsidR="00316E09" w:rsidRDefault="00316E09" w:rsidP="00C02A92">
      <w:bookmarkStart w:id="3" w:name="_GoBack"/>
      <w:bookmarkEnd w:id="0"/>
      <w:bookmarkEnd w:id="1"/>
      <w:bookmarkEnd w:id="2"/>
      <w:bookmarkEnd w:id="3"/>
    </w:p>
    <w:sectPr w:rsidR="00316E09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B6A" w:rsidRDefault="004A1B6A" w:rsidP="006B5E49">
      <w:pPr>
        <w:spacing w:after="0" w:line="240" w:lineRule="auto"/>
      </w:pPr>
      <w:r>
        <w:separator/>
      </w:r>
    </w:p>
  </w:endnote>
  <w:endnote w:type="continuationSeparator" w:id="0">
    <w:p w:rsidR="004A1B6A" w:rsidRDefault="004A1B6A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C02A92">
      <w:rPr>
        <w:noProof/>
        <w:lang w:val="en-US"/>
      </w:rPr>
      <w:t>02_Arbeitsblatt.docx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16E09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16E09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B6A" w:rsidRDefault="004A1B6A" w:rsidP="006B5E49">
      <w:pPr>
        <w:spacing w:after="0" w:line="240" w:lineRule="auto"/>
      </w:pPr>
      <w:r>
        <w:separator/>
      </w:r>
    </w:p>
  </w:footnote>
  <w:footnote w:type="continuationSeparator" w:id="0">
    <w:p w:rsidR="004A1B6A" w:rsidRDefault="004A1B6A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1B7CAC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Arbeitsblatt</w:t>
    </w:r>
    <w:r w:rsidR="00DF2AC8"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7AA2"/>
    <w:rsid w:val="000662C5"/>
    <w:rsid w:val="00071889"/>
    <w:rsid w:val="00092C1B"/>
    <w:rsid w:val="000A251E"/>
    <w:rsid w:val="000C2138"/>
    <w:rsid w:val="000D3C07"/>
    <w:rsid w:val="000E01D5"/>
    <w:rsid w:val="000E0DEE"/>
    <w:rsid w:val="000E3E1C"/>
    <w:rsid w:val="000F6CB1"/>
    <w:rsid w:val="000F7586"/>
    <w:rsid w:val="00105030"/>
    <w:rsid w:val="0012397E"/>
    <w:rsid w:val="00160860"/>
    <w:rsid w:val="00164748"/>
    <w:rsid w:val="00164DB6"/>
    <w:rsid w:val="00187103"/>
    <w:rsid w:val="001A52D5"/>
    <w:rsid w:val="001A6B64"/>
    <w:rsid w:val="001B7CAC"/>
    <w:rsid w:val="001C4879"/>
    <w:rsid w:val="001E1B0D"/>
    <w:rsid w:val="001E32AD"/>
    <w:rsid w:val="00236254"/>
    <w:rsid w:val="00261B01"/>
    <w:rsid w:val="00262A53"/>
    <w:rsid w:val="0026725B"/>
    <w:rsid w:val="002865EA"/>
    <w:rsid w:val="002A0404"/>
    <w:rsid w:val="002C3DC8"/>
    <w:rsid w:val="002D18C0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D5735"/>
    <w:rsid w:val="003E53D8"/>
    <w:rsid w:val="00414679"/>
    <w:rsid w:val="00416E08"/>
    <w:rsid w:val="004254A8"/>
    <w:rsid w:val="00442EF2"/>
    <w:rsid w:val="00465E2B"/>
    <w:rsid w:val="004937CA"/>
    <w:rsid w:val="004A1B6A"/>
    <w:rsid w:val="004B5461"/>
    <w:rsid w:val="004B776C"/>
    <w:rsid w:val="004D2B20"/>
    <w:rsid w:val="004E13EB"/>
    <w:rsid w:val="005052F7"/>
    <w:rsid w:val="00510030"/>
    <w:rsid w:val="00525E28"/>
    <w:rsid w:val="00556586"/>
    <w:rsid w:val="0056263B"/>
    <w:rsid w:val="00575179"/>
    <w:rsid w:val="00592326"/>
    <w:rsid w:val="00595912"/>
    <w:rsid w:val="005959D3"/>
    <w:rsid w:val="005B2A38"/>
    <w:rsid w:val="005B32D3"/>
    <w:rsid w:val="005C063E"/>
    <w:rsid w:val="005C62A4"/>
    <w:rsid w:val="005E4909"/>
    <w:rsid w:val="005F005F"/>
    <w:rsid w:val="00637EFF"/>
    <w:rsid w:val="00641DE8"/>
    <w:rsid w:val="0064240C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2FC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C5392"/>
    <w:rsid w:val="007C77F2"/>
    <w:rsid w:val="007D4E88"/>
    <w:rsid w:val="007F7505"/>
    <w:rsid w:val="0081098D"/>
    <w:rsid w:val="00821987"/>
    <w:rsid w:val="00825B98"/>
    <w:rsid w:val="00851220"/>
    <w:rsid w:val="008772A9"/>
    <w:rsid w:val="008C1085"/>
    <w:rsid w:val="008D1D11"/>
    <w:rsid w:val="008D33D4"/>
    <w:rsid w:val="008D68BE"/>
    <w:rsid w:val="008D6DB0"/>
    <w:rsid w:val="00923291"/>
    <w:rsid w:val="0092600E"/>
    <w:rsid w:val="00937693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623D2"/>
    <w:rsid w:val="00B634E2"/>
    <w:rsid w:val="00B70D48"/>
    <w:rsid w:val="00B7241C"/>
    <w:rsid w:val="00B7631F"/>
    <w:rsid w:val="00B91DF9"/>
    <w:rsid w:val="00BA6EFB"/>
    <w:rsid w:val="00BB78F3"/>
    <w:rsid w:val="00BC4504"/>
    <w:rsid w:val="00BC693F"/>
    <w:rsid w:val="00BC7B70"/>
    <w:rsid w:val="00BF01AF"/>
    <w:rsid w:val="00BF0C5F"/>
    <w:rsid w:val="00C01D4F"/>
    <w:rsid w:val="00C02A92"/>
    <w:rsid w:val="00C15609"/>
    <w:rsid w:val="00C15C19"/>
    <w:rsid w:val="00C36948"/>
    <w:rsid w:val="00C569D5"/>
    <w:rsid w:val="00C6413D"/>
    <w:rsid w:val="00C95BE9"/>
    <w:rsid w:val="00CB55F3"/>
    <w:rsid w:val="00CB6F0A"/>
    <w:rsid w:val="00CC112F"/>
    <w:rsid w:val="00CC1F1F"/>
    <w:rsid w:val="00D24374"/>
    <w:rsid w:val="00D249FC"/>
    <w:rsid w:val="00D57DCC"/>
    <w:rsid w:val="00DB0FE1"/>
    <w:rsid w:val="00DC127E"/>
    <w:rsid w:val="00DD04C4"/>
    <w:rsid w:val="00DD3005"/>
    <w:rsid w:val="00DD6959"/>
    <w:rsid w:val="00DE60A2"/>
    <w:rsid w:val="00DF1936"/>
    <w:rsid w:val="00DF2AC8"/>
    <w:rsid w:val="00E27274"/>
    <w:rsid w:val="00E376F9"/>
    <w:rsid w:val="00E52C9A"/>
    <w:rsid w:val="00E571CE"/>
    <w:rsid w:val="00E66297"/>
    <w:rsid w:val="00E731B5"/>
    <w:rsid w:val="00EA3F3E"/>
    <w:rsid w:val="00EB766F"/>
    <w:rsid w:val="00ED5CDB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B68A6C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F7F3B5-A928-4BA4-9AE1-68B07381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111</cp:revision>
  <dcterms:created xsi:type="dcterms:W3CDTF">2017-09-16T16:05:00Z</dcterms:created>
  <dcterms:modified xsi:type="dcterms:W3CDTF">2017-10-07T14:41:00Z</dcterms:modified>
</cp:coreProperties>
</file>