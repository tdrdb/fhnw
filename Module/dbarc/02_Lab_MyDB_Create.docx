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B0" w:rsidRDefault="005020DE" w:rsidP="003A70B0">
      <w:pPr>
        <w:pStyle w:val="Heading1"/>
      </w:pPr>
      <w:r>
        <w:t>Übung</w:t>
      </w:r>
    </w:p>
    <w:p w:rsidR="005020DE" w:rsidRDefault="00550621" w:rsidP="00EC66A3">
      <w:pPr>
        <w:pStyle w:val="Heading2"/>
      </w:pPr>
      <w:r>
        <w:t>Installation</w:t>
      </w:r>
    </w:p>
    <w:p w:rsidR="00550621" w:rsidRDefault="00550621" w:rsidP="00550621">
      <w:r>
        <w:t>In der zweiten Übung wurde die dbarc09 Datenbank gemäss dem Dokument «</w:t>
      </w:r>
      <w:r w:rsidRPr="00550621">
        <w:t>Lab01-MyDB_Create.pdf</w:t>
      </w:r>
      <w:r>
        <w:t>» aufgesetzt</w:t>
      </w:r>
      <w:r w:rsidR="00A80650">
        <w:t xml:space="preserve"> und getestet</w:t>
      </w:r>
      <w:bookmarkStart w:id="0" w:name="_GoBack"/>
      <w:bookmarkEnd w:id="0"/>
      <w:r>
        <w:t>.</w:t>
      </w:r>
    </w:p>
    <w:p w:rsidR="00550621" w:rsidRDefault="00550621" w:rsidP="00550621"/>
    <w:sectPr w:rsidR="00550621" w:rsidSect="005F7E2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9B2" w:rsidRDefault="005309B2" w:rsidP="006B5E49">
      <w:pPr>
        <w:spacing w:after="0" w:line="240" w:lineRule="auto"/>
      </w:pPr>
      <w:r>
        <w:separator/>
      </w:r>
    </w:p>
  </w:endnote>
  <w:endnote w:type="continuationSeparator" w:id="0">
    <w:p w:rsidR="005309B2" w:rsidRDefault="005309B2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67010F" w:rsidRDefault="003037A4">
    <w:pPr>
      <w:pStyle w:val="Footer"/>
    </w:pPr>
    <w:r>
      <w:rPr>
        <w:noProof/>
      </w:rPr>
      <w:fldChar w:fldCharType="begin"/>
    </w:r>
    <w:r w:rsidRPr="0067010F"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A4CDA">
      <w:rPr>
        <w:noProof/>
      </w:rPr>
      <w:t>01_Lab_MyDB_Vorbereitung.docx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E55FA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E55FA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9B2" w:rsidRDefault="005309B2" w:rsidP="006B5E49">
      <w:pPr>
        <w:spacing w:after="0" w:line="240" w:lineRule="auto"/>
      </w:pPr>
      <w:r>
        <w:separator/>
      </w:r>
    </w:p>
  </w:footnote>
  <w:footnote w:type="continuationSeparator" w:id="0">
    <w:p w:rsidR="005309B2" w:rsidRDefault="005309B2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67010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 xml:space="preserve">Lab: </w:t>
    </w:r>
    <w:proofErr w:type="spellStart"/>
    <w:r>
      <w:t>MyDB</w:t>
    </w:r>
    <w:proofErr w:type="spellEnd"/>
    <w:r>
      <w:t xml:space="preserve"> </w:t>
    </w:r>
    <w:r w:rsidR="000E55FA">
      <w:t>Create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3FD4"/>
    <w:multiLevelType w:val="hybridMultilevel"/>
    <w:tmpl w:val="6ECE3C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2B5F"/>
    <w:multiLevelType w:val="hybridMultilevel"/>
    <w:tmpl w:val="0DA27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70648"/>
    <w:multiLevelType w:val="hybridMultilevel"/>
    <w:tmpl w:val="6324C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D15E31"/>
    <w:multiLevelType w:val="hybridMultilevel"/>
    <w:tmpl w:val="819A6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30D07"/>
    <w:multiLevelType w:val="hybridMultilevel"/>
    <w:tmpl w:val="10282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C5"/>
    <w:rsid w:val="0001007A"/>
    <w:rsid w:val="0004131B"/>
    <w:rsid w:val="0004415C"/>
    <w:rsid w:val="00057AA2"/>
    <w:rsid w:val="000A1B02"/>
    <w:rsid w:val="000A251E"/>
    <w:rsid w:val="000E01D5"/>
    <w:rsid w:val="000E0DEE"/>
    <w:rsid w:val="000E55C8"/>
    <w:rsid w:val="000E55FA"/>
    <w:rsid w:val="000E5880"/>
    <w:rsid w:val="00105030"/>
    <w:rsid w:val="0012397E"/>
    <w:rsid w:val="00160860"/>
    <w:rsid w:val="00164748"/>
    <w:rsid w:val="00164DB6"/>
    <w:rsid w:val="001A4CDA"/>
    <w:rsid w:val="001A52D5"/>
    <w:rsid w:val="001A6B64"/>
    <w:rsid w:val="001E32AD"/>
    <w:rsid w:val="00223D07"/>
    <w:rsid w:val="0026725B"/>
    <w:rsid w:val="002865EA"/>
    <w:rsid w:val="00296D60"/>
    <w:rsid w:val="003037A4"/>
    <w:rsid w:val="003139D0"/>
    <w:rsid w:val="003315C5"/>
    <w:rsid w:val="0033460C"/>
    <w:rsid w:val="00342602"/>
    <w:rsid w:val="003560B6"/>
    <w:rsid w:val="00357603"/>
    <w:rsid w:val="00376271"/>
    <w:rsid w:val="00376A41"/>
    <w:rsid w:val="0038683A"/>
    <w:rsid w:val="003917D7"/>
    <w:rsid w:val="00391D22"/>
    <w:rsid w:val="003A70B0"/>
    <w:rsid w:val="003A76E9"/>
    <w:rsid w:val="003B27B1"/>
    <w:rsid w:val="003C5BA3"/>
    <w:rsid w:val="003D19F5"/>
    <w:rsid w:val="003D5735"/>
    <w:rsid w:val="003E4BD4"/>
    <w:rsid w:val="003E53D8"/>
    <w:rsid w:val="003F3D15"/>
    <w:rsid w:val="0041339C"/>
    <w:rsid w:val="004254A8"/>
    <w:rsid w:val="00430241"/>
    <w:rsid w:val="004347FB"/>
    <w:rsid w:val="004A2B69"/>
    <w:rsid w:val="004B5461"/>
    <w:rsid w:val="004B776C"/>
    <w:rsid w:val="004D2F57"/>
    <w:rsid w:val="005020DE"/>
    <w:rsid w:val="00505F7F"/>
    <w:rsid w:val="00510030"/>
    <w:rsid w:val="00517B1F"/>
    <w:rsid w:val="005309B2"/>
    <w:rsid w:val="00547B37"/>
    <w:rsid w:val="00550621"/>
    <w:rsid w:val="00582ED9"/>
    <w:rsid w:val="005C62A4"/>
    <w:rsid w:val="005F2E67"/>
    <w:rsid w:val="005F7E2C"/>
    <w:rsid w:val="00660724"/>
    <w:rsid w:val="00666C7C"/>
    <w:rsid w:val="006674A4"/>
    <w:rsid w:val="0067010F"/>
    <w:rsid w:val="0067227E"/>
    <w:rsid w:val="00695C4B"/>
    <w:rsid w:val="006A6BF8"/>
    <w:rsid w:val="006B5E49"/>
    <w:rsid w:val="006D62FC"/>
    <w:rsid w:val="006E2F0C"/>
    <w:rsid w:val="006E35E8"/>
    <w:rsid w:val="006F50F0"/>
    <w:rsid w:val="007105D8"/>
    <w:rsid w:val="007363F8"/>
    <w:rsid w:val="007A592D"/>
    <w:rsid w:val="007B0CD9"/>
    <w:rsid w:val="007B4E3D"/>
    <w:rsid w:val="007B68D0"/>
    <w:rsid w:val="007C4415"/>
    <w:rsid w:val="007C5370"/>
    <w:rsid w:val="008A28BF"/>
    <w:rsid w:val="008B4117"/>
    <w:rsid w:val="008C1085"/>
    <w:rsid w:val="008D68BE"/>
    <w:rsid w:val="008D7AA5"/>
    <w:rsid w:val="00923291"/>
    <w:rsid w:val="0095096E"/>
    <w:rsid w:val="009637E6"/>
    <w:rsid w:val="00973D65"/>
    <w:rsid w:val="00990E7F"/>
    <w:rsid w:val="009B19B1"/>
    <w:rsid w:val="009B1F40"/>
    <w:rsid w:val="009B342F"/>
    <w:rsid w:val="009D6EBA"/>
    <w:rsid w:val="00A07929"/>
    <w:rsid w:val="00A1000E"/>
    <w:rsid w:val="00A47C95"/>
    <w:rsid w:val="00A80650"/>
    <w:rsid w:val="00AC43CF"/>
    <w:rsid w:val="00AF52BD"/>
    <w:rsid w:val="00AF65CF"/>
    <w:rsid w:val="00AF7A48"/>
    <w:rsid w:val="00B10019"/>
    <w:rsid w:val="00B25571"/>
    <w:rsid w:val="00B70D48"/>
    <w:rsid w:val="00B7241C"/>
    <w:rsid w:val="00BA4FB3"/>
    <w:rsid w:val="00BA73A0"/>
    <w:rsid w:val="00BB78F3"/>
    <w:rsid w:val="00BC0EDE"/>
    <w:rsid w:val="00BC693F"/>
    <w:rsid w:val="00BC7B70"/>
    <w:rsid w:val="00BF0C5F"/>
    <w:rsid w:val="00BF7DFD"/>
    <w:rsid w:val="00BF7E07"/>
    <w:rsid w:val="00C027A3"/>
    <w:rsid w:val="00C2343D"/>
    <w:rsid w:val="00C36948"/>
    <w:rsid w:val="00C569D5"/>
    <w:rsid w:val="00C63082"/>
    <w:rsid w:val="00C6413D"/>
    <w:rsid w:val="00CC1F1F"/>
    <w:rsid w:val="00CE46CE"/>
    <w:rsid w:val="00D25E59"/>
    <w:rsid w:val="00D30BAC"/>
    <w:rsid w:val="00D902BB"/>
    <w:rsid w:val="00DD04C4"/>
    <w:rsid w:val="00DD6959"/>
    <w:rsid w:val="00DE60A2"/>
    <w:rsid w:val="00DF1936"/>
    <w:rsid w:val="00E111BA"/>
    <w:rsid w:val="00E376F9"/>
    <w:rsid w:val="00E437C3"/>
    <w:rsid w:val="00E52C9A"/>
    <w:rsid w:val="00E571CE"/>
    <w:rsid w:val="00E83D73"/>
    <w:rsid w:val="00E9016A"/>
    <w:rsid w:val="00EB766F"/>
    <w:rsid w:val="00EC66A3"/>
    <w:rsid w:val="00EE03BF"/>
    <w:rsid w:val="00F25301"/>
    <w:rsid w:val="00F34BB8"/>
    <w:rsid w:val="00F3596A"/>
    <w:rsid w:val="00F40999"/>
    <w:rsid w:val="00F44376"/>
    <w:rsid w:val="00F72375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8B1E5C"/>
  <w15:chartTrackingRefBased/>
  <w15:docId w15:val="{94104079-C7CD-4486-99F3-B2989E6C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6F5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901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85C4D8-4054-4F9B-A834-ABDDE6DD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65</cp:revision>
  <dcterms:created xsi:type="dcterms:W3CDTF">2018-02-18T18:44:00Z</dcterms:created>
  <dcterms:modified xsi:type="dcterms:W3CDTF">2018-02-26T14:13:00Z</dcterms:modified>
</cp:coreProperties>
</file>