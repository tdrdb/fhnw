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B0" w:rsidRDefault="005020DE" w:rsidP="003A70B0">
      <w:pPr>
        <w:pStyle w:val="Heading1"/>
      </w:pPr>
      <w:r>
        <w:t>Übung</w:t>
      </w:r>
    </w:p>
    <w:p w:rsidR="005020DE" w:rsidRDefault="00937EC9" w:rsidP="00EC66A3">
      <w:pPr>
        <w:pStyle w:val="Heading2"/>
      </w:pPr>
      <w:r>
        <w:t>Starten der Applikation</w:t>
      </w:r>
    </w:p>
    <w:p w:rsidR="00EC66A3" w:rsidRDefault="00F1117F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:rsidR="00F1117F" w:rsidRDefault="00F1117F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:rsidR="00F1117F" w:rsidRDefault="00F1117F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</w:p>
    <w:p w:rsidR="002B29AF" w:rsidRDefault="002B29AF" w:rsidP="002B29AF">
      <w:pPr>
        <w:pStyle w:val="Heading2"/>
      </w:pPr>
      <w:r>
        <w:t>Wechseln</w:t>
      </w:r>
      <w:r w:rsidR="003040F6">
        <w:t xml:space="preserve"> auf den Desktop</w:t>
      </w:r>
    </w:p>
    <w:p w:rsidR="002B29AF" w:rsidRDefault="003040F6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</w:t>
      </w:r>
      <w:r w:rsidR="004B2B4E">
        <w:t xml:space="preserve"> </w:t>
      </w:r>
      <w:r w:rsidR="004B2B4E">
        <w:sym w:font="Wingdings" w:char="F0E0"/>
      </w:r>
      <w:r w:rsidR="004B2B4E">
        <w:t xml:space="preserve"> Fällt je nachdem weg</w:t>
      </w:r>
    </w:p>
    <w:p w:rsidR="003040F6" w:rsidRDefault="003040F6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</w:t>
      </w:r>
    </w:p>
    <w:p w:rsidR="00C31F54" w:rsidRDefault="00C31F54" w:rsidP="00C31F54">
      <w:pPr>
        <w:pStyle w:val="Heading2"/>
      </w:pPr>
      <w:r>
        <w:t>Beenden via Taskmanager/</w:t>
      </w:r>
      <w:proofErr w:type="spellStart"/>
      <w:r>
        <w:t>Swipe</w:t>
      </w:r>
      <w:proofErr w:type="spellEnd"/>
    </w:p>
    <w:p w:rsidR="00C31F54" w:rsidRDefault="00C31F54" w:rsidP="00C31F54">
      <w:pPr>
        <w:pStyle w:val="ListParagraph"/>
        <w:numPr>
          <w:ilvl w:val="0"/>
          <w:numId w:val="9"/>
        </w:numPr>
      </w:pPr>
      <w:r>
        <w:t xml:space="preserve">Witzigerweise nicht wie vermutet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Es wird nicht garantiert, dass </w:t>
      </w:r>
      <w:proofErr w:type="spellStart"/>
      <w:r>
        <w:t>onDestroy</w:t>
      </w:r>
      <w:proofErr w:type="spellEnd"/>
      <w:r>
        <w:t>() je aufgerufen wird</w:t>
      </w:r>
    </w:p>
    <w:p w:rsidR="002B29AF" w:rsidRDefault="002B29AF" w:rsidP="002B29AF">
      <w:pPr>
        <w:pStyle w:val="Heading2"/>
      </w:pPr>
      <w:r>
        <w:t>Wechsel Portrait/</w:t>
      </w:r>
      <w:proofErr w:type="spellStart"/>
      <w:r>
        <w:t>Landscape</w:t>
      </w:r>
      <w:proofErr w:type="spellEnd"/>
      <w:r>
        <w:t xml:space="preserve"> Modus</w:t>
      </w:r>
    </w:p>
    <w:p w:rsidR="002B29AF" w:rsidRDefault="00107FB4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</w:t>
      </w:r>
    </w:p>
    <w:p w:rsidR="00107FB4" w:rsidRDefault="00107FB4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</w:t>
      </w:r>
    </w:p>
    <w:p w:rsidR="00107FB4" w:rsidRDefault="00107FB4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</w:t>
      </w:r>
    </w:p>
    <w:p w:rsidR="00107FB4" w:rsidRDefault="00107FB4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:rsidR="00107FB4" w:rsidRDefault="00107FB4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:rsidR="00107FB4" w:rsidRDefault="00107FB4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</w:p>
    <w:p w:rsidR="002B29AF" w:rsidRDefault="002B29AF" w:rsidP="002B29AF">
      <w:pPr>
        <w:pStyle w:val="Heading2"/>
      </w:pPr>
      <w:r>
        <w:t>Telefonanruf</w:t>
      </w:r>
    </w:p>
    <w:p w:rsidR="002B29AF" w:rsidRDefault="00107FB4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(Aber erst, wenn man den Anruf via Popup annimmt)</w:t>
      </w:r>
    </w:p>
    <w:p w:rsidR="00107FB4" w:rsidRDefault="007E293B" w:rsidP="002B29AF">
      <w:pPr>
        <w:pStyle w:val="ListParagraph"/>
        <w:numPr>
          <w:ilvl w:val="0"/>
          <w:numId w:val="8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(Aber erst, wenn man wieder auflegt)</w:t>
      </w:r>
    </w:p>
    <w:p w:rsidR="00937EC9" w:rsidRDefault="00F3181E" w:rsidP="005020DE">
      <w:r>
        <w:t xml:space="preserve">Obwohl man also den </w:t>
      </w:r>
      <w:r w:rsidR="003E52B5">
        <w:t>blauen Anrufbildschirm vor sich hat, wi</w:t>
      </w:r>
      <w:r>
        <w:t xml:space="preserve">rd nicht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aufgerufen. Wechselt man via Task Manager zurück, passiert folgendes:</w:t>
      </w:r>
      <w:bookmarkStart w:id="0" w:name="_GoBack"/>
      <w:bookmarkEnd w:id="0"/>
    </w:p>
    <w:p w:rsidR="00F3181E" w:rsidRDefault="00F3181E" w:rsidP="00F3181E">
      <w:pPr>
        <w:pStyle w:val="ListParagraph"/>
        <w:numPr>
          <w:ilvl w:val="0"/>
          <w:numId w:val="10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(Man sieht den Task Manager)</w:t>
      </w:r>
    </w:p>
    <w:p w:rsidR="00F3181E" w:rsidRDefault="00F3181E" w:rsidP="00F3181E">
      <w:pPr>
        <w:pStyle w:val="ListParagraph"/>
        <w:numPr>
          <w:ilvl w:val="0"/>
          <w:numId w:val="10"/>
        </w:numPr>
      </w:pP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</w:t>
      </w:r>
    </w:p>
    <w:p w:rsidR="00F3181E" w:rsidRDefault="00F3181E" w:rsidP="00F3181E">
      <w:pPr>
        <w:pStyle w:val="ListParagraph"/>
        <w:numPr>
          <w:ilvl w:val="0"/>
          <w:numId w:val="10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:rsidR="00F3181E" w:rsidRDefault="00F3181E" w:rsidP="00F3181E">
      <w:pPr>
        <w:pStyle w:val="ListParagraph"/>
        <w:numPr>
          <w:ilvl w:val="0"/>
          <w:numId w:val="10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</w:p>
    <w:p w:rsidR="00B9770A" w:rsidRDefault="00B9770A" w:rsidP="00B9770A">
      <w:r>
        <w:t>Nimmt man den Telefonanruf entgegen und sieht man den blauen Anrufbildschirm, kann man auch wieder zurückgehen und folgendes passiert:</w:t>
      </w:r>
    </w:p>
    <w:p w:rsidR="00B9770A" w:rsidRDefault="00B9770A" w:rsidP="00B9770A">
      <w:pPr>
        <w:pStyle w:val="ListParagraph"/>
        <w:numPr>
          <w:ilvl w:val="0"/>
          <w:numId w:val="11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</w:p>
    <w:p w:rsidR="00C10278" w:rsidRDefault="00C10278" w:rsidP="00C10278"/>
    <w:sectPr w:rsidR="00C10278" w:rsidSect="005F7E2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480" w:rsidRDefault="000D5480" w:rsidP="006B5E49">
      <w:pPr>
        <w:spacing w:after="0" w:line="240" w:lineRule="auto"/>
      </w:pPr>
      <w:r>
        <w:separator/>
      </w:r>
    </w:p>
  </w:endnote>
  <w:endnote w:type="continuationSeparator" w:id="0">
    <w:p w:rsidR="000D5480" w:rsidRDefault="000D5480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67010F" w:rsidRDefault="003037A4">
    <w:pPr>
      <w:pStyle w:val="Footer"/>
    </w:pPr>
    <w:r>
      <w:rPr>
        <w:noProof/>
      </w:rPr>
      <w:fldChar w:fldCharType="begin"/>
    </w:r>
    <w:r w:rsidRPr="0067010F"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FF3EC8">
      <w:rPr>
        <w:noProof/>
      </w:rPr>
      <w:t>02_Arbeitsblatt2_Lifecycle.docx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3E52B5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3E52B5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480" w:rsidRDefault="000D5480" w:rsidP="006B5E49">
      <w:pPr>
        <w:spacing w:after="0" w:line="240" w:lineRule="auto"/>
      </w:pPr>
      <w:r>
        <w:separator/>
      </w:r>
    </w:p>
  </w:footnote>
  <w:footnote w:type="continuationSeparator" w:id="0">
    <w:p w:rsidR="000D5480" w:rsidRDefault="000D5480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FF3EC8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Arbeitsblatt 2: Lifecycle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3FD4"/>
    <w:multiLevelType w:val="hybridMultilevel"/>
    <w:tmpl w:val="6ECE3C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3227"/>
    <w:multiLevelType w:val="hybridMultilevel"/>
    <w:tmpl w:val="88803E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2B5F"/>
    <w:multiLevelType w:val="hybridMultilevel"/>
    <w:tmpl w:val="0DA27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0648"/>
    <w:multiLevelType w:val="hybridMultilevel"/>
    <w:tmpl w:val="6324C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C35B3B"/>
    <w:multiLevelType w:val="hybridMultilevel"/>
    <w:tmpl w:val="6A1886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320F"/>
    <w:multiLevelType w:val="hybridMultilevel"/>
    <w:tmpl w:val="43CA13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15E31"/>
    <w:multiLevelType w:val="hybridMultilevel"/>
    <w:tmpl w:val="819A6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C3E33"/>
    <w:multiLevelType w:val="hybridMultilevel"/>
    <w:tmpl w:val="C6F8B8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30D07"/>
    <w:multiLevelType w:val="hybridMultilevel"/>
    <w:tmpl w:val="10282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C5"/>
    <w:rsid w:val="0001007A"/>
    <w:rsid w:val="0004131B"/>
    <w:rsid w:val="0004415C"/>
    <w:rsid w:val="00057AA2"/>
    <w:rsid w:val="000A1B02"/>
    <w:rsid w:val="000A251E"/>
    <w:rsid w:val="000D5480"/>
    <w:rsid w:val="000E01D5"/>
    <w:rsid w:val="000E0DEE"/>
    <w:rsid w:val="000E55C8"/>
    <w:rsid w:val="000E5880"/>
    <w:rsid w:val="00105030"/>
    <w:rsid w:val="00107FB4"/>
    <w:rsid w:val="0012397E"/>
    <w:rsid w:val="00160860"/>
    <w:rsid w:val="00164748"/>
    <w:rsid w:val="00164DB6"/>
    <w:rsid w:val="001A4CDA"/>
    <w:rsid w:val="001A52D5"/>
    <w:rsid w:val="001A6B64"/>
    <w:rsid w:val="001E32AD"/>
    <w:rsid w:val="00223D07"/>
    <w:rsid w:val="0026725B"/>
    <w:rsid w:val="002865EA"/>
    <w:rsid w:val="00296D60"/>
    <w:rsid w:val="002B29AF"/>
    <w:rsid w:val="003037A4"/>
    <w:rsid w:val="003040F6"/>
    <w:rsid w:val="003139D0"/>
    <w:rsid w:val="003315C5"/>
    <w:rsid w:val="0033460C"/>
    <w:rsid w:val="00342602"/>
    <w:rsid w:val="003560B6"/>
    <w:rsid w:val="00357603"/>
    <w:rsid w:val="00376271"/>
    <w:rsid w:val="00376A41"/>
    <w:rsid w:val="0038683A"/>
    <w:rsid w:val="003917D7"/>
    <w:rsid w:val="00391D22"/>
    <w:rsid w:val="003A70B0"/>
    <w:rsid w:val="003A76E9"/>
    <w:rsid w:val="003B27B1"/>
    <w:rsid w:val="003C5BA3"/>
    <w:rsid w:val="003D19F5"/>
    <w:rsid w:val="003D5735"/>
    <w:rsid w:val="003E4BD4"/>
    <w:rsid w:val="003E52B5"/>
    <w:rsid w:val="003E53D8"/>
    <w:rsid w:val="003F3D15"/>
    <w:rsid w:val="0041339C"/>
    <w:rsid w:val="004254A8"/>
    <w:rsid w:val="00430241"/>
    <w:rsid w:val="004347FB"/>
    <w:rsid w:val="004A2B69"/>
    <w:rsid w:val="004B2B4E"/>
    <w:rsid w:val="004B5461"/>
    <w:rsid w:val="004B776C"/>
    <w:rsid w:val="004D2F57"/>
    <w:rsid w:val="005020DE"/>
    <w:rsid w:val="00505F7F"/>
    <w:rsid w:val="00510030"/>
    <w:rsid w:val="00517B1F"/>
    <w:rsid w:val="00547B37"/>
    <w:rsid w:val="00582ED9"/>
    <w:rsid w:val="005C62A4"/>
    <w:rsid w:val="005F2E67"/>
    <w:rsid w:val="005F7E2C"/>
    <w:rsid w:val="00660724"/>
    <w:rsid w:val="00666C7C"/>
    <w:rsid w:val="006674A4"/>
    <w:rsid w:val="0067010F"/>
    <w:rsid w:val="0067227E"/>
    <w:rsid w:val="00695C4B"/>
    <w:rsid w:val="006A6BF8"/>
    <w:rsid w:val="006B5E49"/>
    <w:rsid w:val="006D62FC"/>
    <w:rsid w:val="006E2F0C"/>
    <w:rsid w:val="006E35E8"/>
    <w:rsid w:val="006F50F0"/>
    <w:rsid w:val="007105D8"/>
    <w:rsid w:val="007363F8"/>
    <w:rsid w:val="007A592D"/>
    <w:rsid w:val="007B0CD9"/>
    <w:rsid w:val="007B4E3D"/>
    <w:rsid w:val="007B68D0"/>
    <w:rsid w:val="007C4415"/>
    <w:rsid w:val="007C5370"/>
    <w:rsid w:val="007E293B"/>
    <w:rsid w:val="008A28BF"/>
    <w:rsid w:val="008B4117"/>
    <w:rsid w:val="008C1085"/>
    <w:rsid w:val="008D68BE"/>
    <w:rsid w:val="008D7AA5"/>
    <w:rsid w:val="00923291"/>
    <w:rsid w:val="00937EC9"/>
    <w:rsid w:val="0095096E"/>
    <w:rsid w:val="009637E6"/>
    <w:rsid w:val="00973D65"/>
    <w:rsid w:val="00990E7F"/>
    <w:rsid w:val="009B19B1"/>
    <w:rsid w:val="009B1F40"/>
    <w:rsid w:val="009B342F"/>
    <w:rsid w:val="009D6EBA"/>
    <w:rsid w:val="00A07929"/>
    <w:rsid w:val="00A1000E"/>
    <w:rsid w:val="00A47C95"/>
    <w:rsid w:val="00AC43CF"/>
    <w:rsid w:val="00AF52BD"/>
    <w:rsid w:val="00AF65CF"/>
    <w:rsid w:val="00AF7A48"/>
    <w:rsid w:val="00B10019"/>
    <w:rsid w:val="00B25571"/>
    <w:rsid w:val="00B70D48"/>
    <w:rsid w:val="00B7241C"/>
    <w:rsid w:val="00B9770A"/>
    <w:rsid w:val="00BA4FB3"/>
    <w:rsid w:val="00BA73A0"/>
    <w:rsid w:val="00BB78F3"/>
    <w:rsid w:val="00BC0EDE"/>
    <w:rsid w:val="00BC693F"/>
    <w:rsid w:val="00BC7B70"/>
    <w:rsid w:val="00BF0C5F"/>
    <w:rsid w:val="00BF7DFD"/>
    <w:rsid w:val="00BF7E07"/>
    <w:rsid w:val="00C027A3"/>
    <w:rsid w:val="00C10278"/>
    <w:rsid w:val="00C2343D"/>
    <w:rsid w:val="00C31F54"/>
    <w:rsid w:val="00C36948"/>
    <w:rsid w:val="00C569D5"/>
    <w:rsid w:val="00C63082"/>
    <w:rsid w:val="00C6413D"/>
    <w:rsid w:val="00CC1F1F"/>
    <w:rsid w:val="00CE46CE"/>
    <w:rsid w:val="00D25E59"/>
    <w:rsid w:val="00D30BAC"/>
    <w:rsid w:val="00D902BB"/>
    <w:rsid w:val="00DD04C4"/>
    <w:rsid w:val="00DD6959"/>
    <w:rsid w:val="00DE60A2"/>
    <w:rsid w:val="00DF1936"/>
    <w:rsid w:val="00E111BA"/>
    <w:rsid w:val="00E376F9"/>
    <w:rsid w:val="00E437C3"/>
    <w:rsid w:val="00E52C9A"/>
    <w:rsid w:val="00E571CE"/>
    <w:rsid w:val="00E83D73"/>
    <w:rsid w:val="00E9016A"/>
    <w:rsid w:val="00EB766F"/>
    <w:rsid w:val="00EC66A3"/>
    <w:rsid w:val="00EE03BF"/>
    <w:rsid w:val="00F1117F"/>
    <w:rsid w:val="00F25301"/>
    <w:rsid w:val="00F3181E"/>
    <w:rsid w:val="00F34BB8"/>
    <w:rsid w:val="00F3596A"/>
    <w:rsid w:val="00F40999"/>
    <w:rsid w:val="00F44376"/>
    <w:rsid w:val="00F72375"/>
    <w:rsid w:val="00F969C9"/>
    <w:rsid w:val="00FE42FE"/>
    <w:rsid w:val="00FF3EC8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07D030"/>
  <w15:chartTrackingRefBased/>
  <w15:docId w15:val="{94104079-C7CD-4486-99F3-B2989E6C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6F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901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285465-0CBF-4739-B367-F3F77E07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75</cp:revision>
  <dcterms:created xsi:type="dcterms:W3CDTF">2018-02-18T18:44:00Z</dcterms:created>
  <dcterms:modified xsi:type="dcterms:W3CDTF">2018-03-09T09:33:00Z</dcterms:modified>
</cp:coreProperties>
</file>