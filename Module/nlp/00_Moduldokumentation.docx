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922CE1" w:rsidRDefault="00057D4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81D7E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F65CF" w:rsidRPr="00922CE1" w:rsidRDefault="00922CE1" w:rsidP="00AF65CF">
                                <w:pPr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922CE1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Modul Natural Language Processing and Probability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nlp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)</w:t>
                                </w:r>
                              </w:p>
                              <w:p w:rsidR="00AF65CF" w:rsidRPr="00922CE1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922CE1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Simon </w:t>
                                </w:r>
                                <w:proofErr w:type="spellStart"/>
                                <w:r w:rsidRPr="00922CE1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Wächter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922CE1" w:rsidRDefault="00057D4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81D7E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  <w:proofErr w:type="spellEnd"/>
                            </w:sdtContent>
                          </w:sdt>
                        </w:p>
                        <w:p w:rsidR="00AF65CF" w:rsidRPr="00922CE1" w:rsidRDefault="00922CE1" w:rsidP="00AF65CF">
                          <w:pP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</w:pPr>
                          <w:r w:rsidRPr="00922CE1">
                            <w:rPr>
                              <w:sz w:val="40"/>
                              <w:szCs w:val="40"/>
                              <w:lang w:val="en-US"/>
                            </w:rPr>
                            <w:t>Modul Natural Language Processing and Probability</w:t>
                          </w: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nlp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)</w:t>
                          </w:r>
                        </w:p>
                        <w:p w:rsidR="00AF65CF" w:rsidRPr="00922CE1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922CE1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Simon </w:t>
                          </w:r>
                          <w:proofErr w:type="spellStart"/>
                          <w:r w:rsidRPr="00922CE1">
                            <w:rPr>
                              <w:sz w:val="32"/>
                              <w:szCs w:val="32"/>
                              <w:lang w:val="en-US"/>
                            </w:rPr>
                            <w:t>Wächter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B69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B69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264D00" w:rsidRDefault="00AF65CF">
          <w:pPr>
            <w:pStyle w:val="TOC1"/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03741" w:history="1">
            <w:r w:rsidR="00264D00" w:rsidRPr="00981A80">
              <w:rPr>
                <w:rStyle w:val="Hyperlink"/>
                <w:noProof/>
              </w:rPr>
              <w:t>1</w:t>
            </w:r>
            <w:r w:rsidR="00264D00">
              <w:rPr>
                <w:rFonts w:eastAsiaTheme="minorEastAsia"/>
                <w:noProof/>
                <w:lang w:val="en-CH" w:eastAsia="en-CH"/>
              </w:rPr>
              <w:tab/>
            </w:r>
            <w:r w:rsidR="00264D00" w:rsidRPr="00981A80">
              <w:rPr>
                <w:rStyle w:val="Hyperlink"/>
                <w:noProof/>
              </w:rPr>
              <w:t>Einleitung</w:t>
            </w:r>
            <w:r w:rsidR="00264D00">
              <w:rPr>
                <w:noProof/>
                <w:webHidden/>
              </w:rPr>
              <w:tab/>
            </w:r>
            <w:r w:rsidR="00264D00">
              <w:rPr>
                <w:noProof/>
                <w:webHidden/>
              </w:rPr>
              <w:fldChar w:fldCharType="begin"/>
            </w:r>
            <w:r w:rsidR="00264D00">
              <w:rPr>
                <w:noProof/>
                <w:webHidden/>
              </w:rPr>
              <w:instrText xml:space="preserve"> PAGEREF _Toc507503741 \h </w:instrText>
            </w:r>
            <w:r w:rsidR="00264D00">
              <w:rPr>
                <w:noProof/>
                <w:webHidden/>
              </w:rPr>
            </w:r>
            <w:r w:rsidR="00264D00">
              <w:rPr>
                <w:noProof/>
                <w:webHidden/>
              </w:rPr>
              <w:fldChar w:fldCharType="separate"/>
            </w:r>
            <w:r w:rsidR="00264D00">
              <w:rPr>
                <w:noProof/>
                <w:webHidden/>
              </w:rPr>
              <w:t>2</w:t>
            </w:r>
            <w:r w:rsidR="00264D00"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42" w:history="1">
            <w:r w:rsidRPr="00981A8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43" w:history="1">
            <w:r w:rsidRPr="00981A8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44" w:history="1">
            <w:r w:rsidRPr="00981A8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507503745" w:history="1">
            <w:r w:rsidRPr="00981A8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46" w:history="1">
            <w:r w:rsidRPr="00981A8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</w:rPr>
              <w:t>Lerninhalte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47" w:history="1">
            <w:r w:rsidRPr="00981A8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</w:rPr>
              <w:t>Abgrenzung zu ML und Deep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48" w:history="1">
            <w:r w:rsidRPr="00981A8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</w:rPr>
              <w:t>Lernziele 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49" w:history="1">
            <w:r w:rsidRPr="00981A80">
              <w:rPr>
                <w:rStyle w:val="Hyperlink"/>
                <w:noProof/>
                <w:lang w:val="en-GB"/>
              </w:rPr>
              <w:t>2.4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  <w:lang w:val="en-GB"/>
              </w:rPr>
              <w:t>What is 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50" w:history="1">
            <w:r w:rsidRPr="00981A80">
              <w:rPr>
                <w:rStyle w:val="Hyperlink"/>
                <w:noProof/>
                <w:lang w:val="en-GB"/>
              </w:rPr>
              <w:t>2.5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  <w:lang w:val="en-GB"/>
              </w:rPr>
              <w:t>Short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51" w:history="1">
            <w:r w:rsidRPr="00981A80">
              <w:rPr>
                <w:rStyle w:val="Hyperlink"/>
                <w:noProof/>
                <w:lang w:val="en-GB"/>
              </w:rPr>
              <w:t>2.6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  <w:lang w:val="en-GB"/>
              </w:rPr>
              <w:t>Modern NLP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52" w:history="1">
            <w:r w:rsidRPr="00981A80">
              <w:rPr>
                <w:rStyle w:val="Hyperlink"/>
                <w:noProof/>
                <w:lang w:val="en-GB"/>
              </w:rPr>
              <w:t>2.7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  <w:lang w:val="en-GB"/>
              </w:rPr>
              <w:t>Communication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53" w:history="1">
            <w:r w:rsidRPr="00981A80">
              <w:rPr>
                <w:rStyle w:val="Hyperlink"/>
                <w:noProof/>
                <w:lang w:val="en-GB"/>
              </w:rPr>
              <w:t>2.8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  <w:lang w:val="en-GB"/>
              </w:rPr>
              <w:t>Typical NLP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54" w:history="1">
            <w:r w:rsidRPr="00981A80">
              <w:rPr>
                <w:rStyle w:val="Hyperlink"/>
                <w:noProof/>
                <w:lang w:val="en-GB"/>
              </w:rPr>
              <w:t>2.9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  <w:lang w:val="en-GB"/>
              </w:rPr>
              <w:t>Example: Email &amp; Chatbot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55" w:history="1">
            <w:r w:rsidRPr="00981A80">
              <w:rPr>
                <w:rStyle w:val="Hyperlink"/>
                <w:noProof/>
                <w:lang w:val="en-GB"/>
              </w:rPr>
              <w:t>2.10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  <w:lang w:val="en-GB"/>
              </w:rPr>
              <w:t>Genres of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56" w:history="1">
            <w:r w:rsidRPr="00981A80">
              <w:rPr>
                <w:rStyle w:val="Hyperlink"/>
                <w:noProof/>
                <w:lang w:val="en-GB"/>
              </w:rPr>
              <w:t>2.11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  <w:lang w:val="en-GB"/>
              </w:rPr>
              <w:t>Two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507503757" w:history="1">
            <w:r w:rsidRPr="00981A80">
              <w:rPr>
                <w:rStyle w:val="Hyperlink"/>
                <w:noProof/>
                <w:lang w:val="en-GB"/>
              </w:rPr>
              <w:t>2.12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  <w:lang w:val="en-GB"/>
              </w:rPr>
              <w:t>Praktischer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00" w:rsidRDefault="00264D00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507503758" w:history="1">
            <w:r w:rsidRPr="00981A8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CH" w:eastAsia="en-CH"/>
              </w:rPr>
              <w:tab/>
            </w:r>
            <w:r w:rsidRPr="00981A80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50750374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50750374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BD29D4">
        <w:t>nlp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50750374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7775BB" w:rsidRDefault="007775BB" w:rsidP="007775BB">
      <w:pPr>
        <w:pStyle w:val="ListParagraph"/>
        <w:numPr>
          <w:ilvl w:val="0"/>
          <w:numId w:val="2"/>
        </w:numPr>
      </w:pPr>
      <w:r>
        <w:t>Die Studierenden kennen die Grundlagen des Natural Language Processing und die wichtigsten Anwendungsgebiete.</w:t>
      </w:r>
    </w:p>
    <w:p w:rsidR="007775BB" w:rsidRDefault="007775BB" w:rsidP="007775BB">
      <w:pPr>
        <w:pStyle w:val="ListParagraph"/>
        <w:numPr>
          <w:ilvl w:val="0"/>
          <w:numId w:val="2"/>
        </w:numPr>
      </w:pPr>
      <w:r>
        <w:t xml:space="preserve">Die Studierenden können wichtige Methoden der Wahrscheinlichkeitsrechnung und Statistik anwenden. </w:t>
      </w:r>
    </w:p>
    <w:p w:rsidR="007775BB" w:rsidRDefault="007775BB" w:rsidP="007775BB">
      <w:pPr>
        <w:pStyle w:val="ListParagraph"/>
        <w:numPr>
          <w:ilvl w:val="0"/>
          <w:numId w:val="2"/>
        </w:numPr>
      </w:pPr>
      <w:r>
        <w:t>Sie sind in der Lage, NLP-Algorithmen zu implementieren und auf Texte in Deutscher und Englischer Sprache anzuwenden.</w:t>
      </w:r>
    </w:p>
    <w:p w:rsidR="007775BB" w:rsidRDefault="007775BB" w:rsidP="007775BB">
      <w:pPr>
        <w:pStyle w:val="ListParagraph"/>
        <w:numPr>
          <w:ilvl w:val="0"/>
          <w:numId w:val="2"/>
        </w:numPr>
      </w:pPr>
      <w:r>
        <w:t xml:space="preserve">Die Studierenden können die gewählten Modelle und Resultate quantitativ analysieren, bewerten und interpretieren. </w:t>
      </w:r>
    </w:p>
    <w:p w:rsidR="003A70B0" w:rsidRDefault="007775BB" w:rsidP="007775BB">
      <w:pPr>
        <w:pStyle w:val="ListParagraph"/>
        <w:numPr>
          <w:ilvl w:val="0"/>
          <w:numId w:val="2"/>
        </w:numPr>
      </w:pPr>
      <w:r>
        <w:t>Die Studierenden können mit grossen Text-Corpora umgehen und eine geeignete NLP-Toolbox einsetzen.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507503744"/>
      <w:r>
        <w:t>Prüfungen</w:t>
      </w:r>
      <w:bookmarkEnd w:id="12"/>
      <w:bookmarkEnd w:id="13"/>
      <w:bookmarkEnd w:id="14"/>
      <w:bookmarkEnd w:id="15"/>
    </w:p>
    <w:p w:rsidR="00B13E97" w:rsidRDefault="000F5182" w:rsidP="003A70B0">
      <w:r>
        <w:t xml:space="preserve">Die Modulnote setzt sich zu 5 Assessments zu 50%, einem Vortrag zu 10% und </w:t>
      </w:r>
      <w:r w:rsidR="00B13E97">
        <w:t>2 Prüfungen zu 40% zusammen. Zudem müssen mindestens 9 Vorträge besucht werden.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507503745"/>
      <w:r>
        <w:lastRenderedPageBreak/>
        <w:t>Woche 1</w:t>
      </w:r>
      <w:bookmarkEnd w:id="16"/>
    </w:p>
    <w:p w:rsidR="0076491F" w:rsidRDefault="00555706" w:rsidP="005D7E3D">
      <w:pPr>
        <w:pStyle w:val="Heading2"/>
      </w:pPr>
      <w:bookmarkStart w:id="17" w:name="_Toc507503746"/>
      <w:r>
        <w:t>Lerninhalte</w:t>
      </w:r>
      <w:bookmarkEnd w:id="17"/>
    </w:p>
    <w:p w:rsidR="0076491F" w:rsidRDefault="00356FFB" w:rsidP="00AF65CF">
      <w:r>
        <w:rPr>
          <w:noProof/>
        </w:rPr>
        <w:drawing>
          <wp:inline distT="0" distB="0" distL="0" distR="0" wp14:anchorId="576CACE4" wp14:editId="54B59268">
            <wp:extent cx="576072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Default="00555706" w:rsidP="005D7E3D">
      <w:pPr>
        <w:pStyle w:val="Heading2"/>
      </w:pPr>
      <w:bookmarkStart w:id="18" w:name="_Toc507503747"/>
      <w:r>
        <w:t>Abgrenzung zu ML und Deep NLP</w:t>
      </w:r>
      <w:bookmarkEnd w:id="18"/>
    </w:p>
    <w:p w:rsidR="00555706" w:rsidRDefault="004D00F6" w:rsidP="00AF65CF">
      <w:r>
        <w:rPr>
          <w:noProof/>
        </w:rPr>
        <w:drawing>
          <wp:inline distT="0" distB="0" distL="0" distR="0" wp14:anchorId="6E183921" wp14:editId="3C224CAD">
            <wp:extent cx="576072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1F" w:rsidRDefault="00555706" w:rsidP="005D7E3D">
      <w:pPr>
        <w:pStyle w:val="Heading2"/>
      </w:pPr>
      <w:bookmarkStart w:id="19" w:name="_Toc507503748"/>
      <w:r>
        <w:t>Lernziele Woche 1</w:t>
      </w:r>
      <w:bookmarkEnd w:id="19"/>
    </w:p>
    <w:p w:rsidR="00555706" w:rsidRDefault="00356FFB" w:rsidP="00AF65CF">
      <w:r>
        <w:rPr>
          <w:noProof/>
        </w:rPr>
        <w:drawing>
          <wp:inline distT="0" distB="0" distL="0" distR="0" wp14:anchorId="7743A0E5" wp14:editId="15D51FD0">
            <wp:extent cx="5760720" cy="1710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1F" w:rsidRDefault="00555706" w:rsidP="005D7E3D">
      <w:pPr>
        <w:pStyle w:val="Heading2"/>
        <w:rPr>
          <w:lang w:val="en-GB"/>
        </w:rPr>
      </w:pPr>
      <w:bookmarkStart w:id="20" w:name="_Toc507503749"/>
      <w:r w:rsidRPr="00555706">
        <w:rPr>
          <w:lang w:val="en-GB"/>
        </w:rPr>
        <w:lastRenderedPageBreak/>
        <w:t>What is Natural Language P</w:t>
      </w:r>
      <w:r>
        <w:rPr>
          <w:lang w:val="en-GB"/>
        </w:rPr>
        <w:t>rocessing</w:t>
      </w:r>
      <w:bookmarkEnd w:id="20"/>
    </w:p>
    <w:p w:rsidR="00555706" w:rsidRDefault="00356FFB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1AC4FDCF" wp14:editId="30FB44C1">
            <wp:extent cx="5760720" cy="2297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Default="00555706" w:rsidP="005D7E3D">
      <w:pPr>
        <w:pStyle w:val="Heading2"/>
        <w:rPr>
          <w:lang w:val="en-GB"/>
        </w:rPr>
      </w:pPr>
      <w:bookmarkStart w:id="21" w:name="_Toc507503750"/>
      <w:r>
        <w:rPr>
          <w:lang w:val="en-GB"/>
        </w:rPr>
        <w:t>Short Exercise</w:t>
      </w:r>
      <w:bookmarkEnd w:id="21"/>
    </w:p>
    <w:p w:rsidR="00555706" w:rsidRDefault="00F33783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6BA52930" wp14:editId="4C8D4A3C">
            <wp:extent cx="5760720" cy="2301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Default="00555706" w:rsidP="005D7E3D">
      <w:pPr>
        <w:pStyle w:val="Heading2"/>
        <w:rPr>
          <w:lang w:val="en-GB"/>
        </w:rPr>
      </w:pPr>
      <w:bookmarkStart w:id="22" w:name="_Toc507503751"/>
      <w:r>
        <w:rPr>
          <w:lang w:val="en-GB"/>
        </w:rPr>
        <w:t>Modern NLP Applications</w:t>
      </w:r>
      <w:bookmarkEnd w:id="22"/>
    </w:p>
    <w:p w:rsidR="00555706" w:rsidRDefault="00B2393E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056047DC" wp14:editId="3402F753">
            <wp:extent cx="5760720" cy="2199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Default="00555706" w:rsidP="005D7E3D">
      <w:pPr>
        <w:pStyle w:val="Heading2"/>
        <w:rPr>
          <w:lang w:val="en-GB"/>
        </w:rPr>
      </w:pPr>
      <w:bookmarkStart w:id="23" w:name="_Toc507503752"/>
      <w:r>
        <w:rPr>
          <w:lang w:val="en-GB"/>
        </w:rPr>
        <w:lastRenderedPageBreak/>
        <w:t>Communication Problems</w:t>
      </w:r>
      <w:bookmarkEnd w:id="23"/>
    </w:p>
    <w:p w:rsidR="00555706" w:rsidRDefault="004164F4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6FD149B8" wp14:editId="3F61D59B">
            <wp:extent cx="576072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Default="00555706" w:rsidP="005D7E3D">
      <w:pPr>
        <w:pStyle w:val="Heading2"/>
        <w:rPr>
          <w:lang w:val="en-GB"/>
        </w:rPr>
      </w:pPr>
      <w:bookmarkStart w:id="24" w:name="_Toc507503753"/>
      <w:r>
        <w:rPr>
          <w:lang w:val="en-GB"/>
        </w:rPr>
        <w:t>Typical NLP Pipeline</w:t>
      </w:r>
      <w:bookmarkEnd w:id="24"/>
    </w:p>
    <w:p w:rsidR="00555706" w:rsidRDefault="00B90C5C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008F3AE3" wp14:editId="6F50E9C6">
            <wp:extent cx="5760720" cy="2936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Default="00555706" w:rsidP="005D7E3D">
      <w:pPr>
        <w:pStyle w:val="Heading2"/>
        <w:rPr>
          <w:lang w:val="en-GB"/>
        </w:rPr>
      </w:pPr>
      <w:bookmarkStart w:id="25" w:name="_Toc507503754"/>
      <w:r>
        <w:rPr>
          <w:lang w:val="en-GB"/>
        </w:rPr>
        <w:lastRenderedPageBreak/>
        <w:t>Example: Email &amp; Chatbot Pipeline</w:t>
      </w:r>
      <w:bookmarkEnd w:id="25"/>
    </w:p>
    <w:p w:rsidR="00555706" w:rsidRDefault="00C02C69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310BDC9F" wp14:editId="76E4D13F">
            <wp:extent cx="5760720" cy="2184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EA" w:rsidRDefault="00CD02EA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205BE5E1" wp14:editId="2F160C4F">
            <wp:extent cx="5760720" cy="28517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Default="00555706" w:rsidP="005D7E3D">
      <w:pPr>
        <w:pStyle w:val="Heading2"/>
        <w:rPr>
          <w:lang w:val="en-GB"/>
        </w:rPr>
      </w:pPr>
      <w:bookmarkStart w:id="26" w:name="_Toc507503755"/>
      <w:r>
        <w:rPr>
          <w:lang w:val="en-GB"/>
        </w:rPr>
        <w:t>Genres of Text</w:t>
      </w:r>
      <w:bookmarkEnd w:id="26"/>
    </w:p>
    <w:p w:rsidR="00555706" w:rsidRDefault="002B204B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08EA64CD" wp14:editId="0BEF5A7E">
            <wp:extent cx="5760720" cy="3316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Default="00555706" w:rsidP="005D7E3D">
      <w:pPr>
        <w:pStyle w:val="Heading2"/>
        <w:rPr>
          <w:lang w:val="en-GB"/>
        </w:rPr>
      </w:pPr>
      <w:bookmarkStart w:id="27" w:name="_Toc507503756"/>
      <w:r>
        <w:rPr>
          <w:lang w:val="en-GB"/>
        </w:rPr>
        <w:lastRenderedPageBreak/>
        <w:t>Two Examples</w:t>
      </w:r>
      <w:bookmarkEnd w:id="27"/>
    </w:p>
    <w:p w:rsidR="00555706" w:rsidRDefault="00D2514C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562AA6B6" wp14:editId="38C31F66">
            <wp:extent cx="5760720" cy="3345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Default="00555706" w:rsidP="005D7E3D">
      <w:pPr>
        <w:pStyle w:val="Heading2"/>
        <w:rPr>
          <w:lang w:val="en-GB"/>
        </w:rPr>
      </w:pPr>
      <w:bookmarkStart w:id="28" w:name="_Toc507503757"/>
      <w:proofErr w:type="spellStart"/>
      <w:r>
        <w:rPr>
          <w:lang w:val="en-GB"/>
        </w:rPr>
        <w:t>Praktischer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Teil</w:t>
      </w:r>
      <w:bookmarkEnd w:id="28"/>
      <w:proofErr w:type="spellEnd"/>
    </w:p>
    <w:p w:rsidR="00555706" w:rsidRDefault="00931564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3E018A7B" wp14:editId="1248546C">
            <wp:extent cx="5760720" cy="18656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06" w:rsidRPr="00555706" w:rsidRDefault="009F6415" w:rsidP="00AF65CF">
      <w:pPr>
        <w:rPr>
          <w:lang w:val="en-GB"/>
        </w:rPr>
      </w:pPr>
      <w:r>
        <w:rPr>
          <w:noProof/>
        </w:rPr>
        <w:drawing>
          <wp:inline distT="0" distB="0" distL="0" distR="0" wp14:anchorId="7BE1B413" wp14:editId="47D4A07E">
            <wp:extent cx="5760720" cy="1582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65" w:rsidRDefault="00973D65" w:rsidP="00AF65CF"/>
    <w:p w:rsidR="005D7E3D" w:rsidRDefault="005D7E3D" w:rsidP="005D7E3D">
      <w:pPr>
        <w:pStyle w:val="Heading1"/>
      </w:pPr>
      <w:bookmarkStart w:id="29" w:name="_Toc507503758"/>
      <w:r>
        <w:lastRenderedPageBreak/>
        <w:t>Woche 2</w:t>
      </w:r>
      <w:bookmarkEnd w:id="29"/>
    </w:p>
    <w:p w:rsidR="005D7E3D" w:rsidRPr="00AF65CF" w:rsidRDefault="005D7E3D" w:rsidP="00AF65CF"/>
    <w:sectPr w:rsidR="005D7E3D" w:rsidRPr="00AF65CF" w:rsidSect="00164DB6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D40" w:rsidRDefault="00057D40" w:rsidP="006B5E49">
      <w:pPr>
        <w:spacing w:after="0" w:line="240" w:lineRule="auto"/>
      </w:pPr>
      <w:r>
        <w:separator/>
      </w:r>
    </w:p>
  </w:endnote>
  <w:endnote w:type="continuationSeparator" w:id="0">
    <w:p w:rsidR="00057D40" w:rsidRDefault="00057D40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7775BB">
      <w:rPr>
        <w:noProof/>
        <w:lang w:val="en-US"/>
      </w:rPr>
      <w:t>Document1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264D0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264D0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D40" w:rsidRDefault="00057D40" w:rsidP="006B5E49">
      <w:pPr>
        <w:spacing w:after="0" w:line="240" w:lineRule="auto"/>
      </w:pPr>
      <w:r>
        <w:separator/>
      </w:r>
    </w:p>
  </w:footnote>
  <w:footnote w:type="continuationSeparator" w:id="0">
    <w:p w:rsidR="00057D40" w:rsidRDefault="00057D40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7775B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5BB"/>
    <w:rsid w:val="0001007A"/>
    <w:rsid w:val="00057AA2"/>
    <w:rsid w:val="00057D40"/>
    <w:rsid w:val="000A251E"/>
    <w:rsid w:val="000C29F5"/>
    <w:rsid w:val="000E01D5"/>
    <w:rsid w:val="000E0DEE"/>
    <w:rsid w:val="000E313D"/>
    <w:rsid w:val="000F5182"/>
    <w:rsid w:val="00105030"/>
    <w:rsid w:val="0012397E"/>
    <w:rsid w:val="00160860"/>
    <w:rsid w:val="00164748"/>
    <w:rsid w:val="00164DB6"/>
    <w:rsid w:val="001A0960"/>
    <w:rsid w:val="001A52D5"/>
    <w:rsid w:val="001A6B64"/>
    <w:rsid w:val="001E32AD"/>
    <w:rsid w:val="00264D00"/>
    <w:rsid w:val="0026725B"/>
    <w:rsid w:val="002865EA"/>
    <w:rsid w:val="002B204B"/>
    <w:rsid w:val="002F437C"/>
    <w:rsid w:val="003037A4"/>
    <w:rsid w:val="0033460C"/>
    <w:rsid w:val="00342602"/>
    <w:rsid w:val="00356FFB"/>
    <w:rsid w:val="0038683A"/>
    <w:rsid w:val="003917D7"/>
    <w:rsid w:val="003A70B0"/>
    <w:rsid w:val="003B27B1"/>
    <w:rsid w:val="003D5735"/>
    <w:rsid w:val="003E53D8"/>
    <w:rsid w:val="004164F4"/>
    <w:rsid w:val="004254A8"/>
    <w:rsid w:val="004B5461"/>
    <w:rsid w:val="004B776C"/>
    <w:rsid w:val="004D00F6"/>
    <w:rsid w:val="004F0C57"/>
    <w:rsid w:val="00510030"/>
    <w:rsid w:val="0052455E"/>
    <w:rsid w:val="00555706"/>
    <w:rsid w:val="005B520A"/>
    <w:rsid w:val="005C62A4"/>
    <w:rsid w:val="005D7E3D"/>
    <w:rsid w:val="005E58EE"/>
    <w:rsid w:val="00655375"/>
    <w:rsid w:val="0067227E"/>
    <w:rsid w:val="00695C4B"/>
    <w:rsid w:val="006A6BF8"/>
    <w:rsid w:val="006B5E49"/>
    <w:rsid w:val="006C254A"/>
    <w:rsid w:val="006D62FC"/>
    <w:rsid w:val="006E2F0C"/>
    <w:rsid w:val="006E35E8"/>
    <w:rsid w:val="0076491F"/>
    <w:rsid w:val="007775BB"/>
    <w:rsid w:val="007B0CD9"/>
    <w:rsid w:val="007B68D0"/>
    <w:rsid w:val="0084590D"/>
    <w:rsid w:val="008C1085"/>
    <w:rsid w:val="008D68BE"/>
    <w:rsid w:val="008E0522"/>
    <w:rsid w:val="00922CE1"/>
    <w:rsid w:val="00923291"/>
    <w:rsid w:val="00931564"/>
    <w:rsid w:val="0095096E"/>
    <w:rsid w:val="009637E6"/>
    <w:rsid w:val="00973D65"/>
    <w:rsid w:val="00990E7F"/>
    <w:rsid w:val="009B342F"/>
    <w:rsid w:val="009F6415"/>
    <w:rsid w:val="00AF65CF"/>
    <w:rsid w:val="00AF7A48"/>
    <w:rsid w:val="00B13E97"/>
    <w:rsid w:val="00B2393E"/>
    <w:rsid w:val="00B25571"/>
    <w:rsid w:val="00B70D48"/>
    <w:rsid w:val="00B7241C"/>
    <w:rsid w:val="00B90C5C"/>
    <w:rsid w:val="00BB78F3"/>
    <w:rsid w:val="00BC693F"/>
    <w:rsid w:val="00BC7B70"/>
    <w:rsid w:val="00BD29D4"/>
    <w:rsid w:val="00BF0C5F"/>
    <w:rsid w:val="00C02C69"/>
    <w:rsid w:val="00C36948"/>
    <w:rsid w:val="00C569D5"/>
    <w:rsid w:val="00C6413D"/>
    <w:rsid w:val="00CC1F1F"/>
    <w:rsid w:val="00CD02EA"/>
    <w:rsid w:val="00D2514C"/>
    <w:rsid w:val="00DD04C4"/>
    <w:rsid w:val="00DD6959"/>
    <w:rsid w:val="00DE60A2"/>
    <w:rsid w:val="00DF1936"/>
    <w:rsid w:val="00E376F9"/>
    <w:rsid w:val="00E52C9A"/>
    <w:rsid w:val="00E571CE"/>
    <w:rsid w:val="00E81D7E"/>
    <w:rsid w:val="00EB766F"/>
    <w:rsid w:val="00F33783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C28704"/>
  <w15:chartTrackingRefBased/>
  <w15:docId w15:val="{8A389DD9-33F5-43A8-BFDA-EA0175B3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A8251-6813-49C6-B66B-60D1A9C7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39</TotalTime>
  <Pages>9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28</cp:revision>
  <dcterms:created xsi:type="dcterms:W3CDTF">2018-02-18T18:47:00Z</dcterms:created>
  <dcterms:modified xsi:type="dcterms:W3CDTF">2018-02-27T13:06:00Z</dcterms:modified>
</cp:coreProperties>
</file>