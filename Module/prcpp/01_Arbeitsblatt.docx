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5B" w:rsidRPr="00A95F38" w:rsidRDefault="001B7CAC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>Arbeitsblatt</w:t>
      </w:r>
      <w:r w:rsidR="00556586" w:rsidRPr="00A95F38">
        <w:t xml:space="preserve"> 1</w:t>
      </w:r>
    </w:p>
    <w:p w:rsidR="00B24265" w:rsidRDefault="00A95F38" w:rsidP="00B24265">
      <w:pPr>
        <w:pStyle w:val="Heading1"/>
      </w:pPr>
      <w:r>
        <w:t>Aufgabe 1</w:t>
      </w:r>
    </w:p>
    <w:p w:rsidR="00A5793B" w:rsidRDefault="00A5793B" w:rsidP="00A5793B">
      <w:pPr>
        <w:pStyle w:val="Heading2"/>
      </w:pPr>
      <w:r>
        <w:t>Teilaufgabe A</w:t>
      </w:r>
    </w:p>
    <w:p w:rsidR="00A5793B" w:rsidRDefault="00B7631F" w:rsidP="00AD6DB0">
      <w:pPr>
        <w:pStyle w:val="ListParagraph"/>
        <w:numPr>
          <w:ilvl w:val="0"/>
          <w:numId w:val="9"/>
        </w:numPr>
      </w:pPr>
      <w:r>
        <w:t>Erwartet:</w:t>
      </w:r>
      <w:r w:rsidR="005F005F">
        <w:t xml:space="preserve"> </w:t>
      </w:r>
      <w:proofErr w:type="spellStart"/>
      <w:r w:rsidR="005F005F">
        <w:t>int</w:t>
      </w:r>
      <w:proofErr w:type="spellEnd"/>
      <w:r w:rsidR="005F005F">
        <w:t xml:space="preserve"> z ((6) &lt; (11</w:t>
      </w:r>
      <w:proofErr w:type="gramStart"/>
      <w:r w:rsidR="005F005F">
        <w:t>) :</w:t>
      </w:r>
      <w:proofErr w:type="gramEnd"/>
      <w:r w:rsidR="005F005F">
        <w:t xml:space="preserve"> (11) : (6)); // x = 6, y = 11, z = 11</w:t>
      </w:r>
    </w:p>
    <w:p w:rsidR="00B7631F" w:rsidRDefault="005F005F" w:rsidP="00AD6DB0">
      <w:pPr>
        <w:pStyle w:val="ListParagraph"/>
        <w:numPr>
          <w:ilvl w:val="0"/>
          <w:numId w:val="9"/>
        </w:numPr>
      </w:pPr>
      <w:r>
        <w:t xml:space="preserve">Erhalten: </w:t>
      </w:r>
      <w:proofErr w:type="spellStart"/>
      <w:r>
        <w:t>int</w:t>
      </w:r>
      <w:proofErr w:type="spellEnd"/>
      <w:r>
        <w:t xml:space="preserve"> z = ((x++) &lt; (y++</w:t>
      </w:r>
      <w:proofErr w:type="gramStart"/>
      <w:r>
        <w:t>) ?</w:t>
      </w:r>
      <w:proofErr w:type="gramEnd"/>
      <w:r>
        <w:t xml:space="preserve"> (y++</w:t>
      </w:r>
      <w:proofErr w:type="gramStart"/>
      <w:r>
        <w:t>) :</w:t>
      </w:r>
      <w:proofErr w:type="gramEnd"/>
      <w:r>
        <w:t xml:space="preserve"> (x++)); // x = 6, y = 12, z = 11</w:t>
      </w:r>
    </w:p>
    <w:p w:rsidR="005F005F" w:rsidRDefault="005F005F" w:rsidP="00AD6DB0">
      <w:pPr>
        <w:pStyle w:val="ListParagraph"/>
        <w:numPr>
          <w:ilvl w:val="0"/>
          <w:numId w:val="9"/>
        </w:numPr>
      </w:pPr>
      <w:r>
        <w:t>Lösung: Vorher inkrementieren</w:t>
      </w:r>
    </w:p>
    <w:p w:rsidR="00A5793B" w:rsidRDefault="00A5793B" w:rsidP="00A5793B">
      <w:pPr>
        <w:pStyle w:val="Heading2"/>
      </w:pPr>
      <w:r>
        <w:t>Teilaufgabe B</w:t>
      </w:r>
    </w:p>
    <w:p w:rsidR="00A5793B" w:rsidRDefault="00B623D2" w:rsidP="00A5793B">
      <w:r>
        <w:t xml:space="preserve">Auto nimmt im Beispiel den Datentyp </w:t>
      </w:r>
      <w:proofErr w:type="spellStart"/>
      <w:r>
        <w:t>float</w:t>
      </w:r>
      <w:proofErr w:type="spellEnd"/>
      <w:r>
        <w:t xml:space="preserve"> an.</w:t>
      </w:r>
    </w:p>
    <w:p w:rsidR="00A5793B" w:rsidRDefault="00A5793B" w:rsidP="00A5793B">
      <w:pPr>
        <w:pStyle w:val="Heading2"/>
      </w:pPr>
      <w:r>
        <w:t>Teilaufgabe C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bool</w:t>
      </w:r>
      <w:proofErr w:type="spellEnd"/>
      <w:r>
        <w:t xml:space="preserve"> 1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char</w:t>
      </w:r>
      <w:proofErr w:type="spellEnd"/>
      <w:r>
        <w:t xml:space="preserve"> 1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short</w:t>
      </w:r>
      <w:proofErr w:type="spellEnd"/>
      <w:r>
        <w:t xml:space="preserve"> 2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4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long</w:t>
      </w:r>
      <w:proofErr w:type="spellEnd"/>
      <w:r>
        <w:t xml:space="preserve"> 8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8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float</w:t>
      </w:r>
      <w:proofErr w:type="spellEnd"/>
      <w:r>
        <w:t xml:space="preserve"> 4</w:t>
      </w:r>
    </w:p>
    <w:p w:rsidR="000662C5" w:rsidRDefault="000662C5" w:rsidP="000662C5">
      <w:pPr>
        <w:pStyle w:val="ListParagraph"/>
        <w:numPr>
          <w:ilvl w:val="0"/>
          <w:numId w:val="10"/>
        </w:numPr>
      </w:pPr>
      <w:r>
        <w:t>double 8</w:t>
      </w:r>
    </w:p>
    <w:p w:rsidR="00A5793B" w:rsidRDefault="000662C5" w:rsidP="000662C5">
      <w:pPr>
        <w:pStyle w:val="ListParagraph"/>
        <w:numPr>
          <w:ilvl w:val="0"/>
          <w:numId w:val="10"/>
        </w:numPr>
      </w:pPr>
      <w:proofErr w:type="spellStart"/>
      <w:r>
        <w:t>long</w:t>
      </w:r>
      <w:proofErr w:type="spellEnd"/>
      <w:r>
        <w:t xml:space="preserve"> double 16</w:t>
      </w:r>
    </w:p>
    <w:p w:rsidR="00A5793B" w:rsidRDefault="00A5793B" w:rsidP="00A5793B">
      <w:pPr>
        <w:pStyle w:val="Heading2"/>
      </w:pPr>
      <w:r>
        <w:t>Teilaufgabe D</w:t>
      </w:r>
    </w:p>
    <w:bookmarkEnd w:id="0"/>
    <w:bookmarkEnd w:id="1"/>
    <w:bookmarkEnd w:id="2"/>
    <w:p w:rsidR="00556586" w:rsidRDefault="00595912" w:rsidP="00054A3B">
      <w:r>
        <w:t xml:space="preserve">Änderung der </w:t>
      </w:r>
      <w:proofErr w:type="spellStart"/>
      <w:r>
        <w:t>for</w:t>
      </w:r>
      <w:proofErr w:type="spellEnd"/>
      <w:r>
        <w:t xml:space="preserve"> Anweisung: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5912" w:rsidTr="00595912">
        <w:tc>
          <w:tcPr>
            <w:tcW w:w="9062" w:type="dxa"/>
          </w:tcPr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>#include &lt;iostream&gt;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using namespace </w:t>
            </w:r>
            <w:proofErr w:type="spellStart"/>
            <w:r w:rsidRPr="00C15609">
              <w:rPr>
                <w:lang w:val="en-GB"/>
              </w:rPr>
              <w:t>std</w:t>
            </w:r>
            <w:proofErr w:type="spellEnd"/>
            <w:r w:rsidRPr="00C15609">
              <w:rPr>
                <w:lang w:val="en-GB"/>
              </w:rPr>
              <w:t>;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</w:p>
          <w:p w:rsidR="00C15609" w:rsidRPr="00C15609" w:rsidRDefault="00C15609" w:rsidP="00C15609">
            <w:pPr>
              <w:rPr>
                <w:lang w:val="en-GB"/>
              </w:rPr>
            </w:pPr>
            <w:proofErr w:type="spellStart"/>
            <w:r w:rsidRPr="00C15609">
              <w:rPr>
                <w:lang w:val="en-GB"/>
              </w:rPr>
              <w:t>int</w:t>
            </w:r>
            <w:proofErr w:type="spellEnd"/>
            <w:r w:rsidRPr="00C15609">
              <w:rPr>
                <w:lang w:val="en-GB"/>
              </w:rPr>
              <w:t xml:space="preserve"> </w:t>
            </w:r>
            <w:proofErr w:type="gramStart"/>
            <w:r w:rsidRPr="00C15609">
              <w:rPr>
                <w:lang w:val="en-GB"/>
              </w:rPr>
              <w:t>main(</w:t>
            </w:r>
            <w:proofErr w:type="spellStart"/>
            <w:proofErr w:type="gramEnd"/>
            <w:r w:rsidRPr="00C15609">
              <w:rPr>
                <w:lang w:val="en-GB"/>
              </w:rPr>
              <w:t>int</w:t>
            </w:r>
            <w:proofErr w:type="spellEnd"/>
            <w:r w:rsidRPr="00C15609">
              <w:rPr>
                <w:lang w:val="en-GB"/>
              </w:rPr>
              <w:t xml:space="preserve"> </w:t>
            </w:r>
            <w:proofErr w:type="spellStart"/>
            <w:r w:rsidRPr="00C15609">
              <w:rPr>
                <w:lang w:val="en-GB"/>
              </w:rPr>
              <w:t>argc</w:t>
            </w:r>
            <w:proofErr w:type="spellEnd"/>
            <w:r w:rsidRPr="00C15609">
              <w:rPr>
                <w:lang w:val="en-GB"/>
              </w:rPr>
              <w:t>, char *</w:t>
            </w:r>
            <w:proofErr w:type="spellStart"/>
            <w:r w:rsidRPr="00C15609">
              <w:rPr>
                <w:lang w:val="en-GB"/>
              </w:rPr>
              <w:t>argv</w:t>
            </w:r>
            <w:proofErr w:type="spellEnd"/>
            <w:r w:rsidRPr="00C15609">
              <w:rPr>
                <w:lang w:val="en-GB"/>
              </w:rPr>
              <w:t>[]) {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char </w:t>
            </w:r>
            <w:proofErr w:type="gramStart"/>
            <w:r w:rsidRPr="00C15609">
              <w:rPr>
                <w:lang w:val="en-GB"/>
              </w:rPr>
              <w:t>s[</w:t>
            </w:r>
            <w:proofErr w:type="gramEnd"/>
            <w:r w:rsidRPr="00C15609">
              <w:rPr>
                <w:lang w:val="en-GB"/>
              </w:rPr>
              <w:t>] = "Hello World";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</w:t>
            </w:r>
            <w:proofErr w:type="spellStart"/>
            <w:r w:rsidRPr="00C15609">
              <w:rPr>
                <w:lang w:val="en-GB"/>
              </w:rPr>
              <w:t>int</w:t>
            </w:r>
            <w:proofErr w:type="spellEnd"/>
            <w:r w:rsidRPr="00C15609">
              <w:rPr>
                <w:lang w:val="en-GB"/>
              </w:rPr>
              <w:t xml:space="preserve"> uppercase = 0;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for (char </w:t>
            </w:r>
            <w:proofErr w:type="gramStart"/>
            <w:r w:rsidRPr="00C15609">
              <w:rPr>
                <w:lang w:val="en-GB"/>
              </w:rPr>
              <w:t>c :</w:t>
            </w:r>
            <w:proofErr w:type="gramEnd"/>
            <w:r w:rsidRPr="00C15609">
              <w:rPr>
                <w:lang w:val="en-GB"/>
              </w:rPr>
              <w:t xml:space="preserve"> s) {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    if (</w:t>
            </w:r>
            <w:proofErr w:type="spellStart"/>
            <w:r w:rsidRPr="00C15609">
              <w:rPr>
                <w:lang w:val="en-GB"/>
              </w:rPr>
              <w:t>isupper</w:t>
            </w:r>
            <w:proofErr w:type="spellEnd"/>
            <w:r w:rsidRPr="00C15609">
              <w:rPr>
                <w:lang w:val="en-GB"/>
              </w:rPr>
              <w:t>(c)) {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        ++uppercase;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    }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}</w:t>
            </w:r>
          </w:p>
          <w:p w:rsidR="00C15609" w:rsidRPr="00C15609" w:rsidRDefault="00C15609" w:rsidP="00C15609">
            <w:pPr>
              <w:rPr>
                <w:lang w:val="en-GB"/>
              </w:rPr>
            </w:pPr>
            <w:r w:rsidRPr="00C15609">
              <w:rPr>
                <w:lang w:val="en-GB"/>
              </w:rPr>
              <w:t xml:space="preserve">    </w:t>
            </w:r>
            <w:proofErr w:type="spellStart"/>
            <w:proofErr w:type="gramStart"/>
            <w:r w:rsidRPr="00C15609">
              <w:rPr>
                <w:lang w:val="en-GB"/>
              </w:rPr>
              <w:t>std</w:t>
            </w:r>
            <w:proofErr w:type="spellEnd"/>
            <w:r w:rsidRPr="00C15609">
              <w:rPr>
                <w:lang w:val="en-GB"/>
              </w:rPr>
              <w:t>::</w:t>
            </w:r>
            <w:proofErr w:type="spellStart"/>
            <w:proofErr w:type="gramEnd"/>
            <w:r w:rsidRPr="00C15609">
              <w:rPr>
                <w:lang w:val="en-GB"/>
              </w:rPr>
              <w:t>cout</w:t>
            </w:r>
            <w:proofErr w:type="spellEnd"/>
            <w:r w:rsidRPr="00C15609">
              <w:rPr>
                <w:lang w:val="en-GB"/>
              </w:rPr>
              <w:t xml:space="preserve"> &lt;&lt; uppercase &lt;&lt; " uppercase letters in: " &lt;&lt; s &lt;&lt; </w:t>
            </w:r>
            <w:proofErr w:type="spellStart"/>
            <w:r w:rsidRPr="00C15609">
              <w:rPr>
                <w:lang w:val="en-GB"/>
              </w:rPr>
              <w:t>std</w:t>
            </w:r>
            <w:proofErr w:type="spellEnd"/>
            <w:r w:rsidRPr="00C15609">
              <w:rPr>
                <w:lang w:val="en-GB"/>
              </w:rPr>
              <w:t>::</w:t>
            </w:r>
            <w:proofErr w:type="spellStart"/>
            <w:r w:rsidRPr="00C15609">
              <w:rPr>
                <w:lang w:val="en-GB"/>
              </w:rPr>
              <w:t>endl</w:t>
            </w:r>
            <w:proofErr w:type="spellEnd"/>
            <w:r w:rsidRPr="00C15609">
              <w:rPr>
                <w:lang w:val="en-GB"/>
              </w:rPr>
              <w:t>;</w:t>
            </w:r>
          </w:p>
          <w:p w:rsidR="00C15609" w:rsidRDefault="00C15609" w:rsidP="00C15609">
            <w:r w:rsidRPr="00C15609">
              <w:rPr>
                <w:lang w:val="en-GB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595912" w:rsidRDefault="00C15609" w:rsidP="00C15609">
            <w:r>
              <w:t>}</w:t>
            </w:r>
          </w:p>
          <w:p w:rsidR="00C15609" w:rsidRDefault="00C15609" w:rsidP="00C15609"/>
        </w:tc>
      </w:tr>
    </w:tbl>
    <w:p w:rsidR="00595912" w:rsidRPr="00A95F38" w:rsidRDefault="00595912" w:rsidP="00054A3B">
      <w:bookmarkStart w:id="3" w:name="_GoBack"/>
      <w:bookmarkEnd w:id="3"/>
    </w:p>
    <w:sectPr w:rsidR="00595912" w:rsidRPr="00A95F38" w:rsidSect="00BF01A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6F5" w:rsidRDefault="006A76F5" w:rsidP="006B5E49">
      <w:pPr>
        <w:spacing w:after="0" w:line="240" w:lineRule="auto"/>
      </w:pPr>
      <w:r>
        <w:separator/>
      </w:r>
    </w:p>
  </w:endnote>
  <w:endnote w:type="continuationSeparator" w:id="0">
    <w:p w:rsidR="006A76F5" w:rsidRDefault="006A76F5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187103">
      <w:rPr>
        <w:noProof/>
        <w:lang w:val="en-US"/>
      </w:rPr>
      <w:t>01_Arbeitsblatt.docx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C15609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C15609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6F5" w:rsidRDefault="006A76F5" w:rsidP="006B5E49">
      <w:pPr>
        <w:spacing w:after="0" w:line="240" w:lineRule="auto"/>
      </w:pPr>
      <w:r>
        <w:separator/>
      </w:r>
    </w:p>
  </w:footnote>
  <w:footnote w:type="continuationSeparator" w:id="0">
    <w:p w:rsidR="006A76F5" w:rsidRDefault="006A76F5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1B7CAC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Arbeitsblatt</w:t>
    </w:r>
    <w:r w:rsidR="00556586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20B37"/>
    <w:rsid w:val="000401B3"/>
    <w:rsid w:val="000526AE"/>
    <w:rsid w:val="00054A3B"/>
    <w:rsid w:val="00057AA2"/>
    <w:rsid w:val="000662C5"/>
    <w:rsid w:val="00071889"/>
    <w:rsid w:val="00092C1B"/>
    <w:rsid w:val="000A251E"/>
    <w:rsid w:val="000D3C07"/>
    <w:rsid w:val="000E01D5"/>
    <w:rsid w:val="000E0DEE"/>
    <w:rsid w:val="000E3E1C"/>
    <w:rsid w:val="000F6CB1"/>
    <w:rsid w:val="000F7586"/>
    <w:rsid w:val="00105030"/>
    <w:rsid w:val="0012397E"/>
    <w:rsid w:val="00160860"/>
    <w:rsid w:val="00164748"/>
    <w:rsid w:val="00164DB6"/>
    <w:rsid w:val="00187103"/>
    <w:rsid w:val="001A52D5"/>
    <w:rsid w:val="001A6B64"/>
    <w:rsid w:val="001B7CAC"/>
    <w:rsid w:val="001C4879"/>
    <w:rsid w:val="001E1B0D"/>
    <w:rsid w:val="001E32AD"/>
    <w:rsid w:val="00236254"/>
    <w:rsid w:val="00261B01"/>
    <w:rsid w:val="00262A53"/>
    <w:rsid w:val="0026725B"/>
    <w:rsid w:val="002865EA"/>
    <w:rsid w:val="002A0404"/>
    <w:rsid w:val="002C3DC8"/>
    <w:rsid w:val="002D18C0"/>
    <w:rsid w:val="002F5DC4"/>
    <w:rsid w:val="003037A4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D5735"/>
    <w:rsid w:val="003E53D8"/>
    <w:rsid w:val="00414679"/>
    <w:rsid w:val="00416E08"/>
    <w:rsid w:val="004254A8"/>
    <w:rsid w:val="00442EF2"/>
    <w:rsid w:val="00465E2B"/>
    <w:rsid w:val="004937CA"/>
    <w:rsid w:val="004B5461"/>
    <w:rsid w:val="004B776C"/>
    <w:rsid w:val="004D2B20"/>
    <w:rsid w:val="004E13EB"/>
    <w:rsid w:val="005052F7"/>
    <w:rsid w:val="00510030"/>
    <w:rsid w:val="00525E28"/>
    <w:rsid w:val="00556586"/>
    <w:rsid w:val="0056263B"/>
    <w:rsid w:val="00575179"/>
    <w:rsid w:val="00592326"/>
    <w:rsid w:val="00595912"/>
    <w:rsid w:val="005959D3"/>
    <w:rsid w:val="005B2A38"/>
    <w:rsid w:val="005B32D3"/>
    <w:rsid w:val="005C063E"/>
    <w:rsid w:val="005C62A4"/>
    <w:rsid w:val="005E4909"/>
    <w:rsid w:val="005F005F"/>
    <w:rsid w:val="00637EFF"/>
    <w:rsid w:val="00641DE8"/>
    <w:rsid w:val="0064240C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62FC"/>
    <w:rsid w:val="006E2F0C"/>
    <w:rsid w:val="006E35E8"/>
    <w:rsid w:val="00720F9F"/>
    <w:rsid w:val="00733844"/>
    <w:rsid w:val="0073742A"/>
    <w:rsid w:val="007767E9"/>
    <w:rsid w:val="007849C1"/>
    <w:rsid w:val="007A2BAF"/>
    <w:rsid w:val="007A5CC9"/>
    <w:rsid w:val="007B0CD9"/>
    <w:rsid w:val="007B68D0"/>
    <w:rsid w:val="007C5392"/>
    <w:rsid w:val="007C77F2"/>
    <w:rsid w:val="007D4E88"/>
    <w:rsid w:val="007F7505"/>
    <w:rsid w:val="0081098D"/>
    <w:rsid w:val="00825B98"/>
    <w:rsid w:val="00851220"/>
    <w:rsid w:val="008772A9"/>
    <w:rsid w:val="008C1085"/>
    <w:rsid w:val="008D1D11"/>
    <w:rsid w:val="008D33D4"/>
    <w:rsid w:val="008D68BE"/>
    <w:rsid w:val="008D6DB0"/>
    <w:rsid w:val="00923291"/>
    <w:rsid w:val="0092600E"/>
    <w:rsid w:val="00937693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13ADD"/>
    <w:rsid w:val="00B24265"/>
    <w:rsid w:val="00B25571"/>
    <w:rsid w:val="00B34FDD"/>
    <w:rsid w:val="00B623D2"/>
    <w:rsid w:val="00B634E2"/>
    <w:rsid w:val="00B70D48"/>
    <w:rsid w:val="00B7241C"/>
    <w:rsid w:val="00B7631F"/>
    <w:rsid w:val="00B91DF9"/>
    <w:rsid w:val="00BA6EFB"/>
    <w:rsid w:val="00BB78F3"/>
    <w:rsid w:val="00BC4504"/>
    <w:rsid w:val="00BC693F"/>
    <w:rsid w:val="00BC7B70"/>
    <w:rsid w:val="00BF01AF"/>
    <w:rsid w:val="00BF0C5F"/>
    <w:rsid w:val="00C01D4F"/>
    <w:rsid w:val="00C15609"/>
    <w:rsid w:val="00C15C19"/>
    <w:rsid w:val="00C36948"/>
    <w:rsid w:val="00C569D5"/>
    <w:rsid w:val="00C6413D"/>
    <w:rsid w:val="00C95BE9"/>
    <w:rsid w:val="00CB55F3"/>
    <w:rsid w:val="00CB6F0A"/>
    <w:rsid w:val="00CC112F"/>
    <w:rsid w:val="00CC1F1F"/>
    <w:rsid w:val="00D24374"/>
    <w:rsid w:val="00D249FC"/>
    <w:rsid w:val="00D57DCC"/>
    <w:rsid w:val="00DB0FE1"/>
    <w:rsid w:val="00DC127E"/>
    <w:rsid w:val="00DD04C4"/>
    <w:rsid w:val="00DD3005"/>
    <w:rsid w:val="00DD6959"/>
    <w:rsid w:val="00DE60A2"/>
    <w:rsid w:val="00DF1936"/>
    <w:rsid w:val="00E27274"/>
    <w:rsid w:val="00E376F9"/>
    <w:rsid w:val="00E52C9A"/>
    <w:rsid w:val="00E571CE"/>
    <w:rsid w:val="00E66297"/>
    <w:rsid w:val="00E731B5"/>
    <w:rsid w:val="00EA3F3E"/>
    <w:rsid w:val="00EB766F"/>
    <w:rsid w:val="00ED5CDB"/>
    <w:rsid w:val="00EF6719"/>
    <w:rsid w:val="00F24BEC"/>
    <w:rsid w:val="00F34BB8"/>
    <w:rsid w:val="00F40999"/>
    <w:rsid w:val="00F44376"/>
    <w:rsid w:val="00F57C80"/>
    <w:rsid w:val="00F616C1"/>
    <w:rsid w:val="00F6459E"/>
    <w:rsid w:val="00F951B1"/>
    <w:rsid w:val="00F969C9"/>
    <w:rsid w:val="00FB3A28"/>
    <w:rsid w:val="00FD2D27"/>
    <w:rsid w:val="00FE42FE"/>
    <w:rsid w:val="00FE7210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266D85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F87566-128A-4F92-A8E4-CFEE6117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103</cp:revision>
  <dcterms:created xsi:type="dcterms:W3CDTF">2017-09-16T16:05:00Z</dcterms:created>
  <dcterms:modified xsi:type="dcterms:W3CDTF">2017-10-07T13:19:00Z</dcterms:modified>
</cp:coreProperties>
</file>