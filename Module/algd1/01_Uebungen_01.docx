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B" w:rsidRPr="00A95F38" w:rsidRDefault="00CB1D5B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 xml:space="preserve">Übungen </w:t>
      </w:r>
      <w:r w:rsidR="001F0FE6">
        <w:t>1</w:t>
      </w:r>
    </w:p>
    <w:p w:rsidR="00E541F5" w:rsidRDefault="00A95F38" w:rsidP="00CB1D5B">
      <w:pPr>
        <w:pStyle w:val="Heading1"/>
      </w:pPr>
      <w:r>
        <w:t>Aufgabe 1</w:t>
      </w:r>
      <w:bookmarkEnd w:id="0"/>
      <w:bookmarkEnd w:id="1"/>
      <w:bookmarkEnd w:id="2"/>
    </w:p>
    <w:p w:rsidR="00CB1D5B" w:rsidRDefault="00B74A76" w:rsidP="00B74A76">
      <w:pPr>
        <w:pStyle w:val="Heading2"/>
      </w:pPr>
      <w:r>
        <w:t>Teilaufgabe A</w:t>
      </w:r>
    </w:p>
    <w:p w:rsidR="00B74A76" w:rsidRDefault="00887F87" w:rsidP="00887F87">
      <w:pPr>
        <w:pStyle w:val="ListParagraph"/>
        <w:numPr>
          <w:ilvl w:val="0"/>
          <w:numId w:val="16"/>
        </w:numPr>
      </w:pPr>
      <w:r>
        <w:t>Es wird 2 und true zurückgegeben</w:t>
      </w:r>
    </w:p>
    <w:p w:rsidR="00887F87" w:rsidRDefault="00887F87" w:rsidP="00887F87">
      <w:pPr>
        <w:pStyle w:val="ListParagraph"/>
        <w:numPr>
          <w:ilvl w:val="0"/>
          <w:numId w:val="16"/>
        </w:numPr>
      </w:pPr>
      <w:r>
        <w:t xml:space="preserve">Das </w:t>
      </w:r>
      <w:r w:rsidR="004B7B9C">
        <w:t>konditionale</w:t>
      </w:r>
      <w:r>
        <w:t xml:space="preserve"> OR führt dazu, dass !m() und m() beide ausgeführt werden</w:t>
      </w:r>
    </w:p>
    <w:p w:rsidR="00887F87" w:rsidRDefault="00887F87" w:rsidP="00887F87">
      <w:pPr>
        <w:pStyle w:val="ListParagraph"/>
        <w:numPr>
          <w:ilvl w:val="0"/>
          <w:numId w:val="16"/>
        </w:numPr>
      </w:pPr>
      <w:r>
        <w:t>Da m() sowohl regulär als auch invertiert verwendet wird, wird immer true zurückgegeben</w:t>
      </w:r>
    </w:p>
    <w:p w:rsidR="00B74A76" w:rsidRDefault="00B74A76" w:rsidP="00B74A76">
      <w:pPr>
        <w:pStyle w:val="Heading2"/>
      </w:pPr>
      <w:r>
        <w:t>Teilaufgabe B</w:t>
      </w:r>
    </w:p>
    <w:p w:rsidR="00B74A76" w:rsidRDefault="00887F87" w:rsidP="00887F87">
      <w:pPr>
        <w:pStyle w:val="ListParagraph"/>
        <w:numPr>
          <w:ilvl w:val="0"/>
          <w:numId w:val="17"/>
        </w:numPr>
      </w:pPr>
      <w:r>
        <w:t>return !b</w:t>
      </w:r>
    </w:p>
    <w:p w:rsidR="00B74A76" w:rsidRDefault="00B74A76" w:rsidP="00B74A76">
      <w:pPr>
        <w:pStyle w:val="Heading1"/>
      </w:pPr>
      <w:r>
        <w:t>Aufgabe 2</w:t>
      </w:r>
    </w:p>
    <w:p w:rsidR="00B74A76" w:rsidRDefault="00B74A76" w:rsidP="00B74A76">
      <w:pPr>
        <w:pStyle w:val="Heading2"/>
      </w:pPr>
      <w:r>
        <w:t>Teilaufgabe A</w:t>
      </w:r>
    </w:p>
    <w:p w:rsidR="00B74A76" w:rsidRDefault="00A26C2D" w:rsidP="00CB1D5B">
      <w:r>
        <w:t>1000</w:t>
      </w:r>
      <w:r w:rsidR="00DA63B6">
        <w:t>'0001 als Byte:</w:t>
      </w:r>
      <w:r>
        <w:t xml:space="preserve"> -2^7 + 2</w:t>
      </w:r>
      <w:r w:rsidR="007B42AA">
        <w:t>^1 = -128 + 1 = -127</w:t>
      </w:r>
    </w:p>
    <w:p w:rsidR="00B74A76" w:rsidRDefault="00B74A76" w:rsidP="00B74A76">
      <w:pPr>
        <w:pStyle w:val="Heading2"/>
      </w:pPr>
      <w:r>
        <w:t>Teilaufgabe B</w:t>
      </w:r>
    </w:p>
    <w:p w:rsidR="00B74A76" w:rsidRDefault="00DA63B6" w:rsidP="00CB1D5B">
      <w:r>
        <w:t xml:space="preserve">1000’0001 als Short </w:t>
      </w:r>
      <w:r>
        <w:sym w:font="Wingdings" w:char="F0E0"/>
      </w:r>
      <w:r>
        <w:t xml:space="preserve"> 0000'000’1000’0001 </w:t>
      </w:r>
      <w:r>
        <w:sym w:font="Wingdings" w:char="F0E0"/>
      </w:r>
      <w:r>
        <w:t xml:space="preserve"> 2^7 + 1</w:t>
      </w:r>
      <w:r w:rsidR="00EF3370">
        <w:t>^2 = 128 + 1 = 129</w:t>
      </w:r>
    </w:p>
    <w:p w:rsidR="00B74A76" w:rsidRDefault="00B74A76" w:rsidP="00B74A76">
      <w:pPr>
        <w:pStyle w:val="Heading2"/>
      </w:pPr>
      <w:r>
        <w:t>Teilaufgabe C</w:t>
      </w:r>
    </w:p>
    <w:p w:rsidR="00D44B2F" w:rsidRDefault="00D44B2F" w:rsidP="00D44B2F">
      <w:r>
        <w:t>Zahl 13</w:t>
      </w:r>
    </w:p>
    <w:p w:rsidR="00D44B2F" w:rsidRDefault="00D44B2F" w:rsidP="00D44B2F">
      <w:r>
        <w:t>13 / 2 = 6 | 1</w:t>
      </w:r>
    </w:p>
    <w:p w:rsidR="00D44B2F" w:rsidRDefault="00D44B2F" w:rsidP="00D44B2F">
      <w:r>
        <w:t>6 / 2 = 3 | 0</w:t>
      </w:r>
    </w:p>
    <w:p w:rsidR="00D44B2F" w:rsidRDefault="00D44B2F" w:rsidP="00D44B2F">
      <w:r>
        <w:t>3 / 2 = 1 | 1</w:t>
      </w:r>
    </w:p>
    <w:p w:rsidR="00D44B2F" w:rsidRDefault="00D44B2F" w:rsidP="00D44B2F">
      <w:r>
        <w:t>1 / 2 = 0 | 1 = 0000’1101 (2^3 + 2^2 + 2^0)</w:t>
      </w:r>
    </w:p>
    <w:p w:rsidR="00D44B2F" w:rsidRDefault="00D44B2F" w:rsidP="00D44B2F"/>
    <w:p w:rsidR="00D44B2F" w:rsidRDefault="00D44B2F" w:rsidP="00D44B2F">
      <w:r>
        <w:t>Zahl -26</w:t>
      </w:r>
    </w:p>
    <w:p w:rsidR="00D44B2F" w:rsidRDefault="00D44B2F" w:rsidP="00D44B2F">
      <w:r>
        <w:t>2^8 + -26 = 230</w:t>
      </w:r>
    </w:p>
    <w:p w:rsidR="00D44B2F" w:rsidRDefault="00D44B2F" w:rsidP="00D44B2F">
      <w:r>
        <w:t>230 / 2 = 115 | 0</w:t>
      </w:r>
    </w:p>
    <w:p w:rsidR="00D44B2F" w:rsidRDefault="00D44B2F" w:rsidP="00D44B2F">
      <w:r>
        <w:t>115 / 2 = 57 | 1</w:t>
      </w:r>
    </w:p>
    <w:p w:rsidR="00D44B2F" w:rsidRDefault="00D44B2F" w:rsidP="00D44B2F">
      <w:r>
        <w:t>57 / 2 = 28 | 1</w:t>
      </w:r>
    </w:p>
    <w:p w:rsidR="00D44B2F" w:rsidRDefault="00D44B2F" w:rsidP="00D44B2F">
      <w:r>
        <w:t>28 / 2 = 14 | 0</w:t>
      </w:r>
    </w:p>
    <w:p w:rsidR="00D44B2F" w:rsidRDefault="00D44B2F" w:rsidP="00D44B2F">
      <w:r>
        <w:t>14 / 2 = 7 | 0</w:t>
      </w:r>
    </w:p>
    <w:p w:rsidR="00D44B2F" w:rsidRDefault="00D44B2F" w:rsidP="00D44B2F">
      <w:r>
        <w:t>7 / 2 = 3 | 1</w:t>
      </w:r>
    </w:p>
    <w:p w:rsidR="00D44B2F" w:rsidRDefault="00D44B2F" w:rsidP="00D44B2F">
      <w:r>
        <w:t>3 / 2 = 1 | 1</w:t>
      </w:r>
    </w:p>
    <w:p w:rsidR="00D44B2F" w:rsidRDefault="00D44B2F" w:rsidP="00D44B2F">
      <w:r>
        <w:t>1 / 2 = 0 | 1 = 1110’0110 (-2^7+…)</w:t>
      </w:r>
    </w:p>
    <w:p w:rsidR="00D44B2F" w:rsidRDefault="00D44B2F" w:rsidP="00D44B2F"/>
    <w:p w:rsidR="00D44B2F" w:rsidRDefault="00D44B2F" w:rsidP="00D44B2F">
      <w:r>
        <w:t>Zahl 37</w:t>
      </w:r>
    </w:p>
    <w:p w:rsidR="00D44B2F" w:rsidRDefault="00D44B2F" w:rsidP="00D44B2F">
      <w:r>
        <w:lastRenderedPageBreak/>
        <w:t>37 / 2 = 18 | 1</w:t>
      </w:r>
    </w:p>
    <w:p w:rsidR="00D44B2F" w:rsidRDefault="00D44B2F" w:rsidP="00D44B2F">
      <w:r>
        <w:t>18 / 2 = 9 | 0</w:t>
      </w:r>
    </w:p>
    <w:p w:rsidR="00D44B2F" w:rsidRDefault="00D44B2F" w:rsidP="00D44B2F">
      <w:r>
        <w:t>9 / 2 = 4 | 1</w:t>
      </w:r>
    </w:p>
    <w:p w:rsidR="00D44B2F" w:rsidRDefault="00D44B2F" w:rsidP="00D44B2F">
      <w:r>
        <w:t>4 / 2 = 2 | 0</w:t>
      </w:r>
    </w:p>
    <w:p w:rsidR="00D44B2F" w:rsidRDefault="00D44B2F" w:rsidP="00D44B2F">
      <w:r>
        <w:t>2 / 1 = 1 | 0</w:t>
      </w:r>
    </w:p>
    <w:p w:rsidR="00D44B2F" w:rsidRDefault="00D44B2F" w:rsidP="00D44B2F">
      <w:r>
        <w:t>1 / 2 = 0 | 1 = 0010’0101</w:t>
      </w:r>
    </w:p>
    <w:p w:rsidR="00D44B2F" w:rsidRDefault="00D44B2F" w:rsidP="00D44B2F"/>
    <w:p w:rsidR="00D44B2F" w:rsidRDefault="00D44B2F" w:rsidP="00D44B2F">
      <w:r>
        <w:t>Zahl -128</w:t>
      </w:r>
    </w:p>
    <w:p w:rsidR="00D44B2F" w:rsidRDefault="00D44B2F" w:rsidP="00D44B2F">
      <w:r>
        <w:t>2^8 + -128 = 128</w:t>
      </w:r>
    </w:p>
    <w:p w:rsidR="00D44B2F" w:rsidRDefault="00D44B2F" w:rsidP="00D44B2F">
      <w:r>
        <w:t>128 / 2 = 64 | 0</w:t>
      </w:r>
    </w:p>
    <w:p w:rsidR="00D44B2F" w:rsidRDefault="00D44B2F" w:rsidP="00D44B2F">
      <w:r>
        <w:t>64 / 2 = 32 | 0</w:t>
      </w:r>
    </w:p>
    <w:p w:rsidR="00D44B2F" w:rsidRDefault="00D44B2F" w:rsidP="00D44B2F">
      <w:r>
        <w:t>32 / 2 = 16 | 0</w:t>
      </w:r>
    </w:p>
    <w:p w:rsidR="00D44B2F" w:rsidRDefault="00D44B2F" w:rsidP="00D44B2F">
      <w:r>
        <w:t>16 / 2 = 8 | 0</w:t>
      </w:r>
    </w:p>
    <w:p w:rsidR="00D44B2F" w:rsidRDefault="00D44B2F" w:rsidP="00D44B2F">
      <w:r>
        <w:t>8 / 2 = 4 | 0</w:t>
      </w:r>
    </w:p>
    <w:p w:rsidR="00D44B2F" w:rsidRDefault="00D44B2F" w:rsidP="00D44B2F">
      <w:r>
        <w:t>4 / 2 = 2 | 0</w:t>
      </w:r>
    </w:p>
    <w:p w:rsidR="00D44B2F" w:rsidRDefault="00D44B2F" w:rsidP="00D44B2F">
      <w:r>
        <w:t>2 / 1 = 1 | 0</w:t>
      </w:r>
    </w:p>
    <w:p w:rsidR="00D44B2F" w:rsidRPr="00D44B2F" w:rsidRDefault="00D44B2F" w:rsidP="00D44B2F">
      <w:r>
        <w:t>1 / 2 = 0 | 1 = 1000‘0000</w:t>
      </w:r>
    </w:p>
    <w:p w:rsidR="00B74A76" w:rsidRDefault="00B74A76" w:rsidP="00B74A76">
      <w:pPr>
        <w:pStyle w:val="Heading2"/>
      </w:pPr>
      <w:r>
        <w:t>Teilaufgabe D</w:t>
      </w:r>
    </w:p>
    <w:p w:rsidR="00B74A76" w:rsidRDefault="006324A2" w:rsidP="00CB1D5B">
      <w:r>
        <w:t>(13 | 37)</w:t>
      </w:r>
      <w:r w:rsidR="009B2035">
        <w:t xml:space="preserve"> &amp; -26 | -128</w:t>
      </w:r>
      <w:r>
        <w:t xml:space="preserve"> = (0000’1101 | </w:t>
      </w:r>
      <w:r w:rsidR="009B2035">
        <w:t>0010’0101) &amp; 1110’0110 | 1000‘0000</w:t>
      </w:r>
    </w:p>
    <w:p w:rsidR="009B2035" w:rsidRDefault="009B2035" w:rsidP="00CB1D5B">
      <w:r>
        <w:t>0010’1101 &amp; 1110’0110 | 1000‘0000</w:t>
      </w:r>
    </w:p>
    <w:p w:rsidR="009B2035" w:rsidRDefault="009B2035" w:rsidP="00CB1D5B">
      <w:r>
        <w:t>0010’0100 | 1000‘0000</w:t>
      </w:r>
    </w:p>
    <w:p w:rsidR="009B2035" w:rsidRDefault="008A4F48" w:rsidP="00CB1D5B">
      <w:r>
        <w:t>1010’0100</w:t>
      </w:r>
      <w:r w:rsidR="00BB784D">
        <w:t xml:space="preserve"> = -92</w:t>
      </w:r>
    </w:p>
    <w:p w:rsidR="00B74A76" w:rsidRDefault="00B74A76" w:rsidP="00B74A76">
      <w:pPr>
        <w:pStyle w:val="Heading2"/>
      </w:pPr>
      <w:r>
        <w:t>Teilaufgabe E</w:t>
      </w:r>
    </w:p>
    <w:p w:rsidR="00B74A76" w:rsidRDefault="002A5B3D" w:rsidP="00CB1D5B">
      <w:r>
        <w:t>x == -x für 0 und Integer.MIN_VALUE = -2^31</w:t>
      </w:r>
    </w:p>
    <w:p w:rsidR="00B74A76" w:rsidRDefault="00B74A76" w:rsidP="00B74A76">
      <w:pPr>
        <w:pStyle w:val="Heading2"/>
      </w:pPr>
      <w:r>
        <w:t>Teilaufhabe F</w:t>
      </w:r>
    </w:p>
    <w:p w:rsidR="00B74A76" w:rsidRDefault="006345F8" w:rsidP="00CB1D5B">
      <w:r>
        <w:t>Shiften funktioniert für nicht negative, gerade Ganzzahlen</w:t>
      </w:r>
    </w:p>
    <w:p w:rsidR="00B74A76" w:rsidRDefault="00B74A76" w:rsidP="00B74A76">
      <w:pPr>
        <w:pStyle w:val="Heading1"/>
      </w:pPr>
      <w:r>
        <w:t>Aufgabe 3</w:t>
      </w:r>
    </w:p>
    <w:p w:rsidR="00B74A76" w:rsidRDefault="00D3181E" w:rsidP="00CB1D5B">
      <w:r>
        <w:t>Man muss mit dem Wert des MSB aufpadden:</w:t>
      </w:r>
    </w:p>
    <w:p w:rsidR="00D3181E" w:rsidRDefault="00D3181E" w:rsidP="00CB1D5B">
      <w:r>
        <w:t xml:space="preserve">Zahl 3: </w:t>
      </w:r>
      <w:r w:rsidR="00664AE1">
        <w:t xml:space="preserve">0011 </w:t>
      </w:r>
      <w:r w:rsidR="00664AE1">
        <w:sym w:font="Wingdings" w:char="F0E0"/>
      </w:r>
      <w:r w:rsidR="00664AE1">
        <w:t xml:space="preserve"> 0000’0011</w:t>
      </w:r>
    </w:p>
    <w:p w:rsidR="00BF0D50" w:rsidRDefault="00664AE1" w:rsidP="00CB1D5B">
      <w:r>
        <w:t xml:space="preserve">Zahl -3: 1101 </w:t>
      </w:r>
      <w:r>
        <w:sym w:font="Wingdings" w:char="F0E0"/>
      </w:r>
      <w:r>
        <w:t xml:space="preserve"> 1111’1101</w:t>
      </w:r>
    </w:p>
    <w:p w:rsidR="00BF0D50" w:rsidRDefault="00BF0D50" w:rsidP="00CB1D5B">
      <w:r>
        <w:br w:type="page"/>
      </w:r>
    </w:p>
    <w:p w:rsidR="00B74A76" w:rsidRDefault="00B74A76" w:rsidP="00B74A76">
      <w:pPr>
        <w:pStyle w:val="Heading1"/>
      </w:pPr>
      <w:r>
        <w:lastRenderedPageBreak/>
        <w:t>Aufgabe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0D50" w:rsidTr="00BF0D50">
        <w:tc>
          <w:tcPr>
            <w:tcW w:w="9062" w:type="dxa"/>
          </w:tcPr>
          <w:p w:rsidR="00633B4B" w:rsidRDefault="00633B4B" w:rsidP="00BF0D50">
            <w:r>
              <w:t>q = x / y</w:t>
            </w:r>
          </w:p>
          <w:p w:rsidR="00633B4B" w:rsidRDefault="00633B4B" w:rsidP="00BF0D50">
            <w:r>
              <w:t>r = x % y</w:t>
            </w:r>
          </w:p>
          <w:p w:rsidR="00633B4B" w:rsidRDefault="00633B4B" w:rsidP="00BF0D50"/>
          <w:p w:rsidR="00BF0D50" w:rsidRDefault="00BF0D50" w:rsidP="00BF0D50">
            <w:r>
              <w:t>7 / 3 = 2</w:t>
            </w:r>
          </w:p>
          <w:p w:rsidR="00BF0D50" w:rsidRDefault="00BF0D50" w:rsidP="00BF0D50">
            <w:r>
              <w:t>7 / -3 = -2</w:t>
            </w:r>
          </w:p>
          <w:p w:rsidR="00BF0D50" w:rsidRDefault="00BF0D50" w:rsidP="00BF0D50">
            <w:r>
              <w:t>-7 / 3 = -2</w:t>
            </w:r>
          </w:p>
          <w:p w:rsidR="00BF0D50" w:rsidRDefault="00BF0D50" w:rsidP="00BF0D50">
            <w:r>
              <w:t>-7 / -3 = 2</w:t>
            </w:r>
          </w:p>
          <w:p w:rsidR="00BF0D50" w:rsidRDefault="00BF0D50" w:rsidP="00BF0D50">
            <w:r>
              <w:t>7 % 3 = 1</w:t>
            </w:r>
          </w:p>
          <w:p w:rsidR="00BF0D50" w:rsidRDefault="00BF0D50" w:rsidP="00BF0D50">
            <w:r>
              <w:t>7 % -3 = 1</w:t>
            </w:r>
          </w:p>
          <w:p w:rsidR="00BF0D50" w:rsidRDefault="00BF0D50" w:rsidP="00BF0D50">
            <w:r>
              <w:t>-7 % 3 = -1</w:t>
            </w:r>
          </w:p>
          <w:p w:rsidR="00BF0D50" w:rsidRDefault="00BF0D50" w:rsidP="00BF0D50">
            <w:r>
              <w:t>-7 % -3 = -1</w:t>
            </w:r>
          </w:p>
        </w:tc>
      </w:tr>
    </w:tbl>
    <w:p w:rsidR="00B46DE9" w:rsidRDefault="00B46DE9" w:rsidP="00B46DE9"/>
    <w:p w:rsidR="00B74A76" w:rsidRDefault="00633B4B" w:rsidP="00B46DE9">
      <w:r>
        <w:t>Es gilt: x = y * q + r beziehungsweise x = y * (x / y) + (x % y)</w:t>
      </w:r>
    </w:p>
    <w:p w:rsidR="00B74A76" w:rsidRDefault="00B74A76" w:rsidP="00B74A76">
      <w:pPr>
        <w:pStyle w:val="Heading1"/>
      </w:pPr>
      <w:r>
        <w:t>Aufgabe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DE9" w:rsidTr="00B46DE9">
        <w:tc>
          <w:tcPr>
            <w:tcW w:w="9062" w:type="dxa"/>
          </w:tcPr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>public static String toString(int value)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if (value &lt; 0)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value += 256;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}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StringBuilder builder = new StringBuilder();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for (int i = 0; i &lt; 8; i++)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builder.insert(0, (value % 2 == 1) ? '1' : '0');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value /= 2;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}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return builder.toString();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>}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>public static int fromString(String value)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int builder = 0;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for (int i = 0; i &lt; value.length(); i++)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builder = 2 * builder;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if (value.charAt(i) == '1') {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builder++;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</w:r>
            <w:r w:rsidRPr="00B46DE9">
              <w:rPr>
                <w:lang w:val="en-US"/>
              </w:rPr>
              <w:tab/>
              <w:t>}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}</w:t>
            </w:r>
          </w:p>
          <w:p w:rsidR="00B46DE9" w:rsidRPr="00B46DE9" w:rsidRDefault="00B46DE9" w:rsidP="00B46DE9">
            <w:pPr>
              <w:rPr>
                <w:lang w:val="en-US"/>
              </w:rPr>
            </w:pPr>
            <w:r w:rsidRPr="00B46DE9">
              <w:rPr>
                <w:lang w:val="en-US"/>
              </w:rPr>
              <w:tab/>
              <w:t>return builder &gt; 127 ? builder - 256 : builder;</w:t>
            </w:r>
          </w:p>
          <w:p w:rsidR="00B46DE9" w:rsidRDefault="00B46DE9" w:rsidP="00B46DE9">
            <w:r>
              <w:t>}</w:t>
            </w:r>
          </w:p>
        </w:tc>
      </w:tr>
    </w:tbl>
    <w:p w:rsidR="00B46DE9" w:rsidRPr="00CB1D5B" w:rsidRDefault="00B46DE9" w:rsidP="00CB1D5B"/>
    <w:sectPr w:rsidR="00B46DE9" w:rsidRPr="00CB1D5B" w:rsidSect="00BF0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E3" w:rsidRDefault="00E66FE3" w:rsidP="006B5E49">
      <w:pPr>
        <w:spacing w:after="0" w:line="240" w:lineRule="auto"/>
      </w:pPr>
      <w:r>
        <w:separator/>
      </w:r>
    </w:p>
  </w:endnote>
  <w:endnote w:type="continuationSeparator" w:id="0">
    <w:p w:rsidR="00E66FE3" w:rsidRDefault="00E66FE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9C" w:rsidRDefault="008D3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GoBack"/>
  <w:bookmarkEnd w:id="3"/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8D3C9C">
      <w:rPr>
        <w:noProof/>
        <w:lang w:val="en-US"/>
      </w:rPr>
      <w:t>01_Uebungen_01.docx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D3C9C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D3C9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9C" w:rsidRDefault="008D3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E3" w:rsidRDefault="00E66FE3" w:rsidP="006B5E49">
      <w:pPr>
        <w:spacing w:after="0" w:line="240" w:lineRule="auto"/>
      </w:pPr>
      <w:r>
        <w:separator/>
      </w:r>
    </w:p>
  </w:footnote>
  <w:footnote w:type="continuationSeparator" w:id="0">
    <w:p w:rsidR="00E66FE3" w:rsidRDefault="00E66FE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9C" w:rsidRDefault="008D3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CB1D5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Übungen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9C" w:rsidRDefault="008D3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12C"/>
    <w:multiLevelType w:val="hybridMultilevel"/>
    <w:tmpl w:val="627E0D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5DC"/>
    <w:multiLevelType w:val="hybridMultilevel"/>
    <w:tmpl w:val="612649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BC5E9E"/>
    <w:multiLevelType w:val="hybridMultilevel"/>
    <w:tmpl w:val="29A4CF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C3B6F"/>
    <w:multiLevelType w:val="hybridMultilevel"/>
    <w:tmpl w:val="B5CC012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41410"/>
    <w:multiLevelType w:val="hybridMultilevel"/>
    <w:tmpl w:val="CDE0A05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37546"/>
    <w:multiLevelType w:val="hybridMultilevel"/>
    <w:tmpl w:val="9718163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2"/>
  </w:num>
  <w:num w:numId="6">
    <w:abstractNumId w:val="16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6"/>
  </w:num>
  <w:num w:numId="12">
    <w:abstractNumId w:val="14"/>
  </w:num>
  <w:num w:numId="13">
    <w:abstractNumId w:val="12"/>
  </w:num>
  <w:num w:numId="14">
    <w:abstractNumId w:val="1"/>
  </w:num>
  <w:num w:numId="15">
    <w:abstractNumId w:val="13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62A3"/>
    <w:rsid w:val="00057AA2"/>
    <w:rsid w:val="000662C5"/>
    <w:rsid w:val="00071889"/>
    <w:rsid w:val="00092C1B"/>
    <w:rsid w:val="000A251E"/>
    <w:rsid w:val="000A40AC"/>
    <w:rsid w:val="000C2138"/>
    <w:rsid w:val="000D3C07"/>
    <w:rsid w:val="000E01D5"/>
    <w:rsid w:val="000E0DEE"/>
    <w:rsid w:val="000E3E1C"/>
    <w:rsid w:val="000F6CB1"/>
    <w:rsid w:val="000F7586"/>
    <w:rsid w:val="00105030"/>
    <w:rsid w:val="0012397E"/>
    <w:rsid w:val="00150DAB"/>
    <w:rsid w:val="00151948"/>
    <w:rsid w:val="00160860"/>
    <w:rsid w:val="0016405F"/>
    <w:rsid w:val="00164748"/>
    <w:rsid w:val="00164DB6"/>
    <w:rsid w:val="00187103"/>
    <w:rsid w:val="00193252"/>
    <w:rsid w:val="001A52D5"/>
    <w:rsid w:val="001A6B64"/>
    <w:rsid w:val="001B0F6C"/>
    <w:rsid w:val="001B7CAC"/>
    <w:rsid w:val="001C4879"/>
    <w:rsid w:val="001C4973"/>
    <w:rsid w:val="001E1B0D"/>
    <w:rsid w:val="001E32AD"/>
    <w:rsid w:val="001F0FE6"/>
    <w:rsid w:val="00236254"/>
    <w:rsid w:val="00261287"/>
    <w:rsid w:val="00261B01"/>
    <w:rsid w:val="00262A53"/>
    <w:rsid w:val="0026725B"/>
    <w:rsid w:val="002865EA"/>
    <w:rsid w:val="002A0404"/>
    <w:rsid w:val="002A5B3D"/>
    <w:rsid w:val="002A69F6"/>
    <w:rsid w:val="002C3DC8"/>
    <w:rsid w:val="002D18C0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C0105"/>
    <w:rsid w:val="003D5735"/>
    <w:rsid w:val="003E53D8"/>
    <w:rsid w:val="004033EE"/>
    <w:rsid w:val="00414679"/>
    <w:rsid w:val="0041587D"/>
    <w:rsid w:val="00416E08"/>
    <w:rsid w:val="004254A8"/>
    <w:rsid w:val="00442EF2"/>
    <w:rsid w:val="00465E2B"/>
    <w:rsid w:val="00486731"/>
    <w:rsid w:val="004937CA"/>
    <w:rsid w:val="004A1B6A"/>
    <w:rsid w:val="004B5461"/>
    <w:rsid w:val="004B776C"/>
    <w:rsid w:val="004B7B9C"/>
    <w:rsid w:val="004D2B20"/>
    <w:rsid w:val="004D4FAC"/>
    <w:rsid w:val="004D5F94"/>
    <w:rsid w:val="004E13EB"/>
    <w:rsid w:val="005052F7"/>
    <w:rsid w:val="00510030"/>
    <w:rsid w:val="00520AC3"/>
    <w:rsid w:val="00525760"/>
    <w:rsid w:val="00525E28"/>
    <w:rsid w:val="0054025A"/>
    <w:rsid w:val="00551A0B"/>
    <w:rsid w:val="00556586"/>
    <w:rsid w:val="0056263B"/>
    <w:rsid w:val="00575179"/>
    <w:rsid w:val="00592326"/>
    <w:rsid w:val="00595912"/>
    <w:rsid w:val="00595924"/>
    <w:rsid w:val="005959D3"/>
    <w:rsid w:val="005B2075"/>
    <w:rsid w:val="005B2A38"/>
    <w:rsid w:val="005B32D3"/>
    <w:rsid w:val="005C063E"/>
    <w:rsid w:val="005C62A4"/>
    <w:rsid w:val="005E4909"/>
    <w:rsid w:val="005F005F"/>
    <w:rsid w:val="006324A2"/>
    <w:rsid w:val="00633B4B"/>
    <w:rsid w:val="006345F8"/>
    <w:rsid w:val="00637EFF"/>
    <w:rsid w:val="00641DE8"/>
    <w:rsid w:val="0064240C"/>
    <w:rsid w:val="006612C4"/>
    <w:rsid w:val="00664AE1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C0F50"/>
    <w:rsid w:val="006D61EF"/>
    <w:rsid w:val="006D62FC"/>
    <w:rsid w:val="006E1F24"/>
    <w:rsid w:val="006E2F0C"/>
    <w:rsid w:val="006E35E8"/>
    <w:rsid w:val="00720F9F"/>
    <w:rsid w:val="00733844"/>
    <w:rsid w:val="0073742A"/>
    <w:rsid w:val="007767E9"/>
    <w:rsid w:val="007830FC"/>
    <w:rsid w:val="007849C1"/>
    <w:rsid w:val="00796951"/>
    <w:rsid w:val="007A2BAF"/>
    <w:rsid w:val="007A5CC9"/>
    <w:rsid w:val="007B0CD9"/>
    <w:rsid w:val="007B42AA"/>
    <w:rsid w:val="007B68D0"/>
    <w:rsid w:val="007C5392"/>
    <w:rsid w:val="007C77F2"/>
    <w:rsid w:val="007D4E88"/>
    <w:rsid w:val="007F425C"/>
    <w:rsid w:val="007F7505"/>
    <w:rsid w:val="0081098D"/>
    <w:rsid w:val="00821987"/>
    <w:rsid w:val="00825B98"/>
    <w:rsid w:val="00851220"/>
    <w:rsid w:val="008772A9"/>
    <w:rsid w:val="008873B6"/>
    <w:rsid w:val="00887F87"/>
    <w:rsid w:val="008A4F48"/>
    <w:rsid w:val="008C1085"/>
    <w:rsid w:val="008D1D11"/>
    <w:rsid w:val="008D33D4"/>
    <w:rsid w:val="008D3C9C"/>
    <w:rsid w:val="008D68BE"/>
    <w:rsid w:val="008D6DB0"/>
    <w:rsid w:val="008E23D5"/>
    <w:rsid w:val="00905BDC"/>
    <w:rsid w:val="00923291"/>
    <w:rsid w:val="0092600E"/>
    <w:rsid w:val="00937693"/>
    <w:rsid w:val="0094779B"/>
    <w:rsid w:val="0095096E"/>
    <w:rsid w:val="009637E6"/>
    <w:rsid w:val="00973D65"/>
    <w:rsid w:val="00984980"/>
    <w:rsid w:val="00990E7F"/>
    <w:rsid w:val="00996A0E"/>
    <w:rsid w:val="009B121B"/>
    <w:rsid w:val="009B2035"/>
    <w:rsid w:val="009B342F"/>
    <w:rsid w:val="009F77FD"/>
    <w:rsid w:val="00A16DED"/>
    <w:rsid w:val="00A26C2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46DE9"/>
    <w:rsid w:val="00B53251"/>
    <w:rsid w:val="00B623D2"/>
    <w:rsid w:val="00B634E2"/>
    <w:rsid w:val="00B70D48"/>
    <w:rsid w:val="00B7241C"/>
    <w:rsid w:val="00B74A76"/>
    <w:rsid w:val="00B7631F"/>
    <w:rsid w:val="00B91DF9"/>
    <w:rsid w:val="00BA6EFB"/>
    <w:rsid w:val="00BB784D"/>
    <w:rsid w:val="00BB78F3"/>
    <w:rsid w:val="00BC4504"/>
    <w:rsid w:val="00BC693F"/>
    <w:rsid w:val="00BC7B70"/>
    <w:rsid w:val="00BD5FEA"/>
    <w:rsid w:val="00BE580E"/>
    <w:rsid w:val="00BF01AF"/>
    <w:rsid w:val="00BF0C5F"/>
    <w:rsid w:val="00BF0D50"/>
    <w:rsid w:val="00C01D4F"/>
    <w:rsid w:val="00C02A92"/>
    <w:rsid w:val="00C15609"/>
    <w:rsid w:val="00C15C19"/>
    <w:rsid w:val="00C30646"/>
    <w:rsid w:val="00C36948"/>
    <w:rsid w:val="00C569D5"/>
    <w:rsid w:val="00C6413D"/>
    <w:rsid w:val="00C749EB"/>
    <w:rsid w:val="00C95BE9"/>
    <w:rsid w:val="00CB1D5B"/>
    <w:rsid w:val="00CB55F3"/>
    <w:rsid w:val="00CB6F0A"/>
    <w:rsid w:val="00CC112F"/>
    <w:rsid w:val="00CC1F1F"/>
    <w:rsid w:val="00D06B3F"/>
    <w:rsid w:val="00D24374"/>
    <w:rsid w:val="00D249FC"/>
    <w:rsid w:val="00D3181E"/>
    <w:rsid w:val="00D44B2F"/>
    <w:rsid w:val="00D57DCC"/>
    <w:rsid w:val="00D66789"/>
    <w:rsid w:val="00D759A8"/>
    <w:rsid w:val="00DA63B6"/>
    <w:rsid w:val="00DB0FE1"/>
    <w:rsid w:val="00DB37EB"/>
    <w:rsid w:val="00DC127E"/>
    <w:rsid w:val="00DD04C4"/>
    <w:rsid w:val="00DD3005"/>
    <w:rsid w:val="00DD6959"/>
    <w:rsid w:val="00DE60A2"/>
    <w:rsid w:val="00DF0F37"/>
    <w:rsid w:val="00DF1936"/>
    <w:rsid w:val="00DF2AC8"/>
    <w:rsid w:val="00E27274"/>
    <w:rsid w:val="00E27F7F"/>
    <w:rsid w:val="00E376F9"/>
    <w:rsid w:val="00E52C9A"/>
    <w:rsid w:val="00E541F5"/>
    <w:rsid w:val="00E571CE"/>
    <w:rsid w:val="00E66297"/>
    <w:rsid w:val="00E66FE3"/>
    <w:rsid w:val="00E731B5"/>
    <w:rsid w:val="00EA3F3E"/>
    <w:rsid w:val="00EA562D"/>
    <w:rsid w:val="00EB766F"/>
    <w:rsid w:val="00ED5CDB"/>
    <w:rsid w:val="00EF3370"/>
    <w:rsid w:val="00EF6719"/>
    <w:rsid w:val="00F01ED4"/>
    <w:rsid w:val="00F07D81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401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923A5-3589-434D-9B4E-7DBD4D69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168</cp:revision>
  <dcterms:created xsi:type="dcterms:W3CDTF">2017-09-16T16:05:00Z</dcterms:created>
  <dcterms:modified xsi:type="dcterms:W3CDTF">2017-10-14T18:08:00Z</dcterms:modified>
</cp:coreProperties>
</file>